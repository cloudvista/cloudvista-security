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425D" w14:textId="77777777" w:rsidR="008C67D1" w:rsidRDefault="008C67D1" w:rsidP="008C67D1">
      <w:pPr>
        <w:pStyle w:val="Title"/>
      </w:pPr>
      <w:r w:rsidRPr="00B06182">
        <w:t>V</w:t>
      </w:r>
      <w:r>
        <w:t>ist</w:t>
      </w:r>
      <w:r w:rsidRPr="00B06182">
        <w:t>A Adaptive Maintenance VAEC Security (VAM)</w:t>
      </w:r>
    </w:p>
    <w:p w14:paraId="794AD3CE" w14:textId="77777777" w:rsidR="008C67D1" w:rsidRDefault="008C67D1" w:rsidP="008C67D1">
      <w:pPr>
        <w:pStyle w:val="Title"/>
      </w:pPr>
      <w:r>
        <w:t>Monthly Progress Report</w:t>
      </w:r>
    </w:p>
    <w:p w14:paraId="46AC86DD" w14:textId="77777777" w:rsidR="008C67D1" w:rsidRDefault="008C67D1" w:rsidP="008C67D1">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BE9E08"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22C17944"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7355EFCE" w14:textId="7926A71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42DDA454" w14:textId="2675E95F" w:rsidR="008C67D1" w:rsidRPr="00030F21" w:rsidRDefault="008C67D1" w:rsidP="008C67D1">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357706BC" w14:textId="4E7A7895" w:rsidR="008C67D1" w:rsidRPr="00030F21" w:rsidRDefault="00EB451A" w:rsidP="73D22A43">
      <w:pPr>
        <w:pStyle w:val="InstructionalTextTitle2"/>
        <w:rPr>
          <w:rFonts w:asciiTheme="majorHAnsi" w:eastAsiaTheme="minorEastAsia" w:hAnsiTheme="majorHAnsi" w:cstheme="minorBidi"/>
          <w:b/>
          <w:i w:val="0"/>
          <w:color w:val="auto"/>
          <w:sz w:val="28"/>
          <w:szCs w:val="28"/>
        </w:rPr>
      </w:pPr>
      <w:r>
        <w:rPr>
          <w:rFonts w:asciiTheme="majorHAnsi" w:eastAsiaTheme="minorEastAsia" w:hAnsiTheme="majorHAnsi" w:cstheme="minorBidi"/>
          <w:b/>
          <w:i w:val="0"/>
          <w:color w:val="auto"/>
          <w:spacing w:val="10"/>
          <w:sz w:val="28"/>
          <w:szCs w:val="28"/>
        </w:rPr>
        <w:t>December</w:t>
      </w:r>
      <w:r w:rsidR="008C67D1" w:rsidRPr="73D22A43">
        <w:rPr>
          <w:rFonts w:asciiTheme="majorHAnsi" w:eastAsiaTheme="minorEastAsia" w:hAnsiTheme="majorHAnsi" w:cstheme="minorBidi"/>
          <w:b/>
          <w:i w:val="0"/>
          <w:color w:val="auto"/>
          <w:spacing w:val="10"/>
          <w:sz w:val="28"/>
          <w:szCs w:val="28"/>
        </w:rPr>
        <w:t xml:space="preserve"> 2019</w:t>
      </w:r>
    </w:p>
    <w:p w14:paraId="324A30B1" w14:textId="472CE0AE" w:rsidR="008C67D1" w:rsidRPr="00030F21" w:rsidRDefault="008C67D1" w:rsidP="008C67D1">
      <w:pPr>
        <w:pStyle w:val="Title2"/>
        <w:rPr>
          <w:rFonts w:eastAsiaTheme="minorEastAsia" w:cstheme="minorBidi"/>
          <w:bCs w:val="0"/>
          <w:szCs w:val="24"/>
        </w:rPr>
      </w:pPr>
      <w:r w:rsidRPr="00030F21">
        <w:rPr>
          <w:rFonts w:eastAsiaTheme="minorEastAsia" w:cstheme="minorBidi"/>
          <w:bCs w:val="0"/>
          <w:szCs w:val="24"/>
        </w:rPr>
        <w:t>Version 1.</w:t>
      </w:r>
      <w:r w:rsidR="00EB451A">
        <w:rPr>
          <w:rFonts w:eastAsiaTheme="minorEastAsia" w:cstheme="minorBidi"/>
          <w:bCs w:val="0"/>
          <w:szCs w:val="24"/>
        </w:rPr>
        <w:t>9</w:t>
      </w:r>
    </w:p>
    <w:p w14:paraId="633ABA55" w14:textId="77777777" w:rsidR="008C67D1" w:rsidRPr="00030F21" w:rsidRDefault="008C67D1" w:rsidP="008C67D1"/>
    <w:p w14:paraId="5F0B4C62" w14:textId="77777777" w:rsidR="008C67D1" w:rsidRPr="009A1D9A" w:rsidRDefault="008C67D1" w:rsidP="008C67D1">
      <w:pPr>
        <w:sectPr w:rsidR="008C67D1" w:rsidRPr="009A1D9A" w:rsidSect="009A1D9A">
          <w:pgSz w:w="12240" w:h="15840"/>
          <w:pgMar w:top="3600" w:right="1440" w:bottom="1440" w:left="1440" w:header="720" w:footer="720" w:gutter="0"/>
          <w:cols w:space="720"/>
          <w:docGrid w:linePitch="360"/>
        </w:sectPr>
      </w:pPr>
    </w:p>
    <w:p w14:paraId="4F7E2EF5" w14:textId="77777777" w:rsidR="008C67D1" w:rsidRDefault="008C67D1" w:rsidP="008C67D1">
      <w:pPr>
        <w:pStyle w:val="Title2"/>
      </w:pPr>
      <w:bookmarkStart w:id="0" w:name="_Hlk17715638"/>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008C67D1" w:rsidRPr="00AC0E30" w14:paraId="272CCBBD" w14:textId="77777777" w:rsidTr="00BA1532">
        <w:trPr>
          <w:cnfStyle w:val="100000000000" w:firstRow="1" w:lastRow="0" w:firstColumn="0" w:lastColumn="0" w:oddVBand="0" w:evenVBand="0" w:oddHBand="0" w:evenHBand="0" w:firstRowFirstColumn="0" w:firstRowLastColumn="0" w:lastRowFirstColumn="0" w:lastRowLastColumn="0"/>
        </w:trPr>
        <w:tc>
          <w:tcPr>
            <w:tcW w:w="1345" w:type="dxa"/>
          </w:tcPr>
          <w:bookmarkEnd w:id="0"/>
          <w:p w14:paraId="36DC414D" w14:textId="77777777" w:rsidR="008C67D1" w:rsidRPr="00AC0E30" w:rsidRDefault="008C67D1" w:rsidP="00BA1532">
            <w:r w:rsidRPr="00AC0E30">
              <w:t>Date</w:t>
            </w:r>
          </w:p>
        </w:tc>
        <w:tc>
          <w:tcPr>
            <w:tcW w:w="990" w:type="dxa"/>
          </w:tcPr>
          <w:p w14:paraId="3AC1E7B6" w14:textId="77777777" w:rsidR="008C67D1" w:rsidRPr="00AC0E30" w:rsidRDefault="008C67D1" w:rsidP="00BA1532">
            <w:r w:rsidRPr="00AC0E30">
              <w:t>Version</w:t>
            </w:r>
          </w:p>
        </w:tc>
        <w:tc>
          <w:tcPr>
            <w:tcW w:w="5850" w:type="dxa"/>
          </w:tcPr>
          <w:p w14:paraId="3BE3088F" w14:textId="77777777" w:rsidR="008C67D1" w:rsidRPr="00AC0E30" w:rsidRDefault="008C67D1" w:rsidP="00BA1532">
            <w:r w:rsidRPr="00AC0E30">
              <w:t>Description</w:t>
            </w:r>
          </w:p>
        </w:tc>
        <w:tc>
          <w:tcPr>
            <w:tcW w:w="1165" w:type="dxa"/>
          </w:tcPr>
          <w:p w14:paraId="0FCC2ED1" w14:textId="77777777" w:rsidR="008C67D1" w:rsidRPr="00AC0E30" w:rsidRDefault="008C67D1" w:rsidP="00BA1532">
            <w:r w:rsidRPr="00AC0E30">
              <w:t>Author</w:t>
            </w:r>
          </w:p>
        </w:tc>
      </w:tr>
      <w:tr w:rsidR="00EA2D6E" w:rsidRPr="00AC0E30" w14:paraId="10AC9D9D" w14:textId="77777777" w:rsidTr="00BA1532">
        <w:tc>
          <w:tcPr>
            <w:tcW w:w="1345" w:type="dxa"/>
          </w:tcPr>
          <w:p w14:paraId="669E047C" w14:textId="5F1BD041" w:rsidR="00EA2D6E" w:rsidRDefault="00EA2D6E" w:rsidP="00EA2D6E">
            <w:r>
              <w:t>12/03/2019</w:t>
            </w:r>
          </w:p>
        </w:tc>
        <w:tc>
          <w:tcPr>
            <w:tcW w:w="990" w:type="dxa"/>
          </w:tcPr>
          <w:p w14:paraId="571EED13" w14:textId="31E70188" w:rsidR="00EA2D6E" w:rsidRDefault="00EA2D6E" w:rsidP="00EA2D6E">
            <w:r>
              <w:t>1.9</w:t>
            </w:r>
          </w:p>
        </w:tc>
        <w:tc>
          <w:tcPr>
            <w:tcW w:w="5850" w:type="dxa"/>
          </w:tcPr>
          <w:p w14:paraId="5879DE8C" w14:textId="3EC94849" w:rsidR="00EA2D6E" w:rsidRDefault="00EA2D6E" w:rsidP="00EA2D6E">
            <w:r>
              <w:t>Updates for November 2019</w:t>
            </w:r>
          </w:p>
        </w:tc>
        <w:tc>
          <w:tcPr>
            <w:tcW w:w="1165" w:type="dxa"/>
          </w:tcPr>
          <w:p w14:paraId="565B893C" w14:textId="74F5F8C2" w:rsidR="00EA2D6E" w:rsidRDefault="00EA2D6E" w:rsidP="00EA2D6E">
            <w:r>
              <w:t>AbleVets</w:t>
            </w:r>
          </w:p>
        </w:tc>
      </w:tr>
      <w:tr w:rsidR="00EA2D6E" w:rsidRPr="00AC0E30" w14:paraId="4BE4E2C1" w14:textId="77777777" w:rsidTr="00BA1532">
        <w:tc>
          <w:tcPr>
            <w:tcW w:w="1345" w:type="dxa"/>
          </w:tcPr>
          <w:p w14:paraId="1D69036B" w14:textId="3957FF7B" w:rsidR="00EA2D6E" w:rsidRDefault="00EA2D6E" w:rsidP="00EA2D6E">
            <w:r>
              <w:t>11/04/2019</w:t>
            </w:r>
          </w:p>
        </w:tc>
        <w:tc>
          <w:tcPr>
            <w:tcW w:w="990" w:type="dxa"/>
          </w:tcPr>
          <w:p w14:paraId="60B4DE96" w14:textId="5A7CB45D" w:rsidR="00EA2D6E" w:rsidRDefault="00EA2D6E" w:rsidP="00EA2D6E">
            <w:r>
              <w:t>1.8</w:t>
            </w:r>
          </w:p>
        </w:tc>
        <w:tc>
          <w:tcPr>
            <w:tcW w:w="5850" w:type="dxa"/>
          </w:tcPr>
          <w:p w14:paraId="15CBFB9C" w14:textId="2C3F3A33" w:rsidR="00EA2D6E" w:rsidRDefault="00EA2D6E" w:rsidP="00EA2D6E">
            <w:r>
              <w:t>Updates for October 2019</w:t>
            </w:r>
          </w:p>
        </w:tc>
        <w:tc>
          <w:tcPr>
            <w:tcW w:w="1165" w:type="dxa"/>
          </w:tcPr>
          <w:p w14:paraId="4D803E5A" w14:textId="45AE834A" w:rsidR="00EA2D6E" w:rsidRDefault="00EA2D6E" w:rsidP="00EA2D6E">
            <w:r>
              <w:t>AbleVets</w:t>
            </w:r>
          </w:p>
        </w:tc>
      </w:tr>
      <w:tr w:rsidR="00EA2D6E" w:rsidRPr="00AC0E30" w14:paraId="3E3A9980" w14:textId="77777777" w:rsidTr="00BA1532">
        <w:tc>
          <w:tcPr>
            <w:tcW w:w="1345" w:type="dxa"/>
          </w:tcPr>
          <w:p w14:paraId="22345CAE" w14:textId="5743640E" w:rsidR="00EA2D6E" w:rsidRDefault="00EA2D6E" w:rsidP="00EA2D6E">
            <w:r>
              <w:t>10/03/2019</w:t>
            </w:r>
          </w:p>
        </w:tc>
        <w:tc>
          <w:tcPr>
            <w:tcW w:w="990" w:type="dxa"/>
          </w:tcPr>
          <w:p w14:paraId="4DD44498" w14:textId="078FCC0D" w:rsidR="00EA2D6E" w:rsidRDefault="00EA2D6E" w:rsidP="00EA2D6E">
            <w:r>
              <w:t>1.7</w:t>
            </w:r>
          </w:p>
        </w:tc>
        <w:tc>
          <w:tcPr>
            <w:tcW w:w="5850" w:type="dxa"/>
          </w:tcPr>
          <w:p w14:paraId="63585CB3" w14:textId="31AE63F8" w:rsidR="00EA2D6E" w:rsidRDefault="00EA2D6E" w:rsidP="00EA2D6E">
            <w:r>
              <w:t>Updates for September 2019</w:t>
            </w:r>
          </w:p>
        </w:tc>
        <w:tc>
          <w:tcPr>
            <w:tcW w:w="1165" w:type="dxa"/>
          </w:tcPr>
          <w:p w14:paraId="4FE924EE" w14:textId="000B38E8" w:rsidR="00EA2D6E" w:rsidRDefault="00EA2D6E" w:rsidP="00EA2D6E">
            <w:r>
              <w:t>AbleVets</w:t>
            </w:r>
          </w:p>
        </w:tc>
      </w:tr>
      <w:tr w:rsidR="00EA2D6E" w:rsidRPr="00AC0E30" w14:paraId="17C27ADC" w14:textId="77777777" w:rsidTr="00BA1532">
        <w:tc>
          <w:tcPr>
            <w:tcW w:w="1345" w:type="dxa"/>
          </w:tcPr>
          <w:p w14:paraId="7C90D3E5" w14:textId="3691B677" w:rsidR="00EA2D6E" w:rsidRDefault="00EA2D6E" w:rsidP="00EA2D6E">
            <w:r>
              <w:t>09/03/2019</w:t>
            </w:r>
          </w:p>
        </w:tc>
        <w:tc>
          <w:tcPr>
            <w:tcW w:w="990" w:type="dxa"/>
          </w:tcPr>
          <w:p w14:paraId="5B1DE7E8" w14:textId="77777777" w:rsidR="00EA2D6E" w:rsidRDefault="00EA2D6E" w:rsidP="00EA2D6E">
            <w:r>
              <w:t>1.6</w:t>
            </w:r>
          </w:p>
        </w:tc>
        <w:tc>
          <w:tcPr>
            <w:tcW w:w="5850" w:type="dxa"/>
          </w:tcPr>
          <w:p w14:paraId="2556A8E4" w14:textId="77777777" w:rsidR="00EA2D6E" w:rsidRDefault="00EA2D6E" w:rsidP="00EA2D6E">
            <w:r>
              <w:t>Updates for August 2019</w:t>
            </w:r>
          </w:p>
        </w:tc>
        <w:tc>
          <w:tcPr>
            <w:tcW w:w="1165" w:type="dxa"/>
          </w:tcPr>
          <w:p w14:paraId="089A051A" w14:textId="77777777" w:rsidR="00EA2D6E" w:rsidRDefault="00EA2D6E" w:rsidP="00EA2D6E">
            <w:r>
              <w:t>AbleVets</w:t>
            </w:r>
          </w:p>
        </w:tc>
      </w:tr>
      <w:tr w:rsidR="00EA2D6E" w:rsidRPr="00AC0E30" w14:paraId="76D07C58" w14:textId="77777777" w:rsidTr="00BA1532">
        <w:tc>
          <w:tcPr>
            <w:tcW w:w="1345" w:type="dxa"/>
          </w:tcPr>
          <w:p w14:paraId="1AEFF72E" w14:textId="77777777" w:rsidR="00EA2D6E" w:rsidRDefault="00EA2D6E" w:rsidP="00EA2D6E">
            <w:r>
              <w:t>08/02/2019</w:t>
            </w:r>
          </w:p>
        </w:tc>
        <w:tc>
          <w:tcPr>
            <w:tcW w:w="990" w:type="dxa"/>
          </w:tcPr>
          <w:p w14:paraId="02EA6E77" w14:textId="77777777" w:rsidR="00EA2D6E" w:rsidRDefault="00EA2D6E" w:rsidP="00EA2D6E">
            <w:r>
              <w:t>1.5</w:t>
            </w:r>
          </w:p>
        </w:tc>
        <w:tc>
          <w:tcPr>
            <w:tcW w:w="5850" w:type="dxa"/>
          </w:tcPr>
          <w:p w14:paraId="769C7B08" w14:textId="77777777" w:rsidR="00EA2D6E" w:rsidRDefault="00EA2D6E" w:rsidP="00EA2D6E">
            <w:r>
              <w:t>Updates for July 2019</w:t>
            </w:r>
          </w:p>
        </w:tc>
        <w:tc>
          <w:tcPr>
            <w:tcW w:w="1165" w:type="dxa"/>
          </w:tcPr>
          <w:p w14:paraId="6C28DDC3" w14:textId="77777777" w:rsidR="00EA2D6E" w:rsidRDefault="00EA2D6E" w:rsidP="00EA2D6E">
            <w:r>
              <w:t>AbleVets</w:t>
            </w:r>
          </w:p>
        </w:tc>
      </w:tr>
      <w:tr w:rsidR="00EA2D6E" w:rsidRPr="00AC0E30" w14:paraId="35EFB7DF" w14:textId="77777777" w:rsidTr="00BA1532">
        <w:tc>
          <w:tcPr>
            <w:tcW w:w="1345" w:type="dxa"/>
          </w:tcPr>
          <w:p w14:paraId="373F3B93" w14:textId="77777777" w:rsidR="00EA2D6E" w:rsidRPr="00F07ECD" w:rsidRDefault="00EA2D6E" w:rsidP="00EA2D6E">
            <w:r>
              <w:t>07/03/2019</w:t>
            </w:r>
          </w:p>
        </w:tc>
        <w:tc>
          <w:tcPr>
            <w:tcW w:w="990" w:type="dxa"/>
          </w:tcPr>
          <w:p w14:paraId="0FDD36C5" w14:textId="77777777" w:rsidR="00EA2D6E" w:rsidRPr="0025610F" w:rsidRDefault="00EA2D6E" w:rsidP="00EA2D6E">
            <w:r>
              <w:t>1.4</w:t>
            </w:r>
          </w:p>
        </w:tc>
        <w:tc>
          <w:tcPr>
            <w:tcW w:w="5850" w:type="dxa"/>
          </w:tcPr>
          <w:p w14:paraId="348AD82B" w14:textId="77777777" w:rsidR="00EA2D6E" w:rsidRPr="0025610F" w:rsidRDefault="00EA2D6E" w:rsidP="00EA2D6E">
            <w:r>
              <w:t>Updates for June 2019</w:t>
            </w:r>
          </w:p>
        </w:tc>
        <w:tc>
          <w:tcPr>
            <w:tcW w:w="1165" w:type="dxa"/>
          </w:tcPr>
          <w:p w14:paraId="4D93B0BA" w14:textId="77777777" w:rsidR="00EA2D6E" w:rsidRPr="00AC0E30" w:rsidRDefault="00EA2D6E" w:rsidP="00EA2D6E">
            <w:r>
              <w:t>AbleVets</w:t>
            </w:r>
          </w:p>
        </w:tc>
      </w:tr>
      <w:tr w:rsidR="00EA2D6E" w:rsidRPr="00AC0E30" w14:paraId="301B5828" w14:textId="77777777" w:rsidTr="00BA1532">
        <w:tc>
          <w:tcPr>
            <w:tcW w:w="1345" w:type="dxa"/>
          </w:tcPr>
          <w:p w14:paraId="486DB9DB" w14:textId="77777777" w:rsidR="00EA2D6E" w:rsidRPr="00F07ECD" w:rsidRDefault="00EA2D6E" w:rsidP="00EA2D6E">
            <w:r w:rsidRPr="00F07ECD">
              <w:t>06/</w:t>
            </w:r>
            <w:r>
              <w:t>03</w:t>
            </w:r>
            <w:r w:rsidRPr="00F07ECD">
              <w:t>/2019</w:t>
            </w:r>
          </w:p>
        </w:tc>
        <w:tc>
          <w:tcPr>
            <w:tcW w:w="990" w:type="dxa"/>
          </w:tcPr>
          <w:p w14:paraId="347FEA37" w14:textId="77777777" w:rsidR="00EA2D6E" w:rsidRPr="0025610F" w:rsidRDefault="00EA2D6E" w:rsidP="00EA2D6E">
            <w:r w:rsidRPr="0025610F">
              <w:t>1.3</w:t>
            </w:r>
          </w:p>
        </w:tc>
        <w:tc>
          <w:tcPr>
            <w:tcW w:w="5850" w:type="dxa"/>
          </w:tcPr>
          <w:p w14:paraId="2A4909C9" w14:textId="77777777" w:rsidR="00EA2D6E" w:rsidRPr="0025610F" w:rsidRDefault="00EA2D6E" w:rsidP="00EA2D6E">
            <w:r w:rsidRPr="0025610F">
              <w:t>Updates for May 2019</w:t>
            </w:r>
          </w:p>
        </w:tc>
        <w:tc>
          <w:tcPr>
            <w:tcW w:w="1165" w:type="dxa"/>
          </w:tcPr>
          <w:p w14:paraId="4F093AA3" w14:textId="77777777" w:rsidR="00EA2D6E" w:rsidRPr="00AC0E30" w:rsidRDefault="00EA2D6E" w:rsidP="00EA2D6E">
            <w:r w:rsidRPr="00AC0E30">
              <w:t>AbleVets</w:t>
            </w:r>
          </w:p>
        </w:tc>
      </w:tr>
      <w:tr w:rsidR="00EA2D6E" w:rsidRPr="00AC0E30" w14:paraId="2CCC8C17" w14:textId="77777777" w:rsidTr="00BA1532">
        <w:tc>
          <w:tcPr>
            <w:tcW w:w="1345" w:type="dxa"/>
          </w:tcPr>
          <w:p w14:paraId="2411C150" w14:textId="77777777" w:rsidR="00EA2D6E" w:rsidRPr="0025610F" w:rsidRDefault="00EA2D6E" w:rsidP="00EA2D6E">
            <w:r w:rsidRPr="0025610F">
              <w:t>05/03/2019</w:t>
            </w:r>
          </w:p>
        </w:tc>
        <w:tc>
          <w:tcPr>
            <w:tcW w:w="990" w:type="dxa"/>
          </w:tcPr>
          <w:p w14:paraId="5831D82D" w14:textId="77777777" w:rsidR="00EA2D6E" w:rsidRPr="0025610F" w:rsidRDefault="00EA2D6E" w:rsidP="00EA2D6E">
            <w:r w:rsidRPr="0025610F">
              <w:t>1.2</w:t>
            </w:r>
          </w:p>
        </w:tc>
        <w:tc>
          <w:tcPr>
            <w:tcW w:w="5850" w:type="dxa"/>
          </w:tcPr>
          <w:p w14:paraId="0B3F2672" w14:textId="77777777" w:rsidR="00EA2D6E" w:rsidRPr="0025610F" w:rsidRDefault="00EA2D6E" w:rsidP="00EA2D6E">
            <w:r w:rsidRPr="0025610F">
              <w:t>Updates for April 2019</w:t>
            </w:r>
          </w:p>
        </w:tc>
        <w:tc>
          <w:tcPr>
            <w:tcW w:w="1165" w:type="dxa"/>
          </w:tcPr>
          <w:p w14:paraId="10B28CB4" w14:textId="77777777" w:rsidR="00EA2D6E" w:rsidRPr="00AC0E30" w:rsidRDefault="00EA2D6E" w:rsidP="00EA2D6E">
            <w:r w:rsidRPr="00AC0E30">
              <w:t>AbleVets</w:t>
            </w:r>
          </w:p>
        </w:tc>
      </w:tr>
      <w:tr w:rsidR="00EA2D6E" w:rsidRPr="00AC0E30" w14:paraId="194DCF61" w14:textId="77777777" w:rsidTr="00BA1532">
        <w:tc>
          <w:tcPr>
            <w:tcW w:w="1345" w:type="dxa"/>
          </w:tcPr>
          <w:p w14:paraId="3E2718C2" w14:textId="77777777" w:rsidR="00EA2D6E" w:rsidRPr="0025610F" w:rsidRDefault="00EA2D6E" w:rsidP="00EA2D6E">
            <w:r w:rsidRPr="0025610F">
              <w:t>04/03/2019</w:t>
            </w:r>
          </w:p>
        </w:tc>
        <w:tc>
          <w:tcPr>
            <w:tcW w:w="990" w:type="dxa"/>
          </w:tcPr>
          <w:p w14:paraId="7CEDB279" w14:textId="77777777" w:rsidR="00EA2D6E" w:rsidRPr="0025610F" w:rsidRDefault="00EA2D6E" w:rsidP="00EA2D6E">
            <w:r w:rsidRPr="0025610F">
              <w:t>1.1</w:t>
            </w:r>
          </w:p>
        </w:tc>
        <w:tc>
          <w:tcPr>
            <w:tcW w:w="5850" w:type="dxa"/>
          </w:tcPr>
          <w:p w14:paraId="45E4D0A8" w14:textId="77777777" w:rsidR="00EA2D6E" w:rsidRPr="0025610F" w:rsidRDefault="00EA2D6E" w:rsidP="00EA2D6E">
            <w:r w:rsidRPr="0025610F">
              <w:t>Updates for March 2019</w:t>
            </w:r>
          </w:p>
        </w:tc>
        <w:tc>
          <w:tcPr>
            <w:tcW w:w="1165" w:type="dxa"/>
          </w:tcPr>
          <w:p w14:paraId="76258AE1" w14:textId="77777777" w:rsidR="00EA2D6E" w:rsidRPr="00AC0E30" w:rsidRDefault="00EA2D6E" w:rsidP="00EA2D6E">
            <w:r w:rsidRPr="00AC0E30">
              <w:t>AbleVets</w:t>
            </w:r>
          </w:p>
        </w:tc>
      </w:tr>
      <w:tr w:rsidR="00EA2D6E" w:rsidRPr="00AC0E30" w14:paraId="76388A0B" w14:textId="77777777" w:rsidTr="00BA1532">
        <w:tc>
          <w:tcPr>
            <w:tcW w:w="1345" w:type="dxa"/>
          </w:tcPr>
          <w:p w14:paraId="5919769B" w14:textId="77777777" w:rsidR="00EA2D6E" w:rsidRPr="0025610F" w:rsidRDefault="00EA2D6E" w:rsidP="00EA2D6E">
            <w:r w:rsidRPr="0025610F">
              <w:t>03/04/2019</w:t>
            </w:r>
          </w:p>
        </w:tc>
        <w:tc>
          <w:tcPr>
            <w:tcW w:w="990" w:type="dxa"/>
          </w:tcPr>
          <w:p w14:paraId="40E80541" w14:textId="77777777" w:rsidR="00EA2D6E" w:rsidRPr="0025610F" w:rsidRDefault="00EA2D6E" w:rsidP="00EA2D6E">
            <w:r w:rsidRPr="0025610F">
              <w:t>1.0</w:t>
            </w:r>
          </w:p>
        </w:tc>
        <w:tc>
          <w:tcPr>
            <w:tcW w:w="5850" w:type="dxa"/>
          </w:tcPr>
          <w:p w14:paraId="201E6C80" w14:textId="77777777" w:rsidR="00EA2D6E" w:rsidRDefault="00EA2D6E" w:rsidP="00EA2D6E">
            <w:r w:rsidRPr="0025610F">
              <w:t>Initial version of the document</w:t>
            </w:r>
          </w:p>
        </w:tc>
        <w:tc>
          <w:tcPr>
            <w:tcW w:w="1165" w:type="dxa"/>
          </w:tcPr>
          <w:p w14:paraId="4A3534D4" w14:textId="77777777" w:rsidR="00EA2D6E" w:rsidRPr="00AC0E30" w:rsidRDefault="00EA2D6E" w:rsidP="00EA2D6E">
            <w:r w:rsidRPr="00AC0E30">
              <w:t>AbleVets</w:t>
            </w:r>
          </w:p>
        </w:tc>
      </w:tr>
    </w:tbl>
    <w:p w14:paraId="7214D0D0" w14:textId="6EBF2121" w:rsidR="008C67D1" w:rsidRDefault="008C67D1" w:rsidP="008C67D1">
      <w:pPr>
        <w:pStyle w:val="BodyText"/>
      </w:pPr>
    </w:p>
    <w:p w14:paraId="3658E820" w14:textId="3E21AF2E" w:rsidR="005228D2" w:rsidRDefault="005228D2" w:rsidP="005228D2">
      <w:pPr>
        <w:pStyle w:val="Title2"/>
      </w:pPr>
      <w:r>
        <w:t>CLIN Satisfaction Statement</w:t>
      </w:r>
    </w:p>
    <w:p w14:paraId="3566DFC2" w14:textId="5A964504" w:rsidR="005228D2" w:rsidRDefault="005228D2" w:rsidP="008C67D1">
      <w:pPr>
        <w:pStyle w:val="BodyText"/>
      </w:pPr>
      <w:r w:rsidRPr="005228D2">
        <w:t xml:space="preserve">This document is submitted in satisfaction of CLIN </w:t>
      </w:r>
      <w:r>
        <w:t>0</w:t>
      </w:r>
      <w:r w:rsidRPr="005228D2">
        <w:t>001A</w:t>
      </w:r>
      <w:r>
        <w:t>B</w:t>
      </w:r>
      <w:r w:rsidRPr="005228D2">
        <w:t>.</w:t>
      </w:r>
    </w:p>
    <w:p w14:paraId="239BAF7B" w14:textId="77777777" w:rsidR="008C67D1" w:rsidRDefault="008C67D1" w:rsidP="008C67D1">
      <w:pPr>
        <w:pStyle w:val="TOCHeading"/>
      </w:pPr>
      <w:r>
        <w:lastRenderedPageBreak/>
        <w:t>Table of Contents</w:t>
      </w:r>
    </w:p>
    <w:p w14:paraId="161289D5" w14:textId="56D48BA2" w:rsidR="000D4AB1" w:rsidRDefault="008C67D1">
      <w:pPr>
        <w:pStyle w:val="TOC1"/>
        <w:rPr>
          <w:rFonts w:asciiTheme="minorHAnsi" w:hAnsiTheme="minorHAnsi"/>
          <w:b w:val="0"/>
          <w:sz w:val="22"/>
        </w:rPr>
      </w:pPr>
      <w:r>
        <w:fldChar w:fldCharType="begin"/>
      </w:r>
      <w:r>
        <w:instrText xml:space="preserve"> TOC \o "1-5" \h \z \u </w:instrText>
      </w:r>
      <w:r>
        <w:fldChar w:fldCharType="separate"/>
      </w:r>
      <w:hyperlink w:anchor="_Toc17977964" w:history="1">
        <w:r w:rsidR="000D4AB1" w:rsidRPr="006416DA">
          <w:rPr>
            <w:rStyle w:val="Hyperlink"/>
          </w:rPr>
          <w:t>1.</w:t>
        </w:r>
        <w:r w:rsidR="000D4AB1">
          <w:rPr>
            <w:rFonts w:asciiTheme="minorHAnsi" w:hAnsiTheme="minorHAnsi"/>
            <w:b w:val="0"/>
            <w:sz w:val="22"/>
          </w:rPr>
          <w:tab/>
        </w:r>
        <w:r w:rsidR="000D4AB1" w:rsidRPr="006416DA">
          <w:rPr>
            <w:rStyle w:val="Hyperlink"/>
          </w:rPr>
          <w:t>Introduction</w:t>
        </w:r>
        <w:r w:rsidR="000D4AB1">
          <w:rPr>
            <w:webHidden/>
          </w:rPr>
          <w:tab/>
        </w:r>
        <w:r w:rsidR="000D4AB1">
          <w:rPr>
            <w:webHidden/>
          </w:rPr>
          <w:fldChar w:fldCharType="begin"/>
        </w:r>
        <w:r w:rsidR="000D4AB1">
          <w:rPr>
            <w:webHidden/>
          </w:rPr>
          <w:instrText xml:space="preserve"> PAGEREF _Toc17977964 \h </w:instrText>
        </w:r>
        <w:r w:rsidR="000D4AB1">
          <w:rPr>
            <w:webHidden/>
          </w:rPr>
        </w:r>
        <w:r w:rsidR="000D4AB1">
          <w:rPr>
            <w:webHidden/>
          </w:rPr>
          <w:fldChar w:fldCharType="separate"/>
        </w:r>
        <w:r w:rsidR="000D4AB1">
          <w:rPr>
            <w:webHidden/>
          </w:rPr>
          <w:t>1</w:t>
        </w:r>
        <w:r w:rsidR="000D4AB1">
          <w:rPr>
            <w:webHidden/>
          </w:rPr>
          <w:fldChar w:fldCharType="end"/>
        </w:r>
      </w:hyperlink>
    </w:p>
    <w:p w14:paraId="603E5F22" w14:textId="758C4EE4" w:rsidR="000D4AB1" w:rsidRDefault="009B3E15">
      <w:pPr>
        <w:pStyle w:val="TOC1"/>
        <w:rPr>
          <w:rFonts w:asciiTheme="minorHAnsi" w:hAnsiTheme="minorHAnsi"/>
          <w:b w:val="0"/>
          <w:sz w:val="22"/>
        </w:rPr>
      </w:pPr>
      <w:hyperlink w:anchor="_Toc17977965" w:history="1">
        <w:r w:rsidR="000D4AB1" w:rsidRPr="006416DA">
          <w:rPr>
            <w:rStyle w:val="Hyperlink"/>
          </w:rPr>
          <w:t>2.</w:t>
        </w:r>
        <w:r w:rsidR="000D4AB1">
          <w:rPr>
            <w:rFonts w:asciiTheme="minorHAnsi" w:hAnsiTheme="minorHAnsi"/>
            <w:b w:val="0"/>
            <w:sz w:val="22"/>
          </w:rPr>
          <w:tab/>
        </w:r>
        <w:r w:rsidR="000D4AB1" w:rsidRPr="006416DA">
          <w:rPr>
            <w:rStyle w:val="Hyperlink"/>
          </w:rPr>
          <w:t>Work Completed</w:t>
        </w:r>
        <w:r w:rsidR="000D4AB1">
          <w:rPr>
            <w:webHidden/>
          </w:rPr>
          <w:tab/>
        </w:r>
        <w:r w:rsidR="000D4AB1">
          <w:rPr>
            <w:webHidden/>
          </w:rPr>
          <w:fldChar w:fldCharType="begin"/>
        </w:r>
        <w:r w:rsidR="000D4AB1">
          <w:rPr>
            <w:webHidden/>
          </w:rPr>
          <w:instrText xml:space="preserve"> PAGEREF _Toc17977965 \h </w:instrText>
        </w:r>
        <w:r w:rsidR="000D4AB1">
          <w:rPr>
            <w:webHidden/>
          </w:rPr>
        </w:r>
        <w:r w:rsidR="000D4AB1">
          <w:rPr>
            <w:webHidden/>
          </w:rPr>
          <w:fldChar w:fldCharType="separate"/>
        </w:r>
        <w:r w:rsidR="000D4AB1">
          <w:rPr>
            <w:webHidden/>
          </w:rPr>
          <w:t>1</w:t>
        </w:r>
        <w:r w:rsidR="000D4AB1">
          <w:rPr>
            <w:webHidden/>
          </w:rPr>
          <w:fldChar w:fldCharType="end"/>
        </w:r>
      </w:hyperlink>
    </w:p>
    <w:p w14:paraId="53D48261" w14:textId="1BB762EF" w:rsidR="000D4AB1" w:rsidRDefault="009B3E15">
      <w:pPr>
        <w:pStyle w:val="TOC1"/>
        <w:rPr>
          <w:rFonts w:asciiTheme="minorHAnsi" w:hAnsiTheme="minorHAnsi"/>
          <w:b w:val="0"/>
          <w:sz w:val="22"/>
        </w:rPr>
      </w:pPr>
      <w:hyperlink w:anchor="_Toc17977966" w:history="1">
        <w:r w:rsidR="000D4AB1" w:rsidRPr="006416DA">
          <w:rPr>
            <w:rStyle w:val="Hyperlink"/>
          </w:rPr>
          <w:t>3.</w:t>
        </w:r>
        <w:r w:rsidR="000D4AB1">
          <w:rPr>
            <w:rFonts w:asciiTheme="minorHAnsi" w:hAnsiTheme="minorHAnsi"/>
            <w:b w:val="0"/>
            <w:sz w:val="22"/>
          </w:rPr>
          <w:tab/>
        </w:r>
        <w:r w:rsidR="000D4AB1" w:rsidRPr="006416DA">
          <w:rPr>
            <w:rStyle w:val="Hyperlink"/>
          </w:rPr>
          <w:t>Work Planned</w:t>
        </w:r>
        <w:r w:rsidR="000D4AB1">
          <w:rPr>
            <w:webHidden/>
          </w:rPr>
          <w:tab/>
        </w:r>
        <w:r w:rsidR="000D4AB1">
          <w:rPr>
            <w:webHidden/>
          </w:rPr>
          <w:fldChar w:fldCharType="begin"/>
        </w:r>
        <w:r w:rsidR="000D4AB1">
          <w:rPr>
            <w:webHidden/>
          </w:rPr>
          <w:instrText xml:space="preserve"> PAGEREF _Toc17977966 \h </w:instrText>
        </w:r>
        <w:r w:rsidR="000D4AB1">
          <w:rPr>
            <w:webHidden/>
          </w:rPr>
        </w:r>
        <w:r w:rsidR="000D4AB1">
          <w:rPr>
            <w:webHidden/>
          </w:rPr>
          <w:fldChar w:fldCharType="separate"/>
        </w:r>
        <w:r w:rsidR="000D4AB1">
          <w:rPr>
            <w:webHidden/>
          </w:rPr>
          <w:t>2</w:t>
        </w:r>
        <w:r w:rsidR="000D4AB1">
          <w:rPr>
            <w:webHidden/>
          </w:rPr>
          <w:fldChar w:fldCharType="end"/>
        </w:r>
      </w:hyperlink>
    </w:p>
    <w:p w14:paraId="1A9A93B7" w14:textId="53149206" w:rsidR="000D4AB1" w:rsidRDefault="009B3E15">
      <w:pPr>
        <w:pStyle w:val="TOC1"/>
        <w:rPr>
          <w:rFonts w:asciiTheme="minorHAnsi" w:hAnsiTheme="minorHAnsi"/>
          <w:b w:val="0"/>
          <w:sz w:val="22"/>
        </w:rPr>
      </w:pPr>
      <w:hyperlink w:anchor="_Toc17977967" w:history="1">
        <w:r w:rsidR="000D4AB1" w:rsidRPr="006416DA">
          <w:rPr>
            <w:rStyle w:val="Hyperlink"/>
          </w:rPr>
          <w:t>4.</w:t>
        </w:r>
        <w:r w:rsidR="000D4AB1">
          <w:rPr>
            <w:rFonts w:asciiTheme="minorHAnsi" w:hAnsiTheme="minorHAnsi"/>
            <w:b w:val="0"/>
            <w:sz w:val="22"/>
          </w:rPr>
          <w:tab/>
        </w:r>
        <w:r w:rsidR="000D4AB1" w:rsidRPr="006416DA">
          <w:rPr>
            <w:rStyle w:val="Hyperlink"/>
          </w:rPr>
          <w:t>Risks and Issues</w:t>
        </w:r>
        <w:r w:rsidR="000D4AB1">
          <w:rPr>
            <w:webHidden/>
          </w:rPr>
          <w:tab/>
        </w:r>
        <w:r w:rsidR="000D4AB1">
          <w:rPr>
            <w:webHidden/>
          </w:rPr>
          <w:fldChar w:fldCharType="begin"/>
        </w:r>
        <w:r w:rsidR="000D4AB1">
          <w:rPr>
            <w:webHidden/>
          </w:rPr>
          <w:instrText xml:space="preserve"> PAGEREF _Toc17977967 \h </w:instrText>
        </w:r>
        <w:r w:rsidR="000D4AB1">
          <w:rPr>
            <w:webHidden/>
          </w:rPr>
        </w:r>
        <w:r w:rsidR="000D4AB1">
          <w:rPr>
            <w:webHidden/>
          </w:rPr>
          <w:fldChar w:fldCharType="separate"/>
        </w:r>
        <w:r w:rsidR="000D4AB1">
          <w:rPr>
            <w:webHidden/>
          </w:rPr>
          <w:t>3</w:t>
        </w:r>
        <w:r w:rsidR="000D4AB1">
          <w:rPr>
            <w:webHidden/>
          </w:rPr>
          <w:fldChar w:fldCharType="end"/>
        </w:r>
      </w:hyperlink>
    </w:p>
    <w:p w14:paraId="37218A1B" w14:textId="231C4104" w:rsidR="000D4AB1" w:rsidRDefault="009B3E15">
      <w:pPr>
        <w:pStyle w:val="TOC1"/>
        <w:rPr>
          <w:rFonts w:asciiTheme="minorHAnsi" w:hAnsiTheme="minorHAnsi"/>
          <w:b w:val="0"/>
          <w:sz w:val="22"/>
        </w:rPr>
      </w:pPr>
      <w:hyperlink w:anchor="_Toc17977968" w:history="1">
        <w:r w:rsidR="000D4AB1" w:rsidRPr="006416DA">
          <w:rPr>
            <w:rStyle w:val="Hyperlink"/>
          </w:rPr>
          <w:t>A.</w:t>
        </w:r>
        <w:r w:rsidR="000D4AB1">
          <w:rPr>
            <w:rFonts w:asciiTheme="minorHAnsi" w:hAnsiTheme="minorHAnsi"/>
            <w:b w:val="0"/>
            <w:sz w:val="22"/>
          </w:rPr>
          <w:tab/>
        </w:r>
        <w:r w:rsidR="000D4AB1" w:rsidRPr="006416DA">
          <w:rPr>
            <w:rStyle w:val="Hyperlink"/>
          </w:rPr>
          <w:t>Appendix:  Acronyms and Abbreviations</w:t>
        </w:r>
        <w:r w:rsidR="000D4AB1">
          <w:rPr>
            <w:webHidden/>
          </w:rPr>
          <w:tab/>
        </w:r>
        <w:r w:rsidR="000D4AB1">
          <w:rPr>
            <w:webHidden/>
          </w:rPr>
          <w:fldChar w:fldCharType="begin"/>
        </w:r>
        <w:r w:rsidR="000D4AB1">
          <w:rPr>
            <w:webHidden/>
          </w:rPr>
          <w:instrText xml:space="preserve"> PAGEREF _Toc17977968 \h </w:instrText>
        </w:r>
        <w:r w:rsidR="000D4AB1">
          <w:rPr>
            <w:webHidden/>
          </w:rPr>
        </w:r>
        <w:r w:rsidR="000D4AB1">
          <w:rPr>
            <w:webHidden/>
          </w:rPr>
          <w:fldChar w:fldCharType="separate"/>
        </w:r>
        <w:r w:rsidR="000D4AB1">
          <w:rPr>
            <w:webHidden/>
          </w:rPr>
          <w:t>4</w:t>
        </w:r>
        <w:r w:rsidR="000D4AB1">
          <w:rPr>
            <w:webHidden/>
          </w:rPr>
          <w:fldChar w:fldCharType="end"/>
        </w:r>
      </w:hyperlink>
    </w:p>
    <w:p w14:paraId="5A86C7F6" w14:textId="2B452112" w:rsidR="008C67D1" w:rsidRDefault="008C67D1" w:rsidP="008C67D1">
      <w:r>
        <w:rPr>
          <w:rFonts w:asciiTheme="majorHAnsi" w:hAnsiTheme="majorHAnsi"/>
          <w:sz w:val="28"/>
        </w:rPr>
        <w:fldChar w:fldCharType="end"/>
      </w:r>
    </w:p>
    <w:p w14:paraId="7FB2093F" w14:textId="77777777" w:rsidR="008C67D1" w:rsidRDefault="008C67D1" w:rsidP="008C67D1">
      <w:pPr>
        <w:pStyle w:val="TOAHeading"/>
      </w:pPr>
      <w:r>
        <w:t>Table of Tables</w:t>
      </w:r>
    </w:p>
    <w:p w14:paraId="4063E5B2" w14:textId="29851A0B" w:rsidR="000D4AB1" w:rsidRDefault="008C67D1">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anchor="_Toc17977969" w:history="1">
        <w:r w:rsidR="000D4AB1" w:rsidRPr="003B707A">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14:paraId="0066BB76" w14:textId="1686247E" w:rsidR="000D4AB1" w:rsidRDefault="009B3E15">
      <w:pPr>
        <w:pStyle w:val="TableofFigures"/>
        <w:tabs>
          <w:tab w:val="right" w:leader="dot" w:pos="9350"/>
        </w:tabs>
        <w:rPr>
          <w:rFonts w:asciiTheme="minorHAnsi" w:hAnsiTheme="minorHAnsi"/>
          <w:noProof/>
          <w:sz w:val="22"/>
        </w:rPr>
      </w:pPr>
      <w:hyperlink w:anchor="_Toc17977971" w:history="1">
        <w:r w:rsidR="000D4AB1" w:rsidRPr="003B707A">
          <w:rPr>
            <w:rStyle w:val="Hyperlink"/>
            <w:noProof/>
          </w:rPr>
          <w:t xml:space="preserve">Table </w:t>
        </w:r>
        <w:r>
          <w:rPr>
            <w:rStyle w:val="Hyperlink"/>
            <w:noProof/>
          </w:rPr>
          <w:t>2</w:t>
        </w:r>
        <w:r w:rsidR="000D4AB1" w:rsidRPr="003B707A">
          <w:rPr>
            <w:rStyle w:val="Hyperlink"/>
            <w:noProof/>
          </w:rPr>
          <w:t>:  Acronyms an</w:t>
        </w:r>
        <w:r w:rsidR="000D4AB1" w:rsidRPr="003B707A">
          <w:rPr>
            <w:rStyle w:val="Hyperlink"/>
            <w:noProof/>
          </w:rPr>
          <w:t>d</w:t>
        </w:r>
        <w:r w:rsidR="000D4AB1" w:rsidRPr="003B707A">
          <w:rPr>
            <w:rStyle w:val="Hyperlink"/>
            <w:noProof/>
          </w:rPr>
          <w:t xml:space="preserve"> Abbreviations</w:t>
        </w:r>
        <w:r w:rsidR="000D4AB1">
          <w:rPr>
            <w:noProof/>
            <w:webHidden/>
          </w:rPr>
          <w:tab/>
        </w:r>
        <w:r w:rsidR="000D4AB1">
          <w:rPr>
            <w:noProof/>
            <w:webHidden/>
          </w:rPr>
          <w:fldChar w:fldCharType="begin"/>
        </w:r>
        <w:r w:rsidR="000D4AB1">
          <w:rPr>
            <w:noProof/>
            <w:webHidden/>
          </w:rPr>
          <w:instrText xml:space="preserve"> PAGEREF _Toc17977971 \h </w:instrText>
        </w:r>
        <w:r w:rsidR="000D4AB1">
          <w:rPr>
            <w:noProof/>
            <w:webHidden/>
          </w:rPr>
        </w:r>
        <w:r w:rsidR="000D4AB1">
          <w:rPr>
            <w:noProof/>
            <w:webHidden/>
          </w:rPr>
          <w:fldChar w:fldCharType="separate"/>
        </w:r>
        <w:r w:rsidR="000D4AB1">
          <w:rPr>
            <w:noProof/>
            <w:webHidden/>
          </w:rPr>
          <w:t>4</w:t>
        </w:r>
        <w:r w:rsidR="000D4AB1">
          <w:rPr>
            <w:noProof/>
            <w:webHidden/>
          </w:rPr>
          <w:fldChar w:fldCharType="end"/>
        </w:r>
      </w:hyperlink>
    </w:p>
    <w:p w14:paraId="47BD6386" w14:textId="3B943938" w:rsidR="008C67D1" w:rsidRDefault="008C67D1" w:rsidP="008C67D1">
      <w:r>
        <w:rPr>
          <w:rFonts w:ascii="Times New Roman" w:hAnsi="Times New Roman"/>
          <w:sz w:val="22"/>
        </w:rPr>
        <w:fldChar w:fldCharType="end"/>
      </w:r>
    </w:p>
    <w:p w14:paraId="479FE72B" w14:textId="77777777" w:rsidR="008C67D1" w:rsidRDefault="008C67D1" w:rsidP="008C67D1">
      <w:pPr>
        <w:sectPr w:rsidR="008C67D1"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5C742E24" w14:textId="77777777" w:rsidR="008C67D1" w:rsidRPr="00B9175A" w:rsidRDefault="008C67D1" w:rsidP="008C67D1">
      <w:pPr>
        <w:pStyle w:val="Heading1"/>
        <w:numPr>
          <w:ilvl w:val="0"/>
          <w:numId w:val="24"/>
        </w:numPr>
        <w:ind w:left="540" w:hanging="540"/>
      </w:pPr>
      <w:bookmarkStart w:id="1" w:name="_Toc17977964"/>
      <w:r>
        <w:lastRenderedPageBreak/>
        <w:t>Introduction</w:t>
      </w:r>
      <w:bookmarkEnd w:id="1"/>
    </w:p>
    <w:p w14:paraId="701B0CE4" w14:textId="77777777" w:rsidR="008C67D1" w:rsidRDefault="008C67D1" w:rsidP="008C67D1">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58CA83A8" w14:textId="77777777" w:rsidR="008C67D1" w:rsidRDefault="008C67D1" w:rsidP="008C67D1">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C29B58C" w14:textId="77777777" w:rsidR="008C67D1" w:rsidRDefault="008C67D1" w:rsidP="008C67D1">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7269CD2" w14:textId="2E8B41A2" w:rsidR="008C67D1" w:rsidRDefault="008C67D1" w:rsidP="008C67D1">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3F5AD990" w14:textId="27EA701C" w:rsidR="008C67D1" w:rsidRDefault="008C67D1" w:rsidP="008C67D1">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14:paraId="1B5948C6" w14:textId="77777777" w:rsidR="008C67D1" w:rsidRDefault="008C67D1" w:rsidP="008C67D1">
      <w:pPr>
        <w:pStyle w:val="Heading1"/>
        <w:numPr>
          <w:ilvl w:val="0"/>
          <w:numId w:val="24"/>
        </w:numPr>
        <w:ind w:left="540" w:hanging="540"/>
      </w:pPr>
      <w:bookmarkStart w:id="2" w:name="_Toc17977965"/>
      <w:r>
        <w:t>Work Completed</w:t>
      </w:r>
      <w:bookmarkEnd w:id="2"/>
    </w:p>
    <w:p w14:paraId="4B499724" w14:textId="7E4CF268" w:rsidR="008C67D1" w:rsidRPr="00F67C5B" w:rsidRDefault="008C67D1" w:rsidP="008C67D1">
      <w:pPr>
        <w:pStyle w:val="BodyText"/>
        <w:rPr>
          <w:rFonts w:cstheme="minorHAnsi"/>
        </w:rPr>
      </w:pPr>
      <w:r w:rsidRPr="00F67C5B">
        <w:rPr>
          <w:rFonts w:cstheme="minorHAnsi"/>
        </w:rPr>
        <w:t xml:space="preserve">The work detailed below was completed during the </w:t>
      </w:r>
      <w:r w:rsidR="00A249FF">
        <w:rPr>
          <w:rFonts w:cstheme="minorHAnsi"/>
        </w:rPr>
        <w:t>November</w:t>
      </w:r>
      <w:r w:rsidRPr="00F67C5B">
        <w:rPr>
          <w:rFonts w:cstheme="minorHAnsi"/>
        </w:rPr>
        <w:t xml:space="preserve"> 1 through </w:t>
      </w:r>
      <w:r w:rsidR="00287BE0">
        <w:rPr>
          <w:rFonts w:cstheme="minorHAnsi"/>
        </w:rPr>
        <w:t>November</w:t>
      </w:r>
      <w:r w:rsidRPr="00F67C5B">
        <w:rPr>
          <w:rFonts w:cstheme="minorHAnsi"/>
        </w:rPr>
        <w:t xml:space="preserve"> 3</w:t>
      </w:r>
      <w:r w:rsidR="00F113AF">
        <w:rPr>
          <w:rFonts w:cstheme="minorHAnsi"/>
        </w:rPr>
        <w:t>0</w:t>
      </w:r>
      <w:r w:rsidRPr="00F67C5B">
        <w:rPr>
          <w:rFonts w:cstheme="minorHAnsi"/>
        </w:rPr>
        <w:t>, 2019 Period of Performance (PoP).</w:t>
      </w:r>
    </w:p>
    <w:p w14:paraId="6138174B" w14:textId="17F9B03E" w:rsidR="008C67D1" w:rsidRPr="00F67C5B" w:rsidRDefault="00024FF2" w:rsidP="008C67D1">
      <w:pPr>
        <w:pStyle w:val="ListBullet"/>
        <w:rPr>
          <w:rFonts w:cstheme="minorHAnsi"/>
        </w:rPr>
      </w:pPr>
      <w:r>
        <w:rPr>
          <w:rFonts w:cstheme="minorHAnsi"/>
        </w:rPr>
        <w:t>Completed</w:t>
      </w:r>
      <w:r w:rsidR="008C67D1" w:rsidRPr="00F67C5B">
        <w:rPr>
          <w:rFonts w:cstheme="minorHAnsi"/>
        </w:rPr>
        <w:t xml:space="preserve"> Project VAM’s </w:t>
      </w:r>
      <w:r w:rsidR="00A62F23" w:rsidRPr="00A62F23">
        <w:rPr>
          <w:rFonts w:cstheme="minorHAnsi"/>
        </w:rPr>
        <w:t xml:space="preserve">Enterprise </w:t>
      </w:r>
      <w:r w:rsidR="00A62F23" w:rsidRPr="007F64B0">
        <w:rPr>
          <w:rFonts w:cstheme="minorHAnsi"/>
        </w:rPr>
        <w:t>Mission Assurance Support</w:t>
      </w:r>
      <w:r w:rsidR="00A62F23" w:rsidRPr="00A62F23">
        <w:rPr>
          <w:rFonts w:cstheme="minorHAnsi"/>
        </w:rPr>
        <w:t xml:space="preserve"> Service (eMASS)</w:t>
      </w:r>
      <w:r w:rsidR="008C67D1" w:rsidRPr="00F67C5B">
        <w:rPr>
          <w:rFonts w:cstheme="minorHAnsi"/>
        </w:rPr>
        <w:t xml:space="preserve"> profile.</w:t>
      </w:r>
    </w:p>
    <w:p w14:paraId="3FE28292" w14:textId="5D584E63" w:rsidR="008C67D1" w:rsidRDefault="00024FF2" w:rsidP="008C67D1">
      <w:pPr>
        <w:pStyle w:val="ListBullet"/>
        <w:rPr>
          <w:rFonts w:cstheme="minorHAnsi"/>
        </w:rPr>
      </w:pPr>
      <w:r>
        <w:rPr>
          <w:rFonts w:cstheme="minorHAnsi"/>
        </w:rPr>
        <w:t>Updated</w:t>
      </w:r>
      <w:r w:rsidR="008C67D1" w:rsidRPr="00F67C5B">
        <w:rPr>
          <w:rFonts w:cstheme="minorHAnsi"/>
        </w:rPr>
        <w:t xml:space="preserve"> eMASS </w:t>
      </w:r>
      <w:hyperlink r:id="rId16" w:history="1">
        <w:r w:rsidR="008C67D1" w:rsidRPr="00F67C5B">
          <w:rPr>
            <w:rStyle w:val="Hyperlink"/>
            <w:rFonts w:cstheme="minorHAnsi"/>
          </w:rPr>
          <w:t>migration dashboard</w:t>
        </w:r>
      </w:hyperlink>
      <w:r w:rsidR="008C67D1" w:rsidRPr="00F67C5B">
        <w:rPr>
          <w:rFonts w:cstheme="minorHAnsi"/>
        </w:rPr>
        <w:t xml:space="preserve"> in GitHub.</w:t>
      </w:r>
    </w:p>
    <w:p w14:paraId="1FC420C8" w14:textId="43B3DD2A" w:rsidR="003E54B5" w:rsidRPr="00F67C5B" w:rsidRDefault="00C750C0" w:rsidP="008C67D1">
      <w:pPr>
        <w:pStyle w:val="ListBullet"/>
        <w:rPr>
          <w:rFonts w:cstheme="minorHAnsi"/>
        </w:rPr>
      </w:pPr>
      <w:r>
        <w:rPr>
          <w:rFonts w:cstheme="minorHAnsi"/>
        </w:rPr>
        <w:t>Updated</w:t>
      </w:r>
      <w:r w:rsidR="003E54B5">
        <w:rPr>
          <w:rFonts w:cstheme="minorHAnsi"/>
        </w:rPr>
        <w:t xml:space="preserve"> ATO </w:t>
      </w:r>
      <w:hyperlink r:id="rId17" w:history="1">
        <w:r w:rsidR="003E54B5" w:rsidRPr="00D51D30">
          <w:rPr>
            <w:rStyle w:val="Hyperlink"/>
            <w:rFonts w:cstheme="minorHAnsi"/>
          </w:rPr>
          <w:t>Timeline Dashboard</w:t>
        </w:r>
      </w:hyperlink>
      <w:r w:rsidR="003E54B5">
        <w:rPr>
          <w:rFonts w:cstheme="minorHAnsi"/>
        </w:rPr>
        <w:t xml:space="preserve"> in GitHub</w:t>
      </w:r>
    </w:p>
    <w:p w14:paraId="770EA64C" w14:textId="77777777" w:rsidR="00792CE8" w:rsidRDefault="002146E2" w:rsidP="008E6849">
      <w:pPr>
        <w:pStyle w:val="ListBullet"/>
        <w:rPr>
          <w:rFonts w:cstheme="minorHAnsi"/>
        </w:rPr>
      </w:pPr>
      <w:r>
        <w:rPr>
          <w:rFonts w:cstheme="minorHAnsi"/>
        </w:rPr>
        <w:t>VAM ATO was approved</w:t>
      </w:r>
      <w:r w:rsidR="00792CE8">
        <w:rPr>
          <w:rFonts w:cstheme="minorHAnsi"/>
        </w:rPr>
        <w:t>.</w:t>
      </w:r>
    </w:p>
    <w:p w14:paraId="55EF4F38" w14:textId="1A3BBE5E" w:rsidR="001C1005" w:rsidRDefault="001C1005" w:rsidP="0003555D">
      <w:pPr>
        <w:pStyle w:val="ListBullet"/>
      </w:pPr>
      <w:r>
        <w:t xml:space="preserve">Started IOC </w:t>
      </w:r>
      <w:r w:rsidR="005718BD">
        <w:t>pre-</w:t>
      </w:r>
      <w:r>
        <w:t>production testing at Valley Costal and Omaha VISTA.</w:t>
      </w:r>
    </w:p>
    <w:p w14:paraId="0102E6A2" w14:textId="1C7B12FA" w:rsidR="004C6C6D" w:rsidRDefault="004C6C6D" w:rsidP="004C6C6D">
      <w:pPr>
        <w:pStyle w:val="ListBullet"/>
      </w:pPr>
      <w:r>
        <w:t>Completed</w:t>
      </w:r>
      <w:r>
        <w:t xml:space="preserve"> the analysis of the version D6 change crumbs.</w:t>
      </w:r>
    </w:p>
    <w:p w14:paraId="7023E249" w14:textId="77777777" w:rsidR="008C67D1" w:rsidRDefault="008C67D1" w:rsidP="008C67D1">
      <w:pPr>
        <w:pStyle w:val="ListBullet"/>
      </w:pPr>
      <w:r>
        <w:t xml:space="preserve">Facilitated multiple, weekly status meetings to discuss Team AbleVets’ progress. Meeting minutes can be found on the </w:t>
      </w:r>
      <w:hyperlink r:id="rId18" w:history="1">
        <w:r w:rsidRPr="005B2BED">
          <w:rPr>
            <w:rStyle w:val="Hyperlink"/>
          </w:rPr>
          <w:t>Project VAM workspace</w:t>
        </w:r>
      </w:hyperlink>
      <w:r>
        <w:t xml:space="preserve"> of GitHub.</w:t>
      </w:r>
    </w:p>
    <w:p w14:paraId="2BAD070D" w14:textId="0D39EC31" w:rsidR="008C67D1" w:rsidRDefault="008C67D1" w:rsidP="008C67D1">
      <w:pPr>
        <w:pStyle w:val="ListBullet"/>
      </w:pPr>
      <w:r>
        <w:t>Delivered the Weekly Onboarding Status Report</w:t>
      </w:r>
      <w:r w:rsidR="00A62F23">
        <w:t>s</w:t>
      </w:r>
      <w:r>
        <w:t xml:space="preserve"> on </w:t>
      </w:r>
      <w:r w:rsidR="00F72DCB">
        <w:t>November</w:t>
      </w:r>
      <w:r>
        <w:t xml:space="preserve"> </w:t>
      </w:r>
      <w:r w:rsidR="00D1738A">
        <w:t>13</w:t>
      </w:r>
      <w:r>
        <w:t xml:space="preserve">, </w:t>
      </w:r>
      <w:r w:rsidR="00D1738A">
        <w:t>20</w:t>
      </w:r>
      <w:r>
        <w:t>, and 2</w:t>
      </w:r>
      <w:r w:rsidR="00D1738A">
        <w:t>7</w:t>
      </w:r>
      <w:r>
        <w:t>, 2019.</w:t>
      </w:r>
    </w:p>
    <w:p w14:paraId="27F4535E" w14:textId="5319EC2D" w:rsidR="008C67D1" w:rsidRPr="009827E6" w:rsidRDefault="00A62F23" w:rsidP="008C67D1">
      <w:pPr>
        <w:pStyle w:val="ListBullet"/>
      </w:pPr>
      <w:r>
        <w:t>U</w:t>
      </w:r>
      <w:r w:rsidR="008C67D1" w:rsidRPr="00EE67C7">
        <w:t xml:space="preserve">pdated and delivered the </w:t>
      </w:r>
      <w:r w:rsidR="00A438A4">
        <w:t xml:space="preserve">following </w:t>
      </w:r>
      <w:r w:rsidR="008C67D1" w:rsidRPr="00EE67C7">
        <w:t>PWS artifacts</w:t>
      </w:r>
      <w:r>
        <w:t xml:space="preserve"> (</w:t>
      </w:r>
      <w:r w:rsidR="00A24252" w:rsidRPr="00A24252">
        <w:rPr>
          <w:rStyle w:val="Cross-Reference"/>
        </w:rPr>
        <w:fldChar w:fldCharType="begin"/>
      </w:r>
      <w:r w:rsidR="00A24252" w:rsidRPr="00A24252">
        <w:rPr>
          <w:rStyle w:val="Cross-Reference"/>
        </w:rPr>
        <w:instrText xml:space="preserve"> REF _Ref17717855 \h </w:instrText>
      </w:r>
      <w:r w:rsidR="00A24252">
        <w:rPr>
          <w:rStyle w:val="Cross-Reference"/>
        </w:rPr>
        <w:instrText xml:space="preserve"> \* MERGEFORMAT </w:instrText>
      </w:r>
      <w:r w:rsidR="00A24252" w:rsidRPr="00A24252">
        <w:rPr>
          <w:rStyle w:val="Cross-Reference"/>
        </w:rPr>
      </w:r>
      <w:r w:rsidR="00A24252" w:rsidRPr="00A24252">
        <w:rPr>
          <w:rStyle w:val="Cross-Reference"/>
        </w:rPr>
        <w:fldChar w:fldCharType="separate"/>
      </w:r>
      <w:r w:rsidR="00A24252" w:rsidRPr="00A24252">
        <w:rPr>
          <w:rStyle w:val="Cross-Reference"/>
        </w:rPr>
        <w:t>Table 1</w:t>
      </w:r>
      <w:r w:rsidR="00A24252" w:rsidRPr="00A24252">
        <w:rPr>
          <w:rStyle w:val="Cross-Reference"/>
        </w:rPr>
        <w:fldChar w:fldCharType="end"/>
      </w:r>
      <w:r>
        <w:t xml:space="preserve">) on </w:t>
      </w:r>
      <w:r w:rsidR="00F8016B">
        <w:t>November</w:t>
      </w:r>
      <w:r>
        <w:t xml:space="preserve"> </w:t>
      </w:r>
      <w:r w:rsidR="00F8016B">
        <w:t>4</w:t>
      </w:r>
      <w:r>
        <w:t>, 2019.</w:t>
      </w:r>
    </w:p>
    <w:p w14:paraId="632F083A" w14:textId="50013BDF" w:rsidR="008C67D1" w:rsidRPr="00CD6067" w:rsidRDefault="00A62F23" w:rsidP="00CD6067">
      <w:pPr>
        <w:pStyle w:val="Caption"/>
      </w:pPr>
      <w:bookmarkStart w:id="3" w:name="_Ref17717855"/>
      <w:bookmarkStart w:id="4" w:name="_Ref13747272"/>
      <w:bookmarkStart w:id="5" w:name="_Toc13831532"/>
      <w:bookmarkStart w:id="6" w:name="_Toc14078540"/>
      <w:bookmarkStart w:id="7" w:name="_Toc17977969"/>
      <w:r w:rsidRPr="00CD6067">
        <w:lastRenderedPageBreak/>
        <w:t xml:space="preserve">Table </w:t>
      </w:r>
      <w:r w:rsidR="009B3E15">
        <w:fldChar w:fldCharType="begin"/>
      </w:r>
      <w:r w:rsidR="009B3E15">
        <w:instrText xml:space="preserve"> SEQ Table \* ARABIC </w:instrText>
      </w:r>
      <w:r w:rsidR="009B3E15">
        <w:fldChar w:fldCharType="separate"/>
      </w:r>
      <w:r w:rsidRPr="00CD6067">
        <w:t>1</w:t>
      </w:r>
      <w:r w:rsidR="009B3E15">
        <w:fldChar w:fldCharType="end"/>
      </w:r>
      <w:bookmarkEnd w:id="3"/>
      <w:r w:rsidRPr="00CD6067">
        <w:t xml:space="preserve">:  </w:t>
      </w:r>
      <w:r w:rsidR="008C67D1" w:rsidRPr="00CD6067">
        <w:t>PWS Project Deliverables</w:t>
      </w:r>
      <w:bookmarkEnd w:id="4"/>
      <w:bookmarkEnd w:id="5"/>
      <w:bookmarkEnd w:id="6"/>
      <w:bookmarkEnd w:id="7"/>
    </w:p>
    <w:tbl>
      <w:tblPr>
        <w:tblStyle w:val="JLV-CV"/>
        <w:tblW w:w="9445" w:type="dxa"/>
        <w:tblLook w:val="0420" w:firstRow="1" w:lastRow="0" w:firstColumn="0" w:lastColumn="0" w:noHBand="0" w:noVBand="1"/>
      </w:tblPr>
      <w:tblGrid>
        <w:gridCol w:w="1053"/>
        <w:gridCol w:w="8392"/>
      </w:tblGrid>
      <w:tr w:rsidR="008C67D1" w:rsidRPr="00F940CE" w14:paraId="54DB9E98" w14:textId="77777777" w:rsidTr="00BA1532">
        <w:trPr>
          <w:cnfStyle w:val="100000000000" w:firstRow="1" w:lastRow="0" w:firstColumn="0" w:lastColumn="0" w:oddVBand="0" w:evenVBand="0" w:oddHBand="0" w:evenHBand="0" w:firstRowFirstColumn="0" w:firstRowLastColumn="0" w:lastRowFirstColumn="0" w:lastRowLastColumn="0"/>
        </w:trPr>
        <w:tc>
          <w:tcPr>
            <w:tcW w:w="1053" w:type="dxa"/>
          </w:tcPr>
          <w:p w14:paraId="1E5B7310" w14:textId="77777777" w:rsidR="008C67D1" w:rsidRPr="00F940CE" w:rsidRDefault="008C67D1" w:rsidP="00BA1532">
            <w:pPr>
              <w:pStyle w:val="BodyText"/>
              <w:keepNext w:val="0"/>
              <w:spacing w:before="40" w:after="40"/>
              <w:rPr>
                <w:sz w:val="20"/>
                <w:szCs w:val="20"/>
              </w:rPr>
            </w:pPr>
            <w:r>
              <w:rPr>
                <w:sz w:val="20"/>
                <w:szCs w:val="20"/>
              </w:rPr>
              <w:t>CLIN</w:t>
            </w:r>
          </w:p>
        </w:tc>
        <w:tc>
          <w:tcPr>
            <w:tcW w:w="8392" w:type="dxa"/>
          </w:tcPr>
          <w:p w14:paraId="3559E60F" w14:textId="77777777" w:rsidR="008C67D1" w:rsidRPr="00F940CE" w:rsidRDefault="008C67D1" w:rsidP="00BA1532">
            <w:pPr>
              <w:pStyle w:val="BodyText"/>
              <w:keepNext w:val="0"/>
              <w:spacing w:before="40" w:after="40"/>
              <w:rPr>
                <w:sz w:val="20"/>
                <w:szCs w:val="20"/>
              </w:rPr>
            </w:pPr>
            <w:r>
              <w:rPr>
                <w:sz w:val="20"/>
                <w:szCs w:val="20"/>
              </w:rPr>
              <w:t>Artifact</w:t>
            </w:r>
          </w:p>
        </w:tc>
      </w:tr>
      <w:tr w:rsidR="008C67D1" w:rsidRPr="00F940CE" w14:paraId="7492F886" w14:textId="77777777" w:rsidTr="00BA1532">
        <w:tc>
          <w:tcPr>
            <w:tcW w:w="1053" w:type="dxa"/>
          </w:tcPr>
          <w:p w14:paraId="0860228F" w14:textId="1A3BA6C8" w:rsidR="008C67D1" w:rsidRPr="0001261F" w:rsidRDefault="008C67D1" w:rsidP="00BA1532">
            <w:pPr>
              <w:pStyle w:val="TableText"/>
            </w:pPr>
            <w:r w:rsidRPr="00E82402">
              <w:t>0001AA</w:t>
            </w:r>
          </w:p>
        </w:tc>
        <w:tc>
          <w:tcPr>
            <w:tcW w:w="8392" w:type="dxa"/>
          </w:tcPr>
          <w:p w14:paraId="6B1A8CA8" w14:textId="7FBB49C9" w:rsidR="008C67D1" w:rsidRPr="0001261F" w:rsidRDefault="008C67D1" w:rsidP="00BA1532">
            <w:pPr>
              <w:pStyle w:val="TableText"/>
            </w:pPr>
            <w:r>
              <w:t>Contractor Project Management Plan (CPMP)</w:t>
            </w:r>
            <w:r w:rsidR="00475C91">
              <w:t xml:space="preserve"> </w:t>
            </w:r>
          </w:p>
        </w:tc>
      </w:tr>
      <w:tr w:rsidR="008C67D1" w:rsidRPr="00F940CE" w14:paraId="09404C6E" w14:textId="77777777" w:rsidTr="00BA1532">
        <w:tc>
          <w:tcPr>
            <w:tcW w:w="1053" w:type="dxa"/>
          </w:tcPr>
          <w:p w14:paraId="4555114F" w14:textId="176AFF5B" w:rsidR="008C67D1" w:rsidRPr="0001261F" w:rsidRDefault="008C67D1" w:rsidP="00BA1532">
            <w:pPr>
              <w:pStyle w:val="TableText"/>
            </w:pPr>
            <w:r w:rsidRPr="00E82402">
              <w:t>0001AB</w:t>
            </w:r>
          </w:p>
        </w:tc>
        <w:tc>
          <w:tcPr>
            <w:tcW w:w="8392" w:type="dxa"/>
          </w:tcPr>
          <w:p w14:paraId="6B85DB70" w14:textId="4F0A971C" w:rsidR="008C67D1" w:rsidRPr="0001261F" w:rsidRDefault="008C67D1" w:rsidP="00BA1532">
            <w:pPr>
              <w:pStyle w:val="TableText"/>
            </w:pPr>
            <w:r w:rsidRPr="0001261F">
              <w:t>Monthly Progress Report</w:t>
            </w:r>
            <w:r w:rsidR="00475C91">
              <w:t xml:space="preserve"> </w:t>
            </w:r>
          </w:p>
        </w:tc>
      </w:tr>
      <w:tr w:rsidR="008C67D1" w:rsidRPr="00F940CE" w14:paraId="2301568C" w14:textId="77777777" w:rsidTr="00BA1532">
        <w:tc>
          <w:tcPr>
            <w:tcW w:w="1053" w:type="dxa"/>
          </w:tcPr>
          <w:p w14:paraId="22AAF23B" w14:textId="24F8CA59" w:rsidR="008C67D1" w:rsidRPr="00475C91" w:rsidRDefault="008C67D1" w:rsidP="00BA1532">
            <w:pPr>
              <w:pStyle w:val="BodyText"/>
              <w:spacing w:before="40" w:after="40"/>
              <w:rPr>
                <w:sz w:val="20"/>
              </w:rPr>
            </w:pPr>
            <w:r w:rsidRPr="00475C91">
              <w:rPr>
                <w:sz w:val="20"/>
              </w:rPr>
              <w:t>0003AA</w:t>
            </w:r>
          </w:p>
        </w:tc>
        <w:tc>
          <w:tcPr>
            <w:tcW w:w="8392" w:type="dxa"/>
          </w:tcPr>
          <w:p w14:paraId="131B8D1D" w14:textId="6453E702" w:rsidR="008C67D1" w:rsidRPr="00475C91" w:rsidRDefault="008C67D1" w:rsidP="00BA1532">
            <w:pPr>
              <w:pStyle w:val="BodyText"/>
              <w:spacing w:before="40" w:after="40"/>
              <w:rPr>
                <w:sz w:val="20"/>
              </w:rPr>
            </w:pPr>
            <w:r w:rsidRPr="00475C91">
              <w:rPr>
                <w:sz w:val="20"/>
              </w:rPr>
              <w:t>Master Test Plan</w:t>
            </w:r>
            <w:r w:rsidR="00475C91" w:rsidRPr="00475C91">
              <w:rPr>
                <w:sz w:val="20"/>
              </w:rPr>
              <w:t xml:space="preserve"> </w:t>
            </w:r>
          </w:p>
        </w:tc>
      </w:tr>
    </w:tbl>
    <w:p w14:paraId="0037D868" w14:textId="77777777" w:rsidR="008C67D1" w:rsidRDefault="008C67D1" w:rsidP="00A62F23">
      <w:pPr>
        <w:pStyle w:val="Heading1"/>
      </w:pPr>
      <w:bookmarkStart w:id="8" w:name="_Toc17977966"/>
      <w:r>
        <w:t>Work Planned</w:t>
      </w:r>
      <w:bookmarkEnd w:id="8"/>
    </w:p>
    <w:p w14:paraId="7975B916" w14:textId="1D07F596" w:rsidR="008C67D1" w:rsidRPr="0017012D" w:rsidRDefault="008C67D1" w:rsidP="008C67D1">
      <w:pPr>
        <w:pStyle w:val="BodyText"/>
      </w:pPr>
      <w:r>
        <w:t xml:space="preserve">The </w:t>
      </w:r>
      <w:r w:rsidR="00125ABB">
        <w:t xml:space="preserve">following </w:t>
      </w:r>
      <w:r>
        <w:t xml:space="preserve">work is planned for the </w:t>
      </w:r>
      <w:r w:rsidR="00512214">
        <w:t>De</w:t>
      </w:r>
      <w:r w:rsidR="001377CB">
        <w:t>cember 1</w:t>
      </w:r>
      <w:r>
        <w:t xml:space="preserve">, 2019 to </w:t>
      </w:r>
      <w:r w:rsidR="001377CB">
        <w:t>December</w:t>
      </w:r>
      <w:r>
        <w:t xml:space="preserve"> 3</w:t>
      </w:r>
      <w:r w:rsidR="003F35F6">
        <w:t>1</w:t>
      </w:r>
      <w:r>
        <w:t xml:space="preserve">, 2019 </w:t>
      </w:r>
      <w:proofErr w:type="spellStart"/>
      <w:r>
        <w:t>PoP</w:t>
      </w:r>
      <w:proofErr w:type="spellEnd"/>
      <w:r>
        <w:t>.</w:t>
      </w:r>
    </w:p>
    <w:p w14:paraId="2939FC13" w14:textId="60DBE51B" w:rsidR="008C67D1" w:rsidRPr="00AE2B0A" w:rsidRDefault="00805413" w:rsidP="008C67D1">
      <w:pPr>
        <w:pStyle w:val="ListBullet"/>
      </w:pPr>
      <w:r>
        <w:t>Continue the IOC</w:t>
      </w:r>
      <w:r w:rsidR="005718BD">
        <w:t xml:space="preserve"> pre-production and prod</w:t>
      </w:r>
      <w:r w:rsidR="00B83F91">
        <w:t>uction</w:t>
      </w:r>
      <w:r>
        <w:t xml:space="preserve"> testing</w:t>
      </w:r>
      <w:r w:rsidR="00B83F91">
        <w:t>.</w:t>
      </w:r>
      <w:r>
        <w:t xml:space="preserve"> </w:t>
      </w:r>
    </w:p>
    <w:p w14:paraId="7412C541" w14:textId="6CC6A359" w:rsidR="008C67D1" w:rsidRDefault="008C67D1" w:rsidP="008C67D1">
      <w:pPr>
        <w:pStyle w:val="ListBullet"/>
      </w:pPr>
      <w:r w:rsidRPr="00AE2B0A">
        <w:t xml:space="preserve">Continue </w:t>
      </w:r>
      <w:r>
        <w:t>updating</w:t>
      </w:r>
      <w:r w:rsidRPr="00AE2B0A">
        <w:t xml:space="preserve"> the test framework</w:t>
      </w:r>
      <w:r w:rsidR="00125ABB">
        <w:t>.</w:t>
      </w:r>
    </w:p>
    <w:p w14:paraId="4C0F1538" w14:textId="32BD659E" w:rsidR="008C67D1" w:rsidRPr="00AE2B0A" w:rsidRDefault="008C67D1" w:rsidP="008C67D1">
      <w:pPr>
        <w:pStyle w:val="ListBullet"/>
      </w:pPr>
      <w:r w:rsidRPr="00AE2B0A">
        <w:t>Facilitate weekly status meetings</w:t>
      </w:r>
      <w:r w:rsidR="00125ABB">
        <w:t>.</w:t>
      </w:r>
    </w:p>
    <w:p w14:paraId="79ADF5E2" w14:textId="653DA605" w:rsidR="008C67D1" w:rsidRDefault="008C67D1" w:rsidP="008C67D1">
      <w:pPr>
        <w:pStyle w:val="ListBullet"/>
      </w:pPr>
      <w:r w:rsidRPr="00AE2B0A">
        <w:t>Update project documentation and prepare same for delivery</w:t>
      </w:r>
      <w:r w:rsidR="00125ABB">
        <w:t>.</w:t>
      </w:r>
    </w:p>
    <w:p w14:paraId="3186D0B9" w14:textId="74703211" w:rsidR="008C67D1" w:rsidRDefault="008C67D1" w:rsidP="00125ABB">
      <w:pPr>
        <w:pStyle w:val="Heading1"/>
      </w:pPr>
      <w:bookmarkStart w:id="9" w:name="_Toc17977967"/>
      <w:r>
        <w:t>Risks and Issues</w:t>
      </w:r>
      <w:bookmarkEnd w:id="9"/>
    </w:p>
    <w:p w14:paraId="01E90A09" w14:textId="74B77DFF" w:rsidR="008C67D1" w:rsidRDefault="00235AB2" w:rsidP="00E27813">
      <w:pPr>
        <w:pStyle w:val="BodyText"/>
      </w:pPr>
      <w:r w:rsidRPr="00235AB2">
        <w:t>Ther</w:t>
      </w:r>
      <w:r>
        <w:t>e</w:t>
      </w:r>
      <w:r w:rsidRPr="00235AB2">
        <w:t xml:space="preserve"> are no</w:t>
      </w:r>
      <w:r w:rsidR="008C67D1">
        <w:t xml:space="preserve"> known risks and issues</w:t>
      </w:r>
      <w:r>
        <w:t xml:space="preserve"> </w:t>
      </w:r>
      <w:r w:rsidR="00E27813">
        <w:t>currently</w:t>
      </w:r>
      <w:r w:rsidR="008C67D1">
        <w:t xml:space="preserve">. </w:t>
      </w:r>
      <w:r w:rsidR="00AE56DF">
        <w:t>After successful ATO approval and access to IOC sites all</w:t>
      </w:r>
      <w:r w:rsidR="00E27813">
        <w:t xml:space="preserve"> the</w:t>
      </w:r>
      <w:r w:rsidR="00AE56DF">
        <w:t xml:space="preserve"> risks and issues were </w:t>
      </w:r>
      <w:r w:rsidR="00E27813">
        <w:t xml:space="preserve">resolved. </w:t>
      </w:r>
      <w:bookmarkStart w:id="10" w:name="_Toc17977968"/>
      <w:r w:rsidR="008C67D1">
        <w:t>Appendix:  Acronyms and Abbreviations</w:t>
      </w:r>
      <w:bookmarkEnd w:id="10"/>
    </w:p>
    <w:p w14:paraId="6432A4DA" w14:textId="5FB82362" w:rsidR="008C67D1" w:rsidRDefault="008C67D1" w:rsidP="008C67D1">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00E82402" w:rsidRPr="00E82402">
        <w:rPr>
          <w:rStyle w:val="Cross-Reference"/>
        </w:rPr>
        <w:t xml:space="preserve">Table </w:t>
      </w:r>
      <w:r w:rsidR="00E27813">
        <w:rPr>
          <w:rStyle w:val="Cross-Reference"/>
        </w:rPr>
        <w:t>2</w:t>
      </w:r>
      <w:r w:rsidRPr="00142A09">
        <w:rPr>
          <w:rStyle w:val="Cross-Reference"/>
        </w:rPr>
        <w:fldChar w:fldCharType="end"/>
      </w:r>
      <w:r>
        <w:t xml:space="preserve"> lists the acronyms and abbreviations used in this document with their descriptions.</w:t>
      </w:r>
    </w:p>
    <w:p w14:paraId="05EB3823" w14:textId="719D60DC" w:rsidR="008C67D1" w:rsidRDefault="008C67D1" w:rsidP="008C67D1">
      <w:pPr>
        <w:pStyle w:val="Caption"/>
      </w:pPr>
      <w:bookmarkStart w:id="11" w:name="_Ref10033666"/>
      <w:bookmarkStart w:id="12" w:name="_Toc12872817"/>
      <w:bookmarkStart w:id="13" w:name="_Toc12872851"/>
      <w:bookmarkStart w:id="14" w:name="_Toc17977971"/>
      <w:bookmarkStart w:id="15" w:name="_GoBack"/>
      <w:bookmarkEnd w:id="15"/>
      <w:r>
        <w:t xml:space="preserve">Table </w:t>
      </w:r>
      <w:bookmarkEnd w:id="11"/>
      <w:r w:rsidR="008A1E5F">
        <w:t>2</w:t>
      </w:r>
      <w:r>
        <w:t>:  Acronyms and Abbreviations</w:t>
      </w:r>
      <w:bookmarkEnd w:id="12"/>
      <w:bookmarkEnd w:id="13"/>
      <w:bookmarkEnd w:id="14"/>
    </w:p>
    <w:tbl>
      <w:tblPr>
        <w:tblStyle w:val="JLV-CV"/>
        <w:tblW w:w="9445" w:type="dxa"/>
        <w:tblLayout w:type="fixed"/>
        <w:tblLook w:val="0420" w:firstRow="1" w:lastRow="0" w:firstColumn="0" w:lastColumn="0" w:noHBand="0" w:noVBand="1"/>
      </w:tblPr>
      <w:tblGrid>
        <w:gridCol w:w="1345"/>
        <w:gridCol w:w="8100"/>
      </w:tblGrid>
      <w:tr w:rsidR="008C67D1" w:rsidRPr="00DA7E4B" w14:paraId="44E5C15C" w14:textId="77777777" w:rsidTr="00CE0B5E">
        <w:trPr>
          <w:cnfStyle w:val="100000000000" w:firstRow="1" w:lastRow="0" w:firstColumn="0" w:lastColumn="0" w:oddVBand="0" w:evenVBand="0" w:oddHBand="0" w:evenHBand="0" w:firstRowFirstColumn="0" w:firstRowLastColumn="0" w:lastRowFirstColumn="0" w:lastRowLastColumn="0"/>
        </w:trPr>
        <w:tc>
          <w:tcPr>
            <w:tcW w:w="1345" w:type="dxa"/>
          </w:tcPr>
          <w:p w14:paraId="2BD54147"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Acronym</w:t>
            </w:r>
          </w:p>
        </w:tc>
        <w:tc>
          <w:tcPr>
            <w:tcW w:w="8100" w:type="dxa"/>
          </w:tcPr>
          <w:p w14:paraId="2F35FADD"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Description</w:t>
            </w:r>
          </w:p>
        </w:tc>
      </w:tr>
      <w:tr w:rsidR="008C67D1" w:rsidRPr="00DA7E4B" w14:paraId="4B128680" w14:textId="77777777" w:rsidTr="00CE0B5E">
        <w:tc>
          <w:tcPr>
            <w:tcW w:w="1345" w:type="dxa"/>
          </w:tcPr>
          <w:p w14:paraId="3D37AE6E" w14:textId="77777777" w:rsidR="008C67D1" w:rsidRPr="00DA7E4B" w:rsidRDefault="008C67D1" w:rsidP="00BA1532">
            <w:pPr>
              <w:pStyle w:val="BodyText"/>
              <w:spacing w:before="40" w:after="40"/>
              <w:rPr>
                <w:rFonts w:cs="Arial"/>
                <w:b/>
                <w:sz w:val="20"/>
                <w:szCs w:val="20"/>
              </w:rPr>
            </w:pPr>
            <w:r w:rsidRPr="00DA7E4B">
              <w:rPr>
                <w:rFonts w:cs="Arial"/>
                <w:b/>
                <w:sz w:val="20"/>
                <w:szCs w:val="20"/>
              </w:rPr>
              <w:t>ATO</w:t>
            </w:r>
          </w:p>
        </w:tc>
        <w:tc>
          <w:tcPr>
            <w:tcW w:w="8100" w:type="dxa"/>
          </w:tcPr>
          <w:p w14:paraId="1C2B7ACB" w14:textId="77777777" w:rsidR="008C67D1" w:rsidRPr="00DA7E4B" w:rsidRDefault="008C67D1" w:rsidP="00BA1532">
            <w:pPr>
              <w:pStyle w:val="BodyText"/>
              <w:spacing w:before="40" w:after="40"/>
              <w:rPr>
                <w:rFonts w:cs="Arial"/>
                <w:sz w:val="20"/>
                <w:szCs w:val="20"/>
              </w:rPr>
            </w:pPr>
            <w:r w:rsidRPr="00DA7E4B">
              <w:rPr>
                <w:rFonts w:cs="Arial"/>
                <w:sz w:val="20"/>
                <w:szCs w:val="20"/>
              </w:rPr>
              <w:t>Authority to Operate</w:t>
            </w:r>
          </w:p>
        </w:tc>
      </w:tr>
      <w:tr w:rsidR="008C67D1" w:rsidRPr="00DA7E4B" w14:paraId="5CA1F34C" w14:textId="77777777" w:rsidTr="00CE0B5E">
        <w:tc>
          <w:tcPr>
            <w:tcW w:w="1345" w:type="dxa"/>
          </w:tcPr>
          <w:p w14:paraId="20BEC4A7" w14:textId="77777777" w:rsidR="008C67D1" w:rsidRPr="00DA7E4B" w:rsidRDefault="008C67D1" w:rsidP="00BA1532">
            <w:pPr>
              <w:pStyle w:val="BodyText"/>
              <w:spacing w:before="40" w:after="40"/>
              <w:rPr>
                <w:rFonts w:cs="Arial"/>
                <w:b/>
                <w:sz w:val="20"/>
                <w:szCs w:val="20"/>
              </w:rPr>
            </w:pPr>
            <w:r w:rsidRPr="00DA7E4B">
              <w:rPr>
                <w:rFonts w:cs="Arial"/>
                <w:b/>
                <w:sz w:val="20"/>
                <w:szCs w:val="20"/>
              </w:rPr>
              <w:t>AWS</w:t>
            </w:r>
          </w:p>
        </w:tc>
        <w:tc>
          <w:tcPr>
            <w:tcW w:w="8100" w:type="dxa"/>
          </w:tcPr>
          <w:p w14:paraId="518B0093" w14:textId="77777777" w:rsidR="008C67D1" w:rsidRPr="00DA7E4B" w:rsidRDefault="008C67D1" w:rsidP="00BA1532">
            <w:pPr>
              <w:pStyle w:val="BodyText"/>
              <w:spacing w:before="40" w:after="40"/>
              <w:rPr>
                <w:rFonts w:cs="Arial"/>
                <w:sz w:val="20"/>
                <w:szCs w:val="20"/>
              </w:rPr>
            </w:pPr>
            <w:r w:rsidRPr="00DA7E4B">
              <w:rPr>
                <w:rFonts w:cs="Arial"/>
                <w:sz w:val="20"/>
                <w:szCs w:val="20"/>
              </w:rPr>
              <w:t>Amazon Web Services</w:t>
            </w:r>
          </w:p>
        </w:tc>
      </w:tr>
      <w:tr w:rsidR="008C67D1" w:rsidRPr="00DA7E4B" w14:paraId="464092AD" w14:textId="77777777" w:rsidTr="00CE0B5E">
        <w:tc>
          <w:tcPr>
            <w:tcW w:w="1345" w:type="dxa"/>
          </w:tcPr>
          <w:p w14:paraId="4BFF9A07" w14:textId="77777777" w:rsidR="008C67D1" w:rsidRPr="00DA7E4B" w:rsidRDefault="008C67D1" w:rsidP="00BA1532">
            <w:pPr>
              <w:pStyle w:val="BodyText"/>
              <w:spacing w:before="40" w:after="40"/>
              <w:rPr>
                <w:rFonts w:cs="Arial"/>
                <w:b/>
                <w:sz w:val="20"/>
                <w:szCs w:val="20"/>
              </w:rPr>
            </w:pPr>
            <w:r w:rsidRPr="00DA7E4B">
              <w:rPr>
                <w:rFonts w:cs="Arial"/>
                <w:b/>
                <w:sz w:val="20"/>
                <w:szCs w:val="20"/>
              </w:rPr>
              <w:t>BIA</w:t>
            </w:r>
          </w:p>
        </w:tc>
        <w:tc>
          <w:tcPr>
            <w:tcW w:w="8100" w:type="dxa"/>
          </w:tcPr>
          <w:p w14:paraId="27C4DC35" w14:textId="77777777" w:rsidR="008C67D1" w:rsidRPr="00DA7E4B" w:rsidRDefault="008C67D1" w:rsidP="00BA1532">
            <w:pPr>
              <w:pStyle w:val="BodyText"/>
              <w:spacing w:before="40" w:after="40"/>
              <w:rPr>
                <w:rFonts w:cs="Arial"/>
                <w:sz w:val="20"/>
                <w:szCs w:val="20"/>
              </w:rPr>
            </w:pPr>
            <w:r w:rsidRPr="00DA7E4B">
              <w:rPr>
                <w:rFonts w:cs="Arial"/>
                <w:sz w:val="20"/>
                <w:szCs w:val="20"/>
              </w:rPr>
              <w:t>Business Impact Analysis</w:t>
            </w:r>
          </w:p>
        </w:tc>
      </w:tr>
      <w:tr w:rsidR="008C67D1" w:rsidRPr="00DA7E4B" w14:paraId="0A634C87" w14:textId="77777777" w:rsidTr="00CE0B5E">
        <w:tc>
          <w:tcPr>
            <w:tcW w:w="1345" w:type="dxa"/>
          </w:tcPr>
          <w:p w14:paraId="3647E43E" w14:textId="77777777" w:rsidR="008C67D1" w:rsidRPr="00DA7E4B" w:rsidRDefault="008C67D1" w:rsidP="00BA1532">
            <w:pPr>
              <w:pStyle w:val="BodyText"/>
              <w:spacing w:before="40" w:after="40"/>
              <w:rPr>
                <w:rFonts w:cs="Arial"/>
                <w:b/>
                <w:sz w:val="20"/>
                <w:szCs w:val="20"/>
              </w:rPr>
            </w:pPr>
            <w:r w:rsidRPr="00DA7E4B">
              <w:rPr>
                <w:rFonts w:cs="Arial"/>
                <w:b/>
                <w:sz w:val="20"/>
                <w:szCs w:val="20"/>
              </w:rPr>
              <w:t>CM</w:t>
            </w:r>
          </w:p>
        </w:tc>
        <w:tc>
          <w:tcPr>
            <w:tcW w:w="8100" w:type="dxa"/>
          </w:tcPr>
          <w:p w14:paraId="7F0BFFDA" w14:textId="77777777" w:rsidR="008C67D1" w:rsidRPr="00DA7E4B" w:rsidRDefault="008C67D1" w:rsidP="00BA1532">
            <w:pPr>
              <w:pStyle w:val="BodyText"/>
              <w:spacing w:before="40" w:after="40"/>
              <w:rPr>
                <w:rFonts w:cs="Arial"/>
                <w:sz w:val="20"/>
                <w:szCs w:val="20"/>
              </w:rPr>
            </w:pPr>
            <w:r w:rsidRPr="00DA7E4B">
              <w:rPr>
                <w:rFonts w:cs="Arial"/>
                <w:sz w:val="20"/>
                <w:szCs w:val="20"/>
              </w:rPr>
              <w:t>Configuration Management</w:t>
            </w:r>
          </w:p>
        </w:tc>
      </w:tr>
      <w:tr w:rsidR="000A49BB" w:rsidRPr="00DA7E4B" w14:paraId="154520A7" w14:textId="77777777" w:rsidTr="00CE0B5E">
        <w:tc>
          <w:tcPr>
            <w:tcW w:w="1345" w:type="dxa"/>
            <w:shd w:val="clear" w:color="auto" w:fill="auto"/>
          </w:tcPr>
          <w:p w14:paraId="4A1A28F1" w14:textId="75553C45"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14:paraId="68A17652" w14:textId="5F3608E7" w:rsidR="000A49BB" w:rsidRPr="00CE0B5E" w:rsidRDefault="007F5110"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Cloud Operations and Management Services</w:t>
            </w:r>
            <w:r w:rsidR="00CE0B5E">
              <w:rPr>
                <w:rFonts w:asciiTheme="majorHAnsi" w:eastAsia="Times New Roman" w:hAnsiTheme="majorHAnsi" w:cstheme="majorHAnsi"/>
                <w:szCs w:val="20"/>
              </w:rPr>
              <w:t>/</w:t>
            </w:r>
            <w:r w:rsidR="00563CDE" w:rsidRPr="00CE0B5E">
              <w:rPr>
                <w:rFonts w:asciiTheme="majorHAnsi" w:eastAsia="Times New Roman" w:hAnsiTheme="majorHAnsi" w:cstheme="majorHAnsi"/>
                <w:szCs w:val="20"/>
              </w:rPr>
              <w:t>Cloud Operations and Migration Services</w:t>
            </w:r>
          </w:p>
        </w:tc>
      </w:tr>
      <w:tr w:rsidR="008C67D1" w:rsidRPr="00DA7E4B" w14:paraId="0F88724F" w14:textId="77777777" w:rsidTr="00CE0B5E">
        <w:tc>
          <w:tcPr>
            <w:tcW w:w="1345" w:type="dxa"/>
          </w:tcPr>
          <w:p w14:paraId="1E7B941D" w14:textId="77777777" w:rsidR="008C67D1" w:rsidRPr="00DA7E4B" w:rsidRDefault="008C67D1" w:rsidP="00BA1532">
            <w:pPr>
              <w:pStyle w:val="BodyText"/>
              <w:spacing w:before="40" w:after="40"/>
              <w:rPr>
                <w:rFonts w:cs="Arial"/>
                <w:b/>
                <w:sz w:val="20"/>
                <w:szCs w:val="20"/>
              </w:rPr>
            </w:pPr>
            <w:r w:rsidRPr="00DA7E4B">
              <w:rPr>
                <w:rFonts w:cs="Arial"/>
                <w:b/>
                <w:sz w:val="20"/>
                <w:szCs w:val="20"/>
              </w:rPr>
              <w:t>CPMP</w:t>
            </w:r>
          </w:p>
        </w:tc>
        <w:tc>
          <w:tcPr>
            <w:tcW w:w="8100" w:type="dxa"/>
          </w:tcPr>
          <w:p w14:paraId="05EDD170" w14:textId="77777777" w:rsidR="008C67D1" w:rsidRPr="00DA7E4B" w:rsidRDefault="008C67D1" w:rsidP="00BA1532">
            <w:pPr>
              <w:pStyle w:val="BodyText"/>
              <w:spacing w:before="40" w:after="40"/>
              <w:rPr>
                <w:rFonts w:cs="Arial"/>
                <w:sz w:val="20"/>
                <w:szCs w:val="20"/>
              </w:rPr>
            </w:pPr>
            <w:r w:rsidRPr="00DA7E4B">
              <w:rPr>
                <w:rFonts w:cs="Arial"/>
                <w:sz w:val="20"/>
                <w:szCs w:val="20"/>
              </w:rPr>
              <w:t>Contractor Project Management Plan</w:t>
            </w:r>
          </w:p>
        </w:tc>
      </w:tr>
      <w:tr w:rsidR="008C67D1" w:rsidRPr="00DA7E4B" w14:paraId="6DFC5228" w14:textId="77777777" w:rsidTr="00CE0B5E">
        <w:tc>
          <w:tcPr>
            <w:tcW w:w="1345" w:type="dxa"/>
          </w:tcPr>
          <w:p w14:paraId="0095F228" w14:textId="77777777" w:rsidR="008C67D1" w:rsidRPr="00DA7E4B" w:rsidRDefault="008C67D1" w:rsidP="00BA1532">
            <w:pPr>
              <w:pStyle w:val="BodyText"/>
              <w:spacing w:before="40" w:after="40"/>
              <w:rPr>
                <w:rFonts w:cs="Arial"/>
                <w:b/>
                <w:sz w:val="20"/>
                <w:szCs w:val="20"/>
              </w:rPr>
            </w:pPr>
            <w:r>
              <w:rPr>
                <w:rFonts w:cs="Arial"/>
                <w:b/>
                <w:sz w:val="20"/>
                <w:szCs w:val="20"/>
              </w:rPr>
              <w:t>CSOC</w:t>
            </w:r>
          </w:p>
        </w:tc>
        <w:tc>
          <w:tcPr>
            <w:tcW w:w="8100" w:type="dxa"/>
          </w:tcPr>
          <w:p w14:paraId="13779784" w14:textId="77777777" w:rsidR="008C67D1" w:rsidRPr="00DA7E4B" w:rsidRDefault="008C67D1" w:rsidP="00BA1532">
            <w:pPr>
              <w:pStyle w:val="BodyText"/>
              <w:spacing w:before="40" w:after="40"/>
              <w:rPr>
                <w:rFonts w:cs="Arial"/>
                <w:sz w:val="20"/>
                <w:szCs w:val="20"/>
              </w:rPr>
            </w:pPr>
            <w:r>
              <w:rPr>
                <w:rFonts w:cs="Arial"/>
                <w:sz w:val="20"/>
                <w:szCs w:val="20"/>
              </w:rPr>
              <w:t>Cybersecurity Operations Center</w:t>
            </w:r>
          </w:p>
        </w:tc>
      </w:tr>
      <w:tr w:rsidR="008C67D1" w:rsidRPr="00DA7E4B" w14:paraId="6789CE36" w14:textId="77777777" w:rsidTr="00CE0B5E">
        <w:tc>
          <w:tcPr>
            <w:tcW w:w="1345" w:type="dxa"/>
          </w:tcPr>
          <w:p w14:paraId="03E8BE83" w14:textId="77777777" w:rsidR="008C67D1" w:rsidRPr="00DA7E4B" w:rsidRDefault="008C67D1" w:rsidP="00BA1532">
            <w:pPr>
              <w:pStyle w:val="BodyText"/>
              <w:spacing w:before="40" w:after="40"/>
              <w:rPr>
                <w:rFonts w:cs="Arial"/>
                <w:b/>
                <w:sz w:val="20"/>
                <w:szCs w:val="20"/>
              </w:rPr>
            </w:pPr>
            <w:r w:rsidRPr="00DA7E4B">
              <w:rPr>
                <w:rFonts w:cs="Arial"/>
                <w:b/>
                <w:sz w:val="20"/>
                <w:szCs w:val="20"/>
              </w:rPr>
              <w:t>DRP</w:t>
            </w:r>
          </w:p>
        </w:tc>
        <w:tc>
          <w:tcPr>
            <w:tcW w:w="8100" w:type="dxa"/>
          </w:tcPr>
          <w:p w14:paraId="12E147BD" w14:textId="77777777" w:rsidR="008C67D1" w:rsidRPr="00DA7E4B" w:rsidRDefault="008C67D1" w:rsidP="00BA1532">
            <w:pPr>
              <w:pStyle w:val="BodyText"/>
              <w:spacing w:before="40" w:after="40"/>
              <w:rPr>
                <w:rFonts w:cs="Arial"/>
                <w:sz w:val="20"/>
                <w:szCs w:val="20"/>
              </w:rPr>
            </w:pPr>
            <w:r w:rsidRPr="00DA7E4B">
              <w:rPr>
                <w:rFonts w:cs="Arial"/>
                <w:sz w:val="20"/>
                <w:szCs w:val="20"/>
              </w:rPr>
              <w:t>Disaster Recovery Plan</w:t>
            </w:r>
          </w:p>
        </w:tc>
      </w:tr>
      <w:tr w:rsidR="008C67D1" w:rsidRPr="00DA7E4B" w14:paraId="0A7A7161" w14:textId="77777777" w:rsidTr="00CE0B5E">
        <w:tc>
          <w:tcPr>
            <w:tcW w:w="1345" w:type="dxa"/>
          </w:tcPr>
          <w:p w14:paraId="2CB8E26F" w14:textId="77777777" w:rsidR="008C67D1" w:rsidRPr="00DA7E4B" w:rsidRDefault="008C67D1" w:rsidP="00BA1532">
            <w:pPr>
              <w:pStyle w:val="BodyText"/>
              <w:spacing w:before="40" w:after="40"/>
              <w:rPr>
                <w:rFonts w:cs="Arial"/>
                <w:b/>
                <w:sz w:val="20"/>
                <w:szCs w:val="20"/>
              </w:rPr>
            </w:pPr>
            <w:r>
              <w:rPr>
                <w:rFonts w:cs="Arial"/>
                <w:b/>
                <w:sz w:val="20"/>
                <w:szCs w:val="20"/>
              </w:rPr>
              <w:t>eMASS</w:t>
            </w:r>
          </w:p>
        </w:tc>
        <w:tc>
          <w:tcPr>
            <w:tcW w:w="8100" w:type="dxa"/>
          </w:tcPr>
          <w:p w14:paraId="4BD3769E" w14:textId="77777777" w:rsidR="008C67D1" w:rsidRPr="00DA7E4B" w:rsidRDefault="008C67D1" w:rsidP="00BA1532">
            <w:pPr>
              <w:pStyle w:val="BodyText"/>
              <w:spacing w:before="40" w:after="40"/>
              <w:rPr>
                <w:rFonts w:cs="Arial"/>
                <w:sz w:val="20"/>
                <w:szCs w:val="20"/>
              </w:rPr>
            </w:pPr>
            <w:r w:rsidRPr="00C02391">
              <w:rPr>
                <w:rFonts w:cs="Arial"/>
                <w:sz w:val="20"/>
                <w:szCs w:val="20"/>
              </w:rPr>
              <w:t>Enterprise Mission Assurance Support Service</w:t>
            </w:r>
          </w:p>
        </w:tc>
      </w:tr>
      <w:tr w:rsidR="008C67D1" w:rsidRPr="00DA7E4B" w14:paraId="0D3A9EA5" w14:textId="77777777" w:rsidTr="00CE0B5E">
        <w:tc>
          <w:tcPr>
            <w:tcW w:w="1345" w:type="dxa"/>
          </w:tcPr>
          <w:p w14:paraId="165C51E2" w14:textId="77777777" w:rsidR="008C67D1" w:rsidRPr="00DA7E4B" w:rsidRDefault="008C67D1" w:rsidP="00BA1532">
            <w:pPr>
              <w:pStyle w:val="BodyText"/>
              <w:spacing w:before="40" w:after="40"/>
              <w:rPr>
                <w:rFonts w:cs="Arial"/>
                <w:b/>
                <w:sz w:val="20"/>
                <w:szCs w:val="20"/>
              </w:rPr>
            </w:pPr>
            <w:r w:rsidRPr="00DA7E4B">
              <w:rPr>
                <w:rFonts w:cs="Arial"/>
                <w:b/>
                <w:sz w:val="20"/>
                <w:szCs w:val="20"/>
              </w:rPr>
              <w:t>FedRAMP</w:t>
            </w:r>
          </w:p>
        </w:tc>
        <w:tc>
          <w:tcPr>
            <w:tcW w:w="8100" w:type="dxa"/>
          </w:tcPr>
          <w:p w14:paraId="6EBE150E" w14:textId="77777777" w:rsidR="008C67D1" w:rsidRPr="00DA7E4B" w:rsidRDefault="008C67D1" w:rsidP="00BA1532">
            <w:pPr>
              <w:pStyle w:val="BodyText"/>
              <w:spacing w:before="40" w:after="40"/>
              <w:rPr>
                <w:rFonts w:cs="Arial"/>
                <w:sz w:val="20"/>
                <w:szCs w:val="20"/>
              </w:rPr>
            </w:pPr>
            <w:r w:rsidRPr="00DA7E4B">
              <w:rPr>
                <w:rFonts w:cs="Arial"/>
                <w:sz w:val="20"/>
                <w:szCs w:val="20"/>
              </w:rPr>
              <w:t>Federal Risk and Authorization Management Program</w:t>
            </w:r>
          </w:p>
        </w:tc>
      </w:tr>
      <w:tr w:rsidR="008C67D1" w:rsidRPr="00DA7E4B" w14:paraId="1867E802" w14:textId="77777777" w:rsidTr="00CE0B5E">
        <w:tc>
          <w:tcPr>
            <w:tcW w:w="1345" w:type="dxa"/>
          </w:tcPr>
          <w:p w14:paraId="1CE4CA6E" w14:textId="77777777" w:rsidR="008C67D1" w:rsidRPr="00DA7E4B" w:rsidRDefault="008C67D1" w:rsidP="00BA1532">
            <w:pPr>
              <w:pStyle w:val="BodyText"/>
              <w:spacing w:before="40" w:after="40"/>
              <w:rPr>
                <w:rFonts w:cs="Arial"/>
                <w:b/>
                <w:sz w:val="20"/>
                <w:szCs w:val="20"/>
              </w:rPr>
            </w:pPr>
            <w:r>
              <w:rPr>
                <w:rFonts w:cs="Arial"/>
                <w:b/>
                <w:sz w:val="20"/>
                <w:szCs w:val="20"/>
              </w:rPr>
              <w:t>FISMA</w:t>
            </w:r>
          </w:p>
        </w:tc>
        <w:tc>
          <w:tcPr>
            <w:tcW w:w="8100" w:type="dxa"/>
          </w:tcPr>
          <w:p w14:paraId="10369111" w14:textId="77777777" w:rsidR="008C67D1" w:rsidRPr="00DA7E4B" w:rsidRDefault="008C67D1" w:rsidP="00BA1532">
            <w:pPr>
              <w:pStyle w:val="BodyText"/>
              <w:spacing w:before="40" w:after="40"/>
              <w:rPr>
                <w:rFonts w:cs="Arial"/>
                <w:sz w:val="20"/>
                <w:szCs w:val="20"/>
              </w:rPr>
            </w:pPr>
            <w:r>
              <w:rPr>
                <w:rFonts w:cs="Arial"/>
                <w:sz w:val="20"/>
                <w:szCs w:val="20"/>
              </w:rPr>
              <w:t>Federal Information Security Management Act of 2002</w:t>
            </w:r>
          </w:p>
        </w:tc>
      </w:tr>
      <w:tr w:rsidR="008C67D1" w:rsidRPr="00DA7E4B" w14:paraId="1640E64B" w14:textId="77777777" w:rsidTr="00CE0B5E">
        <w:tc>
          <w:tcPr>
            <w:tcW w:w="1345" w:type="dxa"/>
          </w:tcPr>
          <w:p w14:paraId="653C5C5B" w14:textId="77777777" w:rsidR="008C67D1" w:rsidRPr="00DA7E4B" w:rsidRDefault="008C67D1" w:rsidP="00BA1532">
            <w:pPr>
              <w:pStyle w:val="BodyText"/>
              <w:spacing w:before="40" w:after="40"/>
              <w:rPr>
                <w:rFonts w:cs="Arial"/>
                <w:b/>
                <w:sz w:val="20"/>
                <w:szCs w:val="20"/>
              </w:rPr>
            </w:pPr>
            <w:r w:rsidRPr="00DA7E4B">
              <w:rPr>
                <w:rFonts w:cs="Arial"/>
                <w:b/>
                <w:sz w:val="20"/>
                <w:szCs w:val="20"/>
              </w:rPr>
              <w:t>HIPAA</w:t>
            </w:r>
          </w:p>
        </w:tc>
        <w:tc>
          <w:tcPr>
            <w:tcW w:w="8100" w:type="dxa"/>
          </w:tcPr>
          <w:p w14:paraId="57B001C6" w14:textId="77777777" w:rsidR="008C67D1" w:rsidRPr="00DA7E4B" w:rsidRDefault="008C67D1" w:rsidP="00BA1532">
            <w:pPr>
              <w:pStyle w:val="BodyText"/>
              <w:spacing w:before="40" w:after="40"/>
              <w:rPr>
                <w:rFonts w:cs="Arial"/>
                <w:sz w:val="20"/>
                <w:szCs w:val="20"/>
              </w:rPr>
            </w:pPr>
            <w:r w:rsidRPr="00DA7E4B">
              <w:rPr>
                <w:rFonts w:cs="Arial"/>
                <w:sz w:val="20"/>
                <w:szCs w:val="20"/>
              </w:rPr>
              <w:t>Health Insurance Portability and Accountability Act of 1996</w:t>
            </w:r>
          </w:p>
        </w:tc>
      </w:tr>
      <w:tr w:rsidR="008C67D1" w:rsidRPr="00DA7E4B" w14:paraId="35FD4AFB" w14:textId="77777777" w:rsidTr="00CE0B5E">
        <w:tc>
          <w:tcPr>
            <w:tcW w:w="1345" w:type="dxa"/>
          </w:tcPr>
          <w:p w14:paraId="52CF8B29" w14:textId="77777777" w:rsidR="008C67D1" w:rsidRPr="00DA7E4B" w:rsidRDefault="008C67D1" w:rsidP="00BA1532">
            <w:pPr>
              <w:pStyle w:val="BodyText"/>
              <w:spacing w:before="40" w:after="40"/>
              <w:rPr>
                <w:rFonts w:cs="Arial"/>
                <w:b/>
                <w:sz w:val="20"/>
                <w:szCs w:val="20"/>
              </w:rPr>
            </w:pPr>
            <w:r w:rsidRPr="00DA7E4B">
              <w:rPr>
                <w:rFonts w:cs="Arial"/>
                <w:b/>
                <w:sz w:val="20"/>
                <w:szCs w:val="20"/>
              </w:rPr>
              <w:t>IOC</w:t>
            </w:r>
          </w:p>
        </w:tc>
        <w:tc>
          <w:tcPr>
            <w:tcW w:w="8100" w:type="dxa"/>
          </w:tcPr>
          <w:p w14:paraId="7F1A7B68" w14:textId="77777777" w:rsidR="008C67D1" w:rsidRPr="00DA7E4B" w:rsidRDefault="008C67D1" w:rsidP="00BA1532">
            <w:pPr>
              <w:pStyle w:val="BodyText"/>
              <w:spacing w:before="40" w:after="40"/>
              <w:rPr>
                <w:rFonts w:cs="Arial"/>
                <w:sz w:val="20"/>
                <w:szCs w:val="20"/>
              </w:rPr>
            </w:pPr>
            <w:r w:rsidRPr="00DA7E4B">
              <w:rPr>
                <w:rFonts w:cs="Arial"/>
                <w:sz w:val="20"/>
                <w:szCs w:val="20"/>
              </w:rPr>
              <w:t>Initial Operating Capability</w:t>
            </w:r>
          </w:p>
        </w:tc>
      </w:tr>
      <w:tr w:rsidR="008C67D1" w:rsidRPr="00DA7E4B" w14:paraId="63D7EEA2" w14:textId="77777777" w:rsidTr="00CE0B5E">
        <w:tc>
          <w:tcPr>
            <w:tcW w:w="1345" w:type="dxa"/>
          </w:tcPr>
          <w:p w14:paraId="51323EF2" w14:textId="77777777" w:rsidR="008C67D1" w:rsidRPr="00DA7E4B" w:rsidRDefault="008C67D1" w:rsidP="00BA1532">
            <w:pPr>
              <w:pStyle w:val="BodyText"/>
              <w:spacing w:before="40" w:after="40"/>
              <w:rPr>
                <w:rFonts w:cs="Arial"/>
                <w:b/>
                <w:sz w:val="20"/>
                <w:szCs w:val="20"/>
              </w:rPr>
            </w:pPr>
            <w:r w:rsidRPr="00DA7E4B">
              <w:rPr>
                <w:rFonts w:cs="Arial"/>
                <w:b/>
                <w:sz w:val="20"/>
                <w:szCs w:val="20"/>
              </w:rPr>
              <w:t>IRP</w:t>
            </w:r>
          </w:p>
        </w:tc>
        <w:tc>
          <w:tcPr>
            <w:tcW w:w="8100" w:type="dxa"/>
          </w:tcPr>
          <w:p w14:paraId="0FA5B9DC" w14:textId="77777777" w:rsidR="008C67D1" w:rsidRPr="00DA7E4B" w:rsidRDefault="008C67D1" w:rsidP="00BA1532">
            <w:pPr>
              <w:pStyle w:val="BodyText"/>
              <w:spacing w:before="40" w:after="40"/>
              <w:rPr>
                <w:rFonts w:cs="Arial"/>
                <w:sz w:val="20"/>
                <w:szCs w:val="20"/>
              </w:rPr>
            </w:pPr>
            <w:r w:rsidRPr="00DA7E4B">
              <w:rPr>
                <w:rFonts w:cs="Arial"/>
                <w:sz w:val="20"/>
                <w:szCs w:val="20"/>
              </w:rPr>
              <w:t>Incident Response Plan</w:t>
            </w:r>
          </w:p>
        </w:tc>
      </w:tr>
      <w:tr w:rsidR="008C67D1" w:rsidRPr="00DA7E4B" w14:paraId="1F69D432" w14:textId="77777777" w:rsidTr="00CE0B5E">
        <w:tc>
          <w:tcPr>
            <w:tcW w:w="1345" w:type="dxa"/>
          </w:tcPr>
          <w:p w14:paraId="6DEAA227" w14:textId="77777777" w:rsidR="008C67D1" w:rsidRPr="00DA7E4B" w:rsidRDefault="008C67D1" w:rsidP="00BA1532">
            <w:pPr>
              <w:pStyle w:val="BodyText"/>
              <w:spacing w:before="40" w:after="40"/>
              <w:rPr>
                <w:rFonts w:cs="Arial"/>
                <w:b/>
                <w:sz w:val="20"/>
                <w:szCs w:val="20"/>
              </w:rPr>
            </w:pPr>
            <w:r>
              <w:rPr>
                <w:rFonts w:cs="Arial"/>
                <w:b/>
                <w:sz w:val="20"/>
                <w:szCs w:val="20"/>
              </w:rPr>
              <w:t>ISA</w:t>
            </w:r>
          </w:p>
        </w:tc>
        <w:tc>
          <w:tcPr>
            <w:tcW w:w="8100" w:type="dxa"/>
          </w:tcPr>
          <w:p w14:paraId="5D5BA22F" w14:textId="77777777" w:rsidR="008C67D1" w:rsidRPr="00DA7E4B" w:rsidRDefault="008C67D1" w:rsidP="00BA1532">
            <w:pPr>
              <w:pStyle w:val="BodyText"/>
              <w:spacing w:before="40" w:after="40"/>
              <w:rPr>
                <w:rFonts w:cs="Arial"/>
                <w:sz w:val="20"/>
                <w:szCs w:val="20"/>
              </w:rPr>
            </w:pPr>
            <w:r>
              <w:rPr>
                <w:rFonts w:cs="Arial"/>
                <w:sz w:val="20"/>
                <w:szCs w:val="20"/>
              </w:rPr>
              <w:t>Independent Safety Assessment</w:t>
            </w:r>
          </w:p>
        </w:tc>
      </w:tr>
      <w:tr w:rsidR="008C67D1" w:rsidRPr="00DA7E4B" w14:paraId="0BEBBFC2" w14:textId="77777777" w:rsidTr="00CE0B5E">
        <w:tc>
          <w:tcPr>
            <w:tcW w:w="1345" w:type="dxa"/>
          </w:tcPr>
          <w:p w14:paraId="39FE43F4" w14:textId="77777777" w:rsidR="008C67D1" w:rsidRPr="00DA7E4B" w:rsidRDefault="008C67D1" w:rsidP="00BA1532">
            <w:pPr>
              <w:pStyle w:val="BodyText"/>
              <w:spacing w:before="40" w:after="40"/>
              <w:rPr>
                <w:rFonts w:cs="Arial"/>
                <w:b/>
                <w:sz w:val="20"/>
                <w:szCs w:val="20"/>
              </w:rPr>
            </w:pPr>
            <w:r w:rsidRPr="00DA7E4B">
              <w:rPr>
                <w:rFonts w:cs="Arial"/>
                <w:b/>
                <w:sz w:val="20"/>
                <w:szCs w:val="20"/>
              </w:rPr>
              <w:t>ISCP</w:t>
            </w:r>
          </w:p>
        </w:tc>
        <w:tc>
          <w:tcPr>
            <w:tcW w:w="8100" w:type="dxa"/>
          </w:tcPr>
          <w:p w14:paraId="6A81AD8C" w14:textId="77777777" w:rsidR="008C67D1" w:rsidRPr="00DA7E4B" w:rsidRDefault="008C67D1" w:rsidP="00BA1532">
            <w:pPr>
              <w:pStyle w:val="BodyText"/>
              <w:spacing w:before="40" w:after="40"/>
              <w:rPr>
                <w:rFonts w:cs="Arial"/>
                <w:sz w:val="20"/>
                <w:szCs w:val="20"/>
              </w:rPr>
            </w:pPr>
            <w:r w:rsidRPr="00DA7E4B">
              <w:rPr>
                <w:rFonts w:cs="Arial"/>
                <w:sz w:val="20"/>
                <w:szCs w:val="20"/>
              </w:rPr>
              <w:t>Information Security Contingency Plan</w:t>
            </w:r>
          </w:p>
        </w:tc>
      </w:tr>
      <w:tr w:rsidR="008C67D1" w:rsidRPr="00DA7E4B" w14:paraId="5ADBF91D" w14:textId="77777777" w:rsidTr="00CE0B5E">
        <w:tc>
          <w:tcPr>
            <w:tcW w:w="1345" w:type="dxa"/>
          </w:tcPr>
          <w:p w14:paraId="6E283E87" w14:textId="5EB2A9F9" w:rsidR="008C67D1" w:rsidRPr="00DA7E4B" w:rsidRDefault="008C67D1" w:rsidP="00BA1532">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14:paraId="18F3C512" w14:textId="07704C09" w:rsidR="008C67D1" w:rsidRPr="00DA7E4B" w:rsidRDefault="008C67D1" w:rsidP="00BA1532">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008C67D1" w:rsidRPr="00DA7E4B" w14:paraId="1A18F45C" w14:textId="77777777" w:rsidTr="00CE0B5E">
        <w:tc>
          <w:tcPr>
            <w:tcW w:w="1345" w:type="dxa"/>
          </w:tcPr>
          <w:p w14:paraId="43F0A281" w14:textId="77777777" w:rsidR="008C67D1" w:rsidRPr="00DA7E4B" w:rsidRDefault="008C67D1" w:rsidP="00BA1532">
            <w:pPr>
              <w:pStyle w:val="BodyText"/>
              <w:spacing w:before="40" w:after="40"/>
              <w:rPr>
                <w:rFonts w:cs="Arial"/>
                <w:b/>
                <w:sz w:val="20"/>
                <w:szCs w:val="20"/>
              </w:rPr>
            </w:pPr>
            <w:r w:rsidRPr="00DA7E4B">
              <w:rPr>
                <w:rFonts w:cs="Arial"/>
                <w:b/>
                <w:sz w:val="20"/>
                <w:szCs w:val="20"/>
              </w:rPr>
              <w:t>JSON</w:t>
            </w:r>
          </w:p>
        </w:tc>
        <w:tc>
          <w:tcPr>
            <w:tcW w:w="8100" w:type="dxa"/>
          </w:tcPr>
          <w:p w14:paraId="019707F5" w14:textId="77777777" w:rsidR="008C67D1" w:rsidRPr="00DA7E4B" w:rsidRDefault="008C67D1" w:rsidP="00BA1532">
            <w:pPr>
              <w:pStyle w:val="BodyText"/>
              <w:spacing w:before="40" w:after="40"/>
              <w:rPr>
                <w:rFonts w:cs="Arial"/>
                <w:sz w:val="20"/>
                <w:szCs w:val="20"/>
              </w:rPr>
            </w:pPr>
            <w:r w:rsidRPr="00DA7E4B">
              <w:rPr>
                <w:rFonts w:cs="Arial"/>
                <w:sz w:val="20"/>
                <w:szCs w:val="20"/>
              </w:rPr>
              <w:t>JavaScript Object Notation</w:t>
            </w:r>
          </w:p>
        </w:tc>
      </w:tr>
      <w:tr w:rsidR="008C67D1" w:rsidRPr="00DA7E4B" w14:paraId="4113A812" w14:textId="77777777" w:rsidTr="00CE0B5E">
        <w:tc>
          <w:tcPr>
            <w:tcW w:w="1345" w:type="dxa"/>
          </w:tcPr>
          <w:p w14:paraId="4A63234C" w14:textId="77777777" w:rsidR="008C67D1" w:rsidRDefault="008C67D1" w:rsidP="00BA1532">
            <w:pPr>
              <w:pStyle w:val="BodyText"/>
              <w:spacing w:before="40" w:after="40"/>
              <w:rPr>
                <w:rFonts w:cs="Arial"/>
                <w:b/>
                <w:sz w:val="20"/>
                <w:szCs w:val="20"/>
              </w:rPr>
            </w:pPr>
            <w:r>
              <w:rPr>
                <w:rFonts w:cs="Arial"/>
                <w:b/>
                <w:sz w:val="20"/>
                <w:szCs w:val="20"/>
              </w:rPr>
              <w:t>MOU</w:t>
            </w:r>
          </w:p>
        </w:tc>
        <w:tc>
          <w:tcPr>
            <w:tcW w:w="8100" w:type="dxa"/>
          </w:tcPr>
          <w:p w14:paraId="584DF097" w14:textId="77777777" w:rsidR="008C67D1" w:rsidRDefault="008C67D1" w:rsidP="00BA1532">
            <w:pPr>
              <w:pStyle w:val="BodyText"/>
              <w:spacing w:before="40" w:after="40"/>
              <w:rPr>
                <w:rFonts w:cs="Arial"/>
                <w:sz w:val="20"/>
                <w:szCs w:val="20"/>
              </w:rPr>
            </w:pPr>
            <w:r>
              <w:rPr>
                <w:rFonts w:cs="Arial"/>
                <w:sz w:val="20"/>
                <w:szCs w:val="20"/>
              </w:rPr>
              <w:t>Memorandum of Understanding</w:t>
            </w:r>
          </w:p>
        </w:tc>
      </w:tr>
      <w:tr w:rsidR="008C67D1" w:rsidRPr="00DA7E4B" w14:paraId="0E31A9FC" w14:textId="77777777" w:rsidTr="00CE0B5E">
        <w:tc>
          <w:tcPr>
            <w:tcW w:w="1345" w:type="dxa"/>
          </w:tcPr>
          <w:p w14:paraId="2A23A4DD" w14:textId="77777777" w:rsidR="008C67D1" w:rsidRPr="00DA7E4B" w:rsidRDefault="008C67D1" w:rsidP="00BA1532">
            <w:pPr>
              <w:pStyle w:val="BodyText"/>
              <w:spacing w:before="40" w:after="40"/>
              <w:rPr>
                <w:rFonts w:cs="Arial"/>
                <w:b/>
                <w:sz w:val="20"/>
                <w:szCs w:val="20"/>
              </w:rPr>
            </w:pPr>
            <w:r>
              <w:rPr>
                <w:rFonts w:cs="Arial"/>
                <w:b/>
                <w:sz w:val="20"/>
                <w:szCs w:val="20"/>
              </w:rPr>
              <w:lastRenderedPageBreak/>
              <w:t>MTP</w:t>
            </w:r>
          </w:p>
        </w:tc>
        <w:tc>
          <w:tcPr>
            <w:tcW w:w="8100" w:type="dxa"/>
          </w:tcPr>
          <w:p w14:paraId="34788276" w14:textId="77777777" w:rsidR="008C67D1" w:rsidRPr="00DA7E4B" w:rsidRDefault="008C67D1" w:rsidP="00BA1532">
            <w:pPr>
              <w:pStyle w:val="BodyText"/>
              <w:spacing w:before="40" w:after="40"/>
              <w:rPr>
                <w:rFonts w:cs="Arial"/>
                <w:sz w:val="20"/>
                <w:szCs w:val="20"/>
              </w:rPr>
            </w:pPr>
            <w:r>
              <w:rPr>
                <w:rFonts w:cs="Arial"/>
                <w:sz w:val="20"/>
                <w:szCs w:val="20"/>
              </w:rPr>
              <w:t>Master Test Plan</w:t>
            </w:r>
          </w:p>
        </w:tc>
      </w:tr>
      <w:tr w:rsidR="008C67D1" w:rsidRPr="00DA7E4B" w14:paraId="34130E39" w14:textId="77777777" w:rsidTr="00CE0B5E">
        <w:tc>
          <w:tcPr>
            <w:tcW w:w="1345" w:type="dxa"/>
          </w:tcPr>
          <w:p w14:paraId="2252D61B" w14:textId="77777777" w:rsidR="008C67D1" w:rsidRPr="00DA7E4B" w:rsidRDefault="008C67D1" w:rsidP="00BA1532">
            <w:pPr>
              <w:pStyle w:val="BodyText"/>
              <w:spacing w:before="40" w:after="40"/>
              <w:rPr>
                <w:rFonts w:cs="Arial"/>
                <w:b/>
                <w:sz w:val="20"/>
                <w:szCs w:val="20"/>
              </w:rPr>
            </w:pPr>
            <w:r w:rsidRPr="00DA7E4B">
              <w:rPr>
                <w:rFonts w:cs="Arial"/>
                <w:b/>
                <w:sz w:val="20"/>
                <w:szCs w:val="20"/>
              </w:rPr>
              <w:t>MUMPS</w:t>
            </w:r>
          </w:p>
        </w:tc>
        <w:tc>
          <w:tcPr>
            <w:tcW w:w="8100" w:type="dxa"/>
          </w:tcPr>
          <w:p w14:paraId="5EEC8E11" w14:textId="77777777" w:rsidR="008C67D1" w:rsidRPr="00DA7E4B" w:rsidRDefault="008C67D1" w:rsidP="00BA1532">
            <w:pPr>
              <w:pStyle w:val="BodyText"/>
              <w:spacing w:before="40" w:after="40"/>
              <w:rPr>
                <w:rFonts w:cs="Arial"/>
                <w:sz w:val="20"/>
                <w:szCs w:val="20"/>
              </w:rPr>
            </w:pPr>
            <w:r w:rsidRPr="00DA7E4B">
              <w:rPr>
                <w:rFonts w:cs="Arial"/>
                <w:sz w:val="20"/>
                <w:szCs w:val="20"/>
              </w:rPr>
              <w:t>Massachusetts General Hospital Utility Multi-Programming System</w:t>
            </w:r>
          </w:p>
        </w:tc>
      </w:tr>
      <w:tr w:rsidR="008C67D1" w:rsidRPr="00DA7E4B" w14:paraId="382B68F4" w14:textId="77777777" w:rsidTr="00CE0B5E">
        <w:tc>
          <w:tcPr>
            <w:tcW w:w="1345" w:type="dxa"/>
          </w:tcPr>
          <w:p w14:paraId="5A1577B3" w14:textId="77777777" w:rsidR="008C67D1" w:rsidRPr="00DA7E4B" w:rsidRDefault="008C67D1" w:rsidP="00BA1532">
            <w:pPr>
              <w:pStyle w:val="BodyText"/>
              <w:spacing w:before="40" w:after="40"/>
              <w:rPr>
                <w:rFonts w:cs="Arial"/>
                <w:b/>
                <w:sz w:val="20"/>
                <w:szCs w:val="20"/>
              </w:rPr>
            </w:pPr>
            <w:r>
              <w:rPr>
                <w:rFonts w:cs="Arial"/>
                <w:b/>
                <w:sz w:val="20"/>
                <w:szCs w:val="20"/>
              </w:rPr>
              <w:t>PaaS</w:t>
            </w:r>
          </w:p>
        </w:tc>
        <w:tc>
          <w:tcPr>
            <w:tcW w:w="8100" w:type="dxa"/>
          </w:tcPr>
          <w:p w14:paraId="049DE373" w14:textId="77777777" w:rsidR="008C67D1" w:rsidRPr="00DA7E4B" w:rsidRDefault="008C67D1" w:rsidP="00BA1532">
            <w:pPr>
              <w:pStyle w:val="BodyText"/>
              <w:spacing w:before="40" w:after="40"/>
              <w:rPr>
                <w:rFonts w:cs="Arial"/>
                <w:sz w:val="20"/>
                <w:szCs w:val="20"/>
              </w:rPr>
            </w:pPr>
            <w:r>
              <w:rPr>
                <w:rFonts w:cs="Arial"/>
                <w:sz w:val="20"/>
                <w:szCs w:val="20"/>
              </w:rPr>
              <w:t>Platform as a Service</w:t>
            </w:r>
          </w:p>
        </w:tc>
      </w:tr>
      <w:tr w:rsidR="008C67D1" w:rsidRPr="00DA7E4B" w14:paraId="21374A3F" w14:textId="77777777" w:rsidTr="00CE0B5E">
        <w:tc>
          <w:tcPr>
            <w:tcW w:w="1345" w:type="dxa"/>
          </w:tcPr>
          <w:p w14:paraId="746618A0" w14:textId="77777777" w:rsidR="008C67D1" w:rsidRPr="00DA7E4B" w:rsidRDefault="008C67D1" w:rsidP="00BA1532">
            <w:pPr>
              <w:pStyle w:val="BodyText"/>
              <w:spacing w:before="40" w:after="40"/>
              <w:rPr>
                <w:rFonts w:cs="Arial"/>
                <w:b/>
                <w:sz w:val="20"/>
                <w:szCs w:val="20"/>
              </w:rPr>
            </w:pPr>
            <w:r w:rsidRPr="00DA7E4B">
              <w:rPr>
                <w:rFonts w:cs="Arial"/>
                <w:b/>
                <w:sz w:val="20"/>
                <w:szCs w:val="20"/>
              </w:rPr>
              <w:t>PIA</w:t>
            </w:r>
          </w:p>
        </w:tc>
        <w:tc>
          <w:tcPr>
            <w:tcW w:w="8100" w:type="dxa"/>
          </w:tcPr>
          <w:p w14:paraId="0BCBB6FA" w14:textId="77777777" w:rsidR="008C67D1" w:rsidRPr="00DA7E4B" w:rsidRDefault="008C67D1" w:rsidP="00BA1532">
            <w:pPr>
              <w:pStyle w:val="BodyText"/>
              <w:spacing w:before="40" w:after="40"/>
              <w:rPr>
                <w:rFonts w:cs="Arial"/>
                <w:sz w:val="20"/>
                <w:szCs w:val="20"/>
              </w:rPr>
            </w:pPr>
            <w:r w:rsidRPr="00DA7E4B">
              <w:rPr>
                <w:rFonts w:cs="Arial"/>
                <w:sz w:val="20"/>
                <w:szCs w:val="20"/>
              </w:rPr>
              <w:t>Privacy Impact Assessment</w:t>
            </w:r>
          </w:p>
        </w:tc>
      </w:tr>
      <w:tr w:rsidR="008C67D1" w:rsidRPr="00DA7E4B" w14:paraId="29212A5C" w14:textId="77777777" w:rsidTr="00CE0B5E">
        <w:tc>
          <w:tcPr>
            <w:tcW w:w="1345" w:type="dxa"/>
          </w:tcPr>
          <w:p w14:paraId="612819EB" w14:textId="77777777" w:rsidR="008C67D1" w:rsidRPr="00DA7E4B" w:rsidRDefault="008C67D1" w:rsidP="00BA1532">
            <w:pPr>
              <w:pStyle w:val="BodyText"/>
              <w:spacing w:before="40" w:after="40"/>
              <w:rPr>
                <w:rFonts w:cs="Arial"/>
                <w:b/>
                <w:sz w:val="20"/>
                <w:szCs w:val="20"/>
              </w:rPr>
            </w:pPr>
            <w:r w:rsidRPr="00DA7E4B">
              <w:rPr>
                <w:rFonts w:cs="Arial"/>
                <w:b/>
                <w:sz w:val="20"/>
                <w:szCs w:val="20"/>
              </w:rPr>
              <w:t>PM</w:t>
            </w:r>
          </w:p>
        </w:tc>
        <w:tc>
          <w:tcPr>
            <w:tcW w:w="8100" w:type="dxa"/>
          </w:tcPr>
          <w:p w14:paraId="5A772DB4" w14:textId="77777777" w:rsidR="008C67D1" w:rsidRPr="00DA7E4B" w:rsidRDefault="008C67D1" w:rsidP="00BA1532">
            <w:pPr>
              <w:pStyle w:val="BodyText"/>
              <w:spacing w:before="40" w:after="40"/>
              <w:rPr>
                <w:rFonts w:cs="Arial"/>
                <w:sz w:val="20"/>
                <w:szCs w:val="20"/>
              </w:rPr>
            </w:pPr>
            <w:r w:rsidRPr="00DA7E4B">
              <w:rPr>
                <w:rFonts w:cs="Arial"/>
                <w:sz w:val="20"/>
                <w:szCs w:val="20"/>
              </w:rPr>
              <w:t>Project Manager</w:t>
            </w:r>
          </w:p>
        </w:tc>
      </w:tr>
      <w:tr w:rsidR="008C67D1" w:rsidRPr="00DA7E4B" w14:paraId="748E5BAE" w14:textId="77777777" w:rsidTr="00CE0B5E">
        <w:tc>
          <w:tcPr>
            <w:tcW w:w="1345" w:type="dxa"/>
          </w:tcPr>
          <w:p w14:paraId="7862C856" w14:textId="77777777" w:rsidR="008C67D1" w:rsidRPr="00DA7E4B" w:rsidRDefault="008C67D1" w:rsidP="00BA1532">
            <w:pPr>
              <w:pStyle w:val="BodyText"/>
              <w:spacing w:before="40" w:after="40"/>
              <w:rPr>
                <w:rFonts w:cs="Arial"/>
                <w:b/>
                <w:sz w:val="20"/>
                <w:szCs w:val="20"/>
              </w:rPr>
            </w:pPr>
            <w:r>
              <w:rPr>
                <w:rFonts w:cs="Arial"/>
                <w:b/>
                <w:sz w:val="20"/>
                <w:szCs w:val="20"/>
              </w:rPr>
              <w:t>POAM</w:t>
            </w:r>
          </w:p>
        </w:tc>
        <w:tc>
          <w:tcPr>
            <w:tcW w:w="8100" w:type="dxa"/>
          </w:tcPr>
          <w:p w14:paraId="00AC7EF0" w14:textId="77777777" w:rsidR="008C67D1" w:rsidRPr="00DA7E4B" w:rsidRDefault="008C67D1" w:rsidP="00BA1532">
            <w:pPr>
              <w:pStyle w:val="BodyText"/>
              <w:spacing w:before="40" w:after="40"/>
              <w:rPr>
                <w:rFonts w:cs="Arial"/>
                <w:sz w:val="20"/>
                <w:szCs w:val="20"/>
              </w:rPr>
            </w:pPr>
            <w:r>
              <w:rPr>
                <w:rFonts w:cs="Arial"/>
                <w:sz w:val="20"/>
                <w:szCs w:val="20"/>
              </w:rPr>
              <w:t>Plan of Action and Milestones</w:t>
            </w:r>
          </w:p>
        </w:tc>
      </w:tr>
      <w:tr w:rsidR="008C67D1" w:rsidRPr="00DA7E4B" w14:paraId="1F5B323B" w14:textId="77777777" w:rsidTr="00CE0B5E">
        <w:tc>
          <w:tcPr>
            <w:tcW w:w="1345" w:type="dxa"/>
          </w:tcPr>
          <w:p w14:paraId="14601FA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POM</w:t>
            </w:r>
          </w:p>
        </w:tc>
        <w:tc>
          <w:tcPr>
            <w:tcW w:w="8100" w:type="dxa"/>
          </w:tcPr>
          <w:p w14:paraId="46AABE81" w14:textId="77777777" w:rsidR="008C67D1" w:rsidRPr="00DA7E4B" w:rsidRDefault="008C67D1" w:rsidP="00BA1532">
            <w:pPr>
              <w:pStyle w:val="BodyText"/>
              <w:spacing w:before="40" w:after="40"/>
              <w:rPr>
                <w:rFonts w:cs="Arial"/>
                <w:sz w:val="20"/>
                <w:szCs w:val="20"/>
              </w:rPr>
            </w:pPr>
            <w:r w:rsidRPr="00DA7E4B">
              <w:rPr>
                <w:rFonts w:cs="Arial"/>
                <w:sz w:val="20"/>
                <w:szCs w:val="20"/>
              </w:rPr>
              <w:t>Production Operations Manual</w:t>
            </w:r>
          </w:p>
        </w:tc>
      </w:tr>
      <w:tr w:rsidR="008C67D1" w:rsidRPr="00DA7E4B" w14:paraId="27A78C6D" w14:textId="77777777" w:rsidTr="00CE0B5E">
        <w:tc>
          <w:tcPr>
            <w:tcW w:w="1345" w:type="dxa"/>
          </w:tcPr>
          <w:p w14:paraId="08A2D35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PoP</w:t>
            </w:r>
          </w:p>
        </w:tc>
        <w:tc>
          <w:tcPr>
            <w:tcW w:w="8100" w:type="dxa"/>
          </w:tcPr>
          <w:p w14:paraId="69922BCF" w14:textId="77777777" w:rsidR="008C67D1" w:rsidRPr="00DA7E4B" w:rsidRDefault="008C67D1" w:rsidP="00BA1532">
            <w:pPr>
              <w:pStyle w:val="BodyText"/>
              <w:spacing w:before="40" w:after="40"/>
              <w:rPr>
                <w:rFonts w:cs="Arial"/>
                <w:sz w:val="20"/>
                <w:szCs w:val="20"/>
              </w:rPr>
            </w:pPr>
            <w:r w:rsidRPr="00DA7E4B">
              <w:rPr>
                <w:rFonts w:cs="Arial"/>
                <w:sz w:val="20"/>
                <w:szCs w:val="20"/>
              </w:rPr>
              <w:t>Period of Performance</w:t>
            </w:r>
          </w:p>
        </w:tc>
      </w:tr>
      <w:tr w:rsidR="008C67D1" w:rsidRPr="00DA7E4B" w14:paraId="4A64A8BA" w14:textId="77777777" w:rsidTr="00CE0B5E">
        <w:tc>
          <w:tcPr>
            <w:tcW w:w="1345" w:type="dxa"/>
          </w:tcPr>
          <w:p w14:paraId="61C2FE79" w14:textId="77777777" w:rsidR="008C67D1" w:rsidRPr="00DA7E4B" w:rsidRDefault="008C67D1" w:rsidP="00BA1532">
            <w:pPr>
              <w:pStyle w:val="BodyText"/>
              <w:spacing w:before="40" w:after="40"/>
              <w:rPr>
                <w:rFonts w:cs="Arial"/>
                <w:b/>
                <w:sz w:val="20"/>
                <w:szCs w:val="20"/>
              </w:rPr>
            </w:pPr>
            <w:r w:rsidRPr="00DA7E4B">
              <w:rPr>
                <w:rFonts w:cs="Arial"/>
                <w:b/>
                <w:sz w:val="20"/>
                <w:szCs w:val="20"/>
              </w:rPr>
              <w:t>PTA</w:t>
            </w:r>
          </w:p>
        </w:tc>
        <w:tc>
          <w:tcPr>
            <w:tcW w:w="8100" w:type="dxa"/>
          </w:tcPr>
          <w:p w14:paraId="10A94FBC" w14:textId="77777777" w:rsidR="008C67D1" w:rsidRPr="00DA7E4B" w:rsidRDefault="008C67D1" w:rsidP="00BA1532">
            <w:pPr>
              <w:pStyle w:val="BodyText"/>
              <w:spacing w:before="40" w:after="40"/>
              <w:rPr>
                <w:rFonts w:cs="Arial"/>
                <w:sz w:val="20"/>
                <w:szCs w:val="20"/>
              </w:rPr>
            </w:pPr>
            <w:r w:rsidRPr="00DA7E4B">
              <w:rPr>
                <w:rFonts w:cs="Arial"/>
                <w:sz w:val="20"/>
                <w:szCs w:val="20"/>
              </w:rPr>
              <w:t>Privacy Threshold Analysis</w:t>
            </w:r>
          </w:p>
        </w:tc>
      </w:tr>
      <w:tr w:rsidR="008C67D1" w:rsidRPr="00DA7E4B" w14:paraId="645894E0" w14:textId="77777777" w:rsidTr="00CE0B5E">
        <w:tc>
          <w:tcPr>
            <w:tcW w:w="1345" w:type="dxa"/>
          </w:tcPr>
          <w:p w14:paraId="12A9C1B6" w14:textId="77777777" w:rsidR="008C67D1" w:rsidRPr="00DA7E4B" w:rsidRDefault="008C67D1" w:rsidP="00BA1532">
            <w:pPr>
              <w:pStyle w:val="BodyText"/>
              <w:spacing w:before="40" w:after="40"/>
              <w:rPr>
                <w:rFonts w:cs="Arial"/>
                <w:b/>
                <w:sz w:val="20"/>
                <w:szCs w:val="20"/>
              </w:rPr>
            </w:pPr>
            <w:r w:rsidRPr="00DA7E4B">
              <w:rPr>
                <w:rFonts w:cs="Arial"/>
                <w:b/>
                <w:sz w:val="20"/>
                <w:szCs w:val="20"/>
              </w:rPr>
              <w:t>PWS</w:t>
            </w:r>
          </w:p>
        </w:tc>
        <w:tc>
          <w:tcPr>
            <w:tcW w:w="8100" w:type="dxa"/>
          </w:tcPr>
          <w:p w14:paraId="15792A4D" w14:textId="77777777" w:rsidR="008C67D1" w:rsidRPr="00DA7E4B" w:rsidRDefault="008C67D1" w:rsidP="00BA1532">
            <w:pPr>
              <w:pStyle w:val="BodyText"/>
              <w:spacing w:before="40" w:after="40"/>
              <w:rPr>
                <w:rFonts w:cs="Arial"/>
                <w:sz w:val="20"/>
                <w:szCs w:val="20"/>
              </w:rPr>
            </w:pPr>
            <w:r w:rsidRPr="00DA7E4B">
              <w:rPr>
                <w:rFonts w:cs="Arial"/>
                <w:sz w:val="20"/>
                <w:szCs w:val="20"/>
              </w:rPr>
              <w:t>Performance Work Statement</w:t>
            </w:r>
          </w:p>
        </w:tc>
      </w:tr>
      <w:tr w:rsidR="000A49BB" w:rsidRPr="00DA7E4B" w14:paraId="06620CC9" w14:textId="77777777" w:rsidTr="00CE0B5E">
        <w:tc>
          <w:tcPr>
            <w:tcW w:w="1345" w:type="dxa"/>
            <w:shd w:val="clear" w:color="auto" w:fill="auto"/>
          </w:tcPr>
          <w:p w14:paraId="23F70796" w14:textId="64B05E36"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14:paraId="56EABD03" w14:textId="246A1A44" w:rsidR="000A49BB" w:rsidRPr="00CE0B5E" w:rsidRDefault="00563CDE"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Risk Management Framework</w:t>
            </w:r>
          </w:p>
        </w:tc>
      </w:tr>
      <w:tr w:rsidR="008C67D1" w:rsidRPr="00DA7E4B" w14:paraId="0E842AD7" w14:textId="77777777" w:rsidTr="00CE0B5E">
        <w:tc>
          <w:tcPr>
            <w:tcW w:w="1345" w:type="dxa"/>
          </w:tcPr>
          <w:p w14:paraId="35544B77" w14:textId="77777777" w:rsidR="008C67D1" w:rsidRPr="00DA7E4B" w:rsidRDefault="008C67D1" w:rsidP="00BA1532">
            <w:pPr>
              <w:pStyle w:val="BodyText"/>
              <w:spacing w:before="40" w:after="40"/>
              <w:rPr>
                <w:rFonts w:cs="Arial"/>
                <w:b/>
                <w:sz w:val="20"/>
                <w:szCs w:val="20"/>
              </w:rPr>
            </w:pPr>
            <w:r w:rsidRPr="00DA7E4B">
              <w:rPr>
                <w:rFonts w:cs="Arial"/>
                <w:b/>
                <w:sz w:val="20"/>
                <w:szCs w:val="20"/>
              </w:rPr>
              <w:t>RPC</w:t>
            </w:r>
          </w:p>
        </w:tc>
        <w:tc>
          <w:tcPr>
            <w:tcW w:w="8100" w:type="dxa"/>
          </w:tcPr>
          <w:p w14:paraId="7DDFD1E5" w14:textId="77777777" w:rsidR="008C67D1" w:rsidRPr="00DA7E4B" w:rsidRDefault="008C67D1" w:rsidP="00BA1532">
            <w:pPr>
              <w:pStyle w:val="BodyText"/>
              <w:spacing w:before="40" w:after="40"/>
              <w:rPr>
                <w:rFonts w:cs="Arial"/>
                <w:sz w:val="20"/>
                <w:szCs w:val="20"/>
              </w:rPr>
            </w:pPr>
            <w:r w:rsidRPr="00DA7E4B">
              <w:rPr>
                <w:rFonts w:cs="Arial"/>
                <w:sz w:val="20"/>
                <w:szCs w:val="20"/>
              </w:rPr>
              <w:t>Remote Procedure Call</w:t>
            </w:r>
          </w:p>
        </w:tc>
      </w:tr>
      <w:tr w:rsidR="008C67D1" w:rsidRPr="00DA7E4B" w14:paraId="187F6A96" w14:textId="77777777" w:rsidTr="00CE0B5E">
        <w:tc>
          <w:tcPr>
            <w:tcW w:w="1345" w:type="dxa"/>
          </w:tcPr>
          <w:p w14:paraId="7F6C3C43" w14:textId="77777777" w:rsidR="008C67D1" w:rsidRPr="00DA7E4B" w:rsidRDefault="008C67D1" w:rsidP="00BA1532">
            <w:pPr>
              <w:pStyle w:val="BodyText"/>
              <w:spacing w:before="40" w:after="40"/>
              <w:rPr>
                <w:rFonts w:cs="Arial"/>
                <w:b/>
                <w:sz w:val="20"/>
                <w:szCs w:val="20"/>
              </w:rPr>
            </w:pPr>
            <w:r w:rsidRPr="00DA7E4B">
              <w:rPr>
                <w:rFonts w:cs="Arial"/>
                <w:b/>
                <w:sz w:val="20"/>
                <w:szCs w:val="20"/>
              </w:rPr>
              <w:t>SIA</w:t>
            </w:r>
          </w:p>
        </w:tc>
        <w:tc>
          <w:tcPr>
            <w:tcW w:w="8100" w:type="dxa"/>
          </w:tcPr>
          <w:p w14:paraId="7650E573" w14:textId="77777777" w:rsidR="008C67D1" w:rsidRPr="00DA7E4B" w:rsidRDefault="008C67D1" w:rsidP="00BA1532">
            <w:pPr>
              <w:pStyle w:val="BodyText"/>
              <w:spacing w:before="40" w:after="40"/>
              <w:rPr>
                <w:rFonts w:cs="Arial"/>
                <w:sz w:val="20"/>
                <w:szCs w:val="20"/>
              </w:rPr>
            </w:pPr>
            <w:r w:rsidRPr="00DA7E4B">
              <w:rPr>
                <w:rFonts w:cs="Arial"/>
                <w:sz w:val="20"/>
                <w:szCs w:val="20"/>
              </w:rPr>
              <w:t>Security Impact Analysis</w:t>
            </w:r>
          </w:p>
        </w:tc>
      </w:tr>
      <w:tr w:rsidR="008C67D1" w:rsidRPr="00DA7E4B" w14:paraId="796BD80D" w14:textId="77777777" w:rsidTr="00CE0B5E">
        <w:tc>
          <w:tcPr>
            <w:tcW w:w="1345" w:type="dxa"/>
          </w:tcPr>
          <w:p w14:paraId="6B28AF11" w14:textId="77777777" w:rsidR="008C67D1" w:rsidRPr="00DA7E4B" w:rsidRDefault="008C67D1" w:rsidP="00BA1532">
            <w:pPr>
              <w:pStyle w:val="BodyText"/>
              <w:spacing w:before="40" w:after="40"/>
              <w:rPr>
                <w:rFonts w:cs="Arial"/>
                <w:b/>
                <w:sz w:val="20"/>
                <w:szCs w:val="20"/>
              </w:rPr>
            </w:pPr>
            <w:r w:rsidRPr="00DA7E4B">
              <w:rPr>
                <w:rFonts w:cs="Arial"/>
                <w:b/>
                <w:sz w:val="20"/>
                <w:szCs w:val="20"/>
              </w:rPr>
              <w:t>SDD</w:t>
            </w:r>
          </w:p>
        </w:tc>
        <w:tc>
          <w:tcPr>
            <w:tcW w:w="8100" w:type="dxa"/>
          </w:tcPr>
          <w:p w14:paraId="12D11052" w14:textId="77777777" w:rsidR="008C67D1" w:rsidRPr="00DA7E4B" w:rsidRDefault="008C67D1" w:rsidP="00BA1532">
            <w:pPr>
              <w:pStyle w:val="BodyText"/>
              <w:spacing w:before="40" w:after="40"/>
              <w:rPr>
                <w:rFonts w:cs="Arial"/>
                <w:sz w:val="20"/>
                <w:szCs w:val="20"/>
              </w:rPr>
            </w:pPr>
            <w:r w:rsidRPr="00DA7E4B">
              <w:rPr>
                <w:rFonts w:cs="Arial"/>
                <w:sz w:val="20"/>
                <w:szCs w:val="20"/>
              </w:rPr>
              <w:t>System Design Document</w:t>
            </w:r>
          </w:p>
        </w:tc>
      </w:tr>
      <w:tr w:rsidR="008C67D1" w:rsidRPr="00DA7E4B" w14:paraId="27A43ADF" w14:textId="77777777" w:rsidTr="00CE0B5E">
        <w:tc>
          <w:tcPr>
            <w:tcW w:w="1345" w:type="dxa"/>
          </w:tcPr>
          <w:p w14:paraId="394C68C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SSC</w:t>
            </w:r>
          </w:p>
        </w:tc>
        <w:tc>
          <w:tcPr>
            <w:tcW w:w="8100" w:type="dxa"/>
          </w:tcPr>
          <w:p w14:paraId="435B7BAC"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Categorization Report</w:t>
            </w:r>
          </w:p>
        </w:tc>
      </w:tr>
      <w:tr w:rsidR="008C67D1" w:rsidRPr="00DA7E4B" w14:paraId="3B6318DE" w14:textId="77777777" w:rsidTr="00CE0B5E">
        <w:tc>
          <w:tcPr>
            <w:tcW w:w="1345" w:type="dxa"/>
          </w:tcPr>
          <w:p w14:paraId="6273382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SSP</w:t>
            </w:r>
          </w:p>
        </w:tc>
        <w:tc>
          <w:tcPr>
            <w:tcW w:w="8100" w:type="dxa"/>
          </w:tcPr>
          <w:p w14:paraId="793D2FE3"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Plan</w:t>
            </w:r>
          </w:p>
        </w:tc>
      </w:tr>
      <w:tr w:rsidR="008C67D1" w:rsidRPr="00DA7E4B" w14:paraId="1296B714" w14:textId="77777777" w:rsidTr="00CE0B5E">
        <w:tc>
          <w:tcPr>
            <w:tcW w:w="1345" w:type="dxa"/>
          </w:tcPr>
          <w:p w14:paraId="63BDCACC" w14:textId="77777777" w:rsidR="008C67D1" w:rsidRPr="00DA7E4B" w:rsidRDefault="008C67D1" w:rsidP="00BA1532">
            <w:pPr>
              <w:pStyle w:val="BodyText"/>
              <w:spacing w:before="40" w:after="40"/>
              <w:rPr>
                <w:rFonts w:cs="Arial"/>
                <w:b/>
                <w:sz w:val="20"/>
                <w:szCs w:val="20"/>
              </w:rPr>
            </w:pPr>
            <w:r w:rsidRPr="00DA7E4B">
              <w:rPr>
                <w:rFonts w:cs="Arial"/>
                <w:b/>
                <w:sz w:val="20"/>
                <w:szCs w:val="20"/>
              </w:rPr>
              <w:t>VA</w:t>
            </w:r>
          </w:p>
        </w:tc>
        <w:tc>
          <w:tcPr>
            <w:tcW w:w="8100" w:type="dxa"/>
          </w:tcPr>
          <w:p w14:paraId="0319DF43" w14:textId="77777777" w:rsidR="008C67D1" w:rsidRPr="00DA7E4B" w:rsidRDefault="008C67D1" w:rsidP="00BA1532">
            <w:pPr>
              <w:pStyle w:val="BodyText"/>
              <w:spacing w:before="40" w:after="40"/>
              <w:rPr>
                <w:rFonts w:cs="Arial"/>
                <w:sz w:val="20"/>
                <w:szCs w:val="20"/>
              </w:rPr>
            </w:pPr>
            <w:r w:rsidRPr="00DA7E4B">
              <w:rPr>
                <w:rFonts w:cs="Arial"/>
                <w:sz w:val="20"/>
                <w:szCs w:val="20"/>
              </w:rPr>
              <w:t>Department of Veterans Affairs</w:t>
            </w:r>
          </w:p>
        </w:tc>
      </w:tr>
      <w:tr w:rsidR="008C67D1" w:rsidRPr="00DA7E4B" w14:paraId="08B705A0" w14:textId="77777777" w:rsidTr="00CE0B5E">
        <w:tc>
          <w:tcPr>
            <w:tcW w:w="1345" w:type="dxa"/>
          </w:tcPr>
          <w:p w14:paraId="3AFA346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VAEC</w:t>
            </w:r>
          </w:p>
        </w:tc>
        <w:tc>
          <w:tcPr>
            <w:tcW w:w="8100" w:type="dxa"/>
          </w:tcPr>
          <w:p w14:paraId="2BB98F31" w14:textId="77777777" w:rsidR="008C67D1" w:rsidRPr="00DA7E4B" w:rsidRDefault="008C67D1" w:rsidP="00BA1532">
            <w:pPr>
              <w:pStyle w:val="BodyText"/>
              <w:spacing w:before="40" w:after="40"/>
              <w:rPr>
                <w:rFonts w:cs="Arial"/>
                <w:sz w:val="20"/>
                <w:szCs w:val="20"/>
              </w:rPr>
            </w:pPr>
            <w:r w:rsidRPr="00DA7E4B">
              <w:rPr>
                <w:rFonts w:cs="Arial"/>
                <w:sz w:val="20"/>
                <w:szCs w:val="20"/>
              </w:rPr>
              <w:t>VA Enterprise Cloud</w:t>
            </w:r>
          </w:p>
        </w:tc>
      </w:tr>
      <w:tr w:rsidR="008C67D1" w:rsidRPr="00DA7E4B" w14:paraId="24235EEF" w14:textId="77777777" w:rsidTr="00CE0B5E">
        <w:tc>
          <w:tcPr>
            <w:tcW w:w="1345" w:type="dxa"/>
          </w:tcPr>
          <w:p w14:paraId="705F6EC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VAM</w:t>
            </w:r>
          </w:p>
        </w:tc>
        <w:tc>
          <w:tcPr>
            <w:tcW w:w="8100" w:type="dxa"/>
          </w:tcPr>
          <w:p w14:paraId="182A26E8" w14:textId="77777777" w:rsidR="008C67D1" w:rsidRPr="00DA7E4B" w:rsidRDefault="008C67D1" w:rsidP="00BA1532">
            <w:pPr>
              <w:pStyle w:val="BodyText"/>
              <w:spacing w:before="40" w:after="40"/>
              <w:rPr>
                <w:rFonts w:cs="Arial"/>
                <w:sz w:val="20"/>
                <w:szCs w:val="20"/>
              </w:rPr>
            </w:pPr>
            <w:r w:rsidRPr="00DA7E4B">
              <w:rPr>
                <w:rFonts w:cs="Arial"/>
                <w:sz w:val="20"/>
                <w:szCs w:val="20"/>
              </w:rPr>
              <w:t>VistA Adaptive Maintenance</w:t>
            </w:r>
          </w:p>
        </w:tc>
      </w:tr>
      <w:tr w:rsidR="008C67D1" w:rsidRPr="00DA7E4B" w14:paraId="046C6C99" w14:textId="77777777" w:rsidTr="00CE0B5E">
        <w:tc>
          <w:tcPr>
            <w:tcW w:w="1345" w:type="dxa"/>
          </w:tcPr>
          <w:p w14:paraId="7BFDC9B1" w14:textId="77777777" w:rsidR="008C67D1" w:rsidRPr="00DA7E4B" w:rsidRDefault="008C67D1" w:rsidP="00BA1532">
            <w:pPr>
              <w:pStyle w:val="BodyText"/>
              <w:spacing w:before="40" w:after="40"/>
              <w:rPr>
                <w:rFonts w:cs="Arial"/>
                <w:b/>
                <w:sz w:val="20"/>
                <w:szCs w:val="20"/>
              </w:rPr>
            </w:pPr>
            <w:r w:rsidRPr="00DA7E4B">
              <w:rPr>
                <w:rFonts w:cs="Arial"/>
                <w:b/>
                <w:sz w:val="20"/>
                <w:szCs w:val="20"/>
              </w:rPr>
              <w:t>VDD</w:t>
            </w:r>
          </w:p>
        </w:tc>
        <w:tc>
          <w:tcPr>
            <w:tcW w:w="8100" w:type="dxa"/>
          </w:tcPr>
          <w:p w14:paraId="522F8775" w14:textId="77777777" w:rsidR="008C67D1" w:rsidRPr="00DA7E4B" w:rsidRDefault="008C67D1" w:rsidP="00BA1532">
            <w:pPr>
              <w:pStyle w:val="BodyText"/>
              <w:spacing w:before="40" w:after="40"/>
              <w:rPr>
                <w:rFonts w:cs="Arial"/>
                <w:sz w:val="20"/>
                <w:szCs w:val="20"/>
              </w:rPr>
            </w:pPr>
            <w:r w:rsidRPr="00DA7E4B">
              <w:rPr>
                <w:rFonts w:cs="Arial"/>
                <w:sz w:val="20"/>
                <w:szCs w:val="20"/>
              </w:rPr>
              <w:t>Version Description Document</w:t>
            </w:r>
          </w:p>
        </w:tc>
      </w:tr>
      <w:tr w:rsidR="008C67D1" w:rsidRPr="00DA7E4B" w14:paraId="4044FC4B" w14:textId="77777777" w:rsidTr="00CE0B5E">
        <w:tc>
          <w:tcPr>
            <w:tcW w:w="1345" w:type="dxa"/>
          </w:tcPr>
          <w:p w14:paraId="4E8EDBEF" w14:textId="77777777" w:rsidR="008C67D1" w:rsidRPr="00DA7E4B" w:rsidRDefault="008C67D1" w:rsidP="00BA1532">
            <w:pPr>
              <w:pStyle w:val="BodyText"/>
              <w:spacing w:before="40" w:after="40"/>
              <w:rPr>
                <w:rFonts w:cs="Arial"/>
                <w:b/>
                <w:sz w:val="20"/>
                <w:szCs w:val="20"/>
              </w:rPr>
            </w:pPr>
            <w:r w:rsidRPr="00DA7E4B">
              <w:rPr>
                <w:rFonts w:cs="Arial"/>
                <w:b/>
                <w:sz w:val="20"/>
                <w:szCs w:val="20"/>
              </w:rPr>
              <w:t>VistA</w:t>
            </w:r>
          </w:p>
        </w:tc>
        <w:tc>
          <w:tcPr>
            <w:tcW w:w="8100" w:type="dxa"/>
          </w:tcPr>
          <w:p w14:paraId="59983C0F" w14:textId="77777777" w:rsidR="008C67D1" w:rsidRPr="00DA7E4B" w:rsidRDefault="008C67D1" w:rsidP="00BA1532">
            <w:pPr>
              <w:pStyle w:val="BodyText"/>
              <w:spacing w:before="40" w:after="40"/>
              <w:rPr>
                <w:rFonts w:cs="Arial"/>
                <w:sz w:val="20"/>
                <w:szCs w:val="20"/>
              </w:rPr>
            </w:pPr>
            <w:r w:rsidRPr="00DA7E4B">
              <w:rPr>
                <w:rFonts w:cs="Arial"/>
                <w:sz w:val="20"/>
                <w:szCs w:val="20"/>
              </w:rPr>
              <w:t>Veterans Health Information Systems and Technology Architecture</w:t>
            </w:r>
          </w:p>
        </w:tc>
      </w:tr>
      <w:tr w:rsidR="008C67D1" w:rsidRPr="00DA7E4B" w14:paraId="5329B44B" w14:textId="77777777" w:rsidTr="00CE0B5E">
        <w:tc>
          <w:tcPr>
            <w:tcW w:w="1345" w:type="dxa"/>
          </w:tcPr>
          <w:p w14:paraId="318F91DA" w14:textId="77777777" w:rsidR="008C67D1" w:rsidRPr="00DA7E4B" w:rsidRDefault="008C67D1" w:rsidP="00BA1532">
            <w:pPr>
              <w:pStyle w:val="BodyText"/>
              <w:spacing w:before="40" w:after="40"/>
              <w:rPr>
                <w:rFonts w:cs="Arial"/>
                <w:b/>
                <w:sz w:val="20"/>
                <w:szCs w:val="20"/>
              </w:rPr>
            </w:pPr>
            <w:r>
              <w:rPr>
                <w:rFonts w:cs="Arial"/>
                <w:b/>
                <w:sz w:val="20"/>
                <w:szCs w:val="20"/>
              </w:rPr>
              <w:t>WASA</w:t>
            </w:r>
          </w:p>
        </w:tc>
        <w:tc>
          <w:tcPr>
            <w:tcW w:w="8100" w:type="dxa"/>
          </w:tcPr>
          <w:p w14:paraId="6BDB3268" w14:textId="77777777" w:rsidR="008C67D1" w:rsidRPr="00DA7E4B" w:rsidRDefault="008C67D1" w:rsidP="00BA1532">
            <w:pPr>
              <w:pStyle w:val="BodyText"/>
              <w:spacing w:before="40" w:after="40"/>
              <w:rPr>
                <w:rFonts w:cs="Arial"/>
                <w:sz w:val="20"/>
                <w:szCs w:val="20"/>
              </w:rPr>
            </w:pPr>
            <w:r>
              <w:rPr>
                <w:rFonts w:cs="Arial"/>
                <w:sz w:val="20"/>
                <w:szCs w:val="20"/>
              </w:rPr>
              <w:t>Web Application Security Assessment</w:t>
            </w:r>
          </w:p>
        </w:tc>
      </w:tr>
    </w:tbl>
    <w:p w14:paraId="2C01DEEA" w14:textId="77777777" w:rsidR="00B81373" w:rsidRPr="008C67D1" w:rsidRDefault="00B81373" w:rsidP="00E82402">
      <w:pPr>
        <w:pStyle w:val="BodyText"/>
      </w:pPr>
    </w:p>
    <w:sectPr w:rsidR="00B81373" w:rsidRPr="008C67D1" w:rsidSect="00B65CB3">
      <w:headerReference w:type="even" r:id="rId19"/>
      <w:head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D5EE2" w14:textId="77777777" w:rsidR="0053750C" w:rsidRDefault="0053750C" w:rsidP="00AE1DED">
      <w:pPr>
        <w:spacing w:before="0" w:after="0"/>
      </w:pPr>
      <w:r>
        <w:separator/>
      </w:r>
    </w:p>
  </w:endnote>
  <w:endnote w:type="continuationSeparator" w:id="0">
    <w:p w14:paraId="19A29557" w14:textId="77777777" w:rsidR="0053750C" w:rsidRDefault="0053750C" w:rsidP="00AE1DED">
      <w:pPr>
        <w:spacing w:before="0" w:after="0"/>
      </w:pPr>
      <w:r>
        <w:continuationSeparator/>
      </w:r>
    </w:p>
  </w:endnote>
  <w:endnote w:type="continuationNotice" w:id="1">
    <w:p w14:paraId="1B084751" w14:textId="77777777" w:rsidR="0053750C" w:rsidRDefault="005375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0CA8" w14:textId="592EC24E" w:rsidR="008C67D1" w:rsidRPr="0063183E" w:rsidRDefault="008C67D1" w:rsidP="0063183E">
    <w:pPr>
      <w:pStyle w:val="Footer"/>
    </w:pPr>
    <w:proofErr w:type="spellStart"/>
    <w:r>
      <w:t>VistA</w:t>
    </w:r>
    <w:proofErr w:type="spellEnd"/>
    <w:r>
      <w:t xml:space="preserve"> Adaptive Maintenance (VAM)</w:t>
    </w:r>
    <w:r>
      <w:br/>
      <w:t>Monthly Progress Report</w:t>
    </w:r>
    <w:r>
      <w:tab/>
    </w:r>
    <w:r>
      <w:fldChar w:fldCharType="begin"/>
    </w:r>
    <w:r>
      <w:instrText xml:space="preserve"> PAGE  \* MERGEFORMAT </w:instrText>
    </w:r>
    <w:r>
      <w:fldChar w:fldCharType="separate"/>
    </w:r>
    <w:r>
      <w:t>1</w:t>
    </w:r>
    <w:r>
      <w:fldChar w:fldCharType="end"/>
    </w:r>
    <w:r>
      <w:tab/>
    </w:r>
    <w:r w:rsidR="00A32E7A">
      <w:rPr>
        <w:noProof/>
      </w:rPr>
      <w:t>December</w:t>
    </w:r>
    <w:r>
      <w:rPr>
        <w:noProof/>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A1071" w14:textId="77777777" w:rsidR="0053750C" w:rsidRDefault="0053750C" w:rsidP="00AE1DED">
      <w:pPr>
        <w:spacing w:before="0" w:after="0"/>
      </w:pPr>
      <w:r>
        <w:separator/>
      </w:r>
    </w:p>
  </w:footnote>
  <w:footnote w:type="continuationSeparator" w:id="0">
    <w:p w14:paraId="200900A9" w14:textId="77777777" w:rsidR="0053750C" w:rsidRDefault="0053750C" w:rsidP="00AE1DED">
      <w:pPr>
        <w:spacing w:before="0" w:after="0"/>
      </w:pPr>
      <w:r>
        <w:continuationSeparator/>
      </w:r>
    </w:p>
  </w:footnote>
  <w:footnote w:type="continuationNotice" w:id="1">
    <w:p w14:paraId="6971E4FE" w14:textId="77777777" w:rsidR="0053750C" w:rsidRDefault="0053750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9913" w14:textId="77777777" w:rsidR="008C67D1" w:rsidRDefault="008C6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AF19" w14:textId="77777777" w:rsidR="008C67D1" w:rsidRDefault="008C6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33C22" w14:textId="77777777" w:rsidR="008C67D1" w:rsidRDefault="008C6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0AE42C0E"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6E7ACDE1"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67FDB3B6"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5730B"/>
    <w:multiLevelType w:val="multilevel"/>
    <w:tmpl w:val="676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 w:numId="38">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24FF2"/>
    <w:rsid w:val="0003555D"/>
    <w:rsid w:val="0004212D"/>
    <w:rsid w:val="00044852"/>
    <w:rsid w:val="00047173"/>
    <w:rsid w:val="00060433"/>
    <w:rsid w:val="000670BF"/>
    <w:rsid w:val="000672A8"/>
    <w:rsid w:val="000718B2"/>
    <w:rsid w:val="00072D7A"/>
    <w:rsid w:val="00075758"/>
    <w:rsid w:val="00083C4C"/>
    <w:rsid w:val="00091E8F"/>
    <w:rsid w:val="000A1F54"/>
    <w:rsid w:val="000A49BB"/>
    <w:rsid w:val="000A514E"/>
    <w:rsid w:val="000A72F2"/>
    <w:rsid w:val="000A7DA5"/>
    <w:rsid w:val="000B4A0A"/>
    <w:rsid w:val="000B67C3"/>
    <w:rsid w:val="000C1942"/>
    <w:rsid w:val="000C385C"/>
    <w:rsid w:val="000C5C35"/>
    <w:rsid w:val="000C7B0A"/>
    <w:rsid w:val="000D08B4"/>
    <w:rsid w:val="000D4AB1"/>
    <w:rsid w:val="000E51E0"/>
    <w:rsid w:val="000F65D0"/>
    <w:rsid w:val="001023DB"/>
    <w:rsid w:val="00105215"/>
    <w:rsid w:val="00110135"/>
    <w:rsid w:val="00114220"/>
    <w:rsid w:val="001160BB"/>
    <w:rsid w:val="00117851"/>
    <w:rsid w:val="001259AA"/>
    <w:rsid w:val="00125ABB"/>
    <w:rsid w:val="00126063"/>
    <w:rsid w:val="001377CB"/>
    <w:rsid w:val="00142A09"/>
    <w:rsid w:val="00151109"/>
    <w:rsid w:val="001542D2"/>
    <w:rsid w:val="0015590A"/>
    <w:rsid w:val="0015616E"/>
    <w:rsid w:val="00156D76"/>
    <w:rsid w:val="001615DA"/>
    <w:rsid w:val="0017012D"/>
    <w:rsid w:val="001755CF"/>
    <w:rsid w:val="0019071D"/>
    <w:rsid w:val="0019575C"/>
    <w:rsid w:val="001B0B89"/>
    <w:rsid w:val="001C1005"/>
    <w:rsid w:val="001C38C2"/>
    <w:rsid w:val="001C5103"/>
    <w:rsid w:val="001D2275"/>
    <w:rsid w:val="001E5773"/>
    <w:rsid w:val="001E623F"/>
    <w:rsid w:val="001F5828"/>
    <w:rsid w:val="0020378F"/>
    <w:rsid w:val="00205843"/>
    <w:rsid w:val="002146E2"/>
    <w:rsid w:val="00217921"/>
    <w:rsid w:val="00220CDD"/>
    <w:rsid w:val="00220E58"/>
    <w:rsid w:val="00235AB2"/>
    <w:rsid w:val="00237E23"/>
    <w:rsid w:val="00242ABC"/>
    <w:rsid w:val="002470A2"/>
    <w:rsid w:val="00251587"/>
    <w:rsid w:val="00252BCF"/>
    <w:rsid w:val="0025445B"/>
    <w:rsid w:val="00260230"/>
    <w:rsid w:val="00265AD2"/>
    <w:rsid w:val="00272C52"/>
    <w:rsid w:val="002739A2"/>
    <w:rsid w:val="00276701"/>
    <w:rsid w:val="00281BFD"/>
    <w:rsid w:val="00282686"/>
    <w:rsid w:val="00287BE0"/>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30E58"/>
    <w:rsid w:val="003333A5"/>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4E97"/>
    <w:rsid w:val="003D5846"/>
    <w:rsid w:val="003D6777"/>
    <w:rsid w:val="003E54B5"/>
    <w:rsid w:val="003F0DB7"/>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C6C6D"/>
    <w:rsid w:val="004E1BDB"/>
    <w:rsid w:val="004E5009"/>
    <w:rsid w:val="004F0766"/>
    <w:rsid w:val="004F7AF2"/>
    <w:rsid w:val="00512214"/>
    <w:rsid w:val="005228D2"/>
    <w:rsid w:val="0052587F"/>
    <w:rsid w:val="0052773A"/>
    <w:rsid w:val="005358FD"/>
    <w:rsid w:val="0053633F"/>
    <w:rsid w:val="0053750C"/>
    <w:rsid w:val="00543AA6"/>
    <w:rsid w:val="005632C6"/>
    <w:rsid w:val="00563CDE"/>
    <w:rsid w:val="005718BD"/>
    <w:rsid w:val="00572A87"/>
    <w:rsid w:val="005823C5"/>
    <w:rsid w:val="00595B67"/>
    <w:rsid w:val="005B0038"/>
    <w:rsid w:val="005B2BED"/>
    <w:rsid w:val="005B59D1"/>
    <w:rsid w:val="005C3DB8"/>
    <w:rsid w:val="005C64F7"/>
    <w:rsid w:val="005E2E68"/>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72FFB"/>
    <w:rsid w:val="00792CE8"/>
    <w:rsid w:val="00796CAA"/>
    <w:rsid w:val="007977D7"/>
    <w:rsid w:val="007A7EB3"/>
    <w:rsid w:val="007B4068"/>
    <w:rsid w:val="007D2F51"/>
    <w:rsid w:val="007D484C"/>
    <w:rsid w:val="007D7DCA"/>
    <w:rsid w:val="007F11FE"/>
    <w:rsid w:val="007F188B"/>
    <w:rsid w:val="007F5110"/>
    <w:rsid w:val="007F5DE7"/>
    <w:rsid w:val="007F64B0"/>
    <w:rsid w:val="00805413"/>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1E5F"/>
    <w:rsid w:val="008A3056"/>
    <w:rsid w:val="008B2FA9"/>
    <w:rsid w:val="008C097D"/>
    <w:rsid w:val="008C1E2D"/>
    <w:rsid w:val="008C474C"/>
    <w:rsid w:val="008C67D1"/>
    <w:rsid w:val="008D3E88"/>
    <w:rsid w:val="008D522B"/>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B3E15"/>
    <w:rsid w:val="009B678E"/>
    <w:rsid w:val="009E0512"/>
    <w:rsid w:val="009E241A"/>
    <w:rsid w:val="009E5B77"/>
    <w:rsid w:val="009E7FD5"/>
    <w:rsid w:val="009F06BD"/>
    <w:rsid w:val="009F3BA0"/>
    <w:rsid w:val="009F7FEB"/>
    <w:rsid w:val="00A01C17"/>
    <w:rsid w:val="00A05183"/>
    <w:rsid w:val="00A05E91"/>
    <w:rsid w:val="00A2339A"/>
    <w:rsid w:val="00A24252"/>
    <w:rsid w:val="00A249FF"/>
    <w:rsid w:val="00A27DD7"/>
    <w:rsid w:val="00A309DE"/>
    <w:rsid w:val="00A3227C"/>
    <w:rsid w:val="00A32E7A"/>
    <w:rsid w:val="00A359C3"/>
    <w:rsid w:val="00A36277"/>
    <w:rsid w:val="00A42327"/>
    <w:rsid w:val="00A438A4"/>
    <w:rsid w:val="00A47D77"/>
    <w:rsid w:val="00A5051F"/>
    <w:rsid w:val="00A53C0D"/>
    <w:rsid w:val="00A5666C"/>
    <w:rsid w:val="00A62F23"/>
    <w:rsid w:val="00A678C2"/>
    <w:rsid w:val="00A860D1"/>
    <w:rsid w:val="00A86E37"/>
    <w:rsid w:val="00A87C3C"/>
    <w:rsid w:val="00AA3D35"/>
    <w:rsid w:val="00AB67B9"/>
    <w:rsid w:val="00AC0A05"/>
    <w:rsid w:val="00AC0E30"/>
    <w:rsid w:val="00AD2BAE"/>
    <w:rsid w:val="00AD6433"/>
    <w:rsid w:val="00AE1DED"/>
    <w:rsid w:val="00AE2B0A"/>
    <w:rsid w:val="00AE56DF"/>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83F9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50C0"/>
    <w:rsid w:val="00C76AC8"/>
    <w:rsid w:val="00C83E2B"/>
    <w:rsid w:val="00C930FF"/>
    <w:rsid w:val="00CB158C"/>
    <w:rsid w:val="00CB6855"/>
    <w:rsid w:val="00CC16F4"/>
    <w:rsid w:val="00CD5883"/>
    <w:rsid w:val="00CD5DAB"/>
    <w:rsid w:val="00CD6067"/>
    <w:rsid w:val="00CD76E2"/>
    <w:rsid w:val="00CD7BF0"/>
    <w:rsid w:val="00CE0B5E"/>
    <w:rsid w:val="00CE4FC7"/>
    <w:rsid w:val="00D1738A"/>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CFF"/>
    <w:rsid w:val="00E1640C"/>
    <w:rsid w:val="00E27813"/>
    <w:rsid w:val="00E37445"/>
    <w:rsid w:val="00E534A1"/>
    <w:rsid w:val="00E6135E"/>
    <w:rsid w:val="00E667AF"/>
    <w:rsid w:val="00E676BF"/>
    <w:rsid w:val="00E76DA2"/>
    <w:rsid w:val="00E82402"/>
    <w:rsid w:val="00E8746B"/>
    <w:rsid w:val="00E9435D"/>
    <w:rsid w:val="00EA2D6E"/>
    <w:rsid w:val="00EA5155"/>
    <w:rsid w:val="00EB451A"/>
    <w:rsid w:val="00ED3C62"/>
    <w:rsid w:val="00ED4AC0"/>
    <w:rsid w:val="00ED7548"/>
    <w:rsid w:val="00EE533C"/>
    <w:rsid w:val="00EF7230"/>
    <w:rsid w:val="00F0283C"/>
    <w:rsid w:val="00F07ECD"/>
    <w:rsid w:val="00F113AF"/>
    <w:rsid w:val="00F118E0"/>
    <w:rsid w:val="00F121D6"/>
    <w:rsid w:val="00F126F4"/>
    <w:rsid w:val="00F200AA"/>
    <w:rsid w:val="00F27082"/>
    <w:rsid w:val="00F27377"/>
    <w:rsid w:val="00F32847"/>
    <w:rsid w:val="00F400E9"/>
    <w:rsid w:val="00F40CCA"/>
    <w:rsid w:val="00F6295F"/>
    <w:rsid w:val="00F72DCB"/>
    <w:rsid w:val="00F73CBF"/>
    <w:rsid w:val="00F744A8"/>
    <w:rsid w:val="00F8016B"/>
    <w:rsid w:val="00F835E5"/>
    <w:rsid w:val="00F83F2D"/>
    <w:rsid w:val="00F85060"/>
    <w:rsid w:val="00F8541E"/>
    <w:rsid w:val="00F87573"/>
    <w:rsid w:val="00F9011E"/>
    <w:rsid w:val="00F927C8"/>
    <w:rsid w:val="00F940CE"/>
    <w:rsid w:val="00F95130"/>
    <w:rsid w:val="00FA43C7"/>
    <w:rsid w:val="00FA7063"/>
    <w:rsid w:val="00FA75A8"/>
    <w:rsid w:val="00FB2BDA"/>
    <w:rsid w:val="00FF5130"/>
    <w:rsid w:val="3DD4480E"/>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customStyle="1" w:styleId="CommentTextChar">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customStyle="1" w:styleId="CommentSubjectChar">
    <w:name w:val="Comment Subject Char"/>
    <w:basedOn w:val="CommentTextChar"/>
    <w:link w:val="CommentSubject"/>
    <w:uiPriority w:val="99"/>
    <w:semiHidden/>
    <w:rsid w:val="000B67C3"/>
    <w:rPr>
      <w:b/>
      <w:bCs/>
      <w:sz w:val="20"/>
      <w:szCs w:val="20"/>
    </w:rPr>
  </w:style>
  <w:style w:type="paragraph" w:customStyle="1" w:styleId="InstructionalTextTitle2">
    <w:name w:val="Instructional Text Title 2"/>
    <w:basedOn w:val="Title2"/>
    <w:next w:val="Title2"/>
    <w:qFormat/>
    <w:rsid w:val="008C67D1"/>
    <w:pPr>
      <w:spacing w:before="120"/>
      <w:contextualSpacing w:val="0"/>
    </w:pPr>
    <w:rPr>
      <w:rFonts w:ascii="Times New Roman" w:eastAsia="Times New Roman" w:hAnsi="Times New Roman" w:cs="Times New Roman"/>
      <w:b w:val="0"/>
      <w:i/>
      <w:iCs w:val="0"/>
      <w:color w:val="0000FF"/>
      <w:spacing w:val="0"/>
      <w:sz w:val="24"/>
      <w:szCs w:val="22"/>
    </w:rPr>
  </w:style>
  <w:style w:type="character" w:customStyle="1" w:styleId="normaltextrun">
    <w:name w:val="normaltextrun"/>
    <w:basedOn w:val="DefaultParagraphFont"/>
    <w:rsid w:val="005228D2"/>
  </w:style>
  <w:style w:type="character" w:customStyle="1" w:styleId="eop">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 w:id="1506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vistadataproject/VAMProjectManagement/tree/master/Documents/weekly_meeting_minutes"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vistadataproject/VAM2ProjectManagement/tree/master/ATO_Timeline" TargetMode="External"/><Relationship Id="rId2" Type="http://schemas.openxmlformats.org/officeDocument/2006/relationships/customXml" Target="../customXml/item2.xml"/><Relationship Id="rId16" Type="http://schemas.openxmlformats.org/officeDocument/2006/relationships/hyperlink" Target="https://github.com/vistadataproject/VAM2ProjectManagement/tree/master/eMASS_Transition"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525E-F724-46E3-8CE3-3CF607B7B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purl.org/dc/terms/"/>
    <ds:schemaRef ds:uri="http://purl.org/dc/dcmitype/"/>
    <ds:schemaRef ds:uri="http://schemas.microsoft.com/office/infopath/2007/PartnerControls"/>
    <ds:schemaRef ds:uri="9007fa0c-acb7-4e87-bf93-f3540ed10095"/>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14C1DCBB-98FA-4C5C-9F7A-0DE3AD68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107</TotalTime>
  <Pages>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Monthly Progress Report</vt:lpstr>
    </vt:vector>
  </TitlesOfParts>
  <Manager>Nilesh.Lal@ablevets.com</Manager>
  <Company>AbleVets</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Nishad Shah</cp:lastModifiedBy>
  <cp:revision>33</cp:revision>
  <dcterms:created xsi:type="dcterms:W3CDTF">2019-11-18T16:15:00Z</dcterms:created>
  <dcterms:modified xsi:type="dcterms:W3CDTF">2019-11-27T16:35:00Z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