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5BC0" w14:textId="77777777" w:rsidR="00C44D61" w:rsidRDefault="00101467" w:rsidP="00E05E6F">
      <w:pPr>
        <w:pStyle w:val="Title"/>
      </w:pPr>
      <w:bookmarkStart w:id="0" w:name="_GoBack"/>
      <w:bookmarkEnd w:id="0"/>
      <w:r w:rsidRPr="00101467">
        <w:t>VistA Adaptive Maintenance VAEC Security (VAM)</w:t>
      </w:r>
    </w:p>
    <w:p w14:paraId="0482CEAA" w14:textId="77777777" w:rsidR="00AE1DED" w:rsidRDefault="00101467" w:rsidP="00AE1DED">
      <w:pPr>
        <w:pStyle w:val="Title"/>
      </w:pPr>
      <w:r>
        <w:t>Master Test Plan</w:t>
      </w:r>
    </w:p>
    <w:p w14:paraId="293EF12D" w14:textId="77777777" w:rsidR="00AE1DED" w:rsidRDefault="00AE1DED" w:rsidP="00060433">
      <w:pPr>
        <w:pStyle w:val="CoverImage"/>
      </w:pPr>
      <w:r>
        <w:rPr>
          <w:noProof/>
        </w:rPr>
        <w:drawing>
          <wp:inline distT="0" distB="0" distL="0" distR="0" wp14:anchorId="4096BBA2" wp14:editId="71A91B14">
            <wp:extent cx="2171700" cy="2171700"/>
            <wp:effectExtent l="0" t="0" r="0" b="0"/>
            <wp:docPr id="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EB725A2" w14:textId="77777777" w:rsidR="00AE1DED" w:rsidRDefault="00CB066D" w:rsidP="00AE1DED">
      <w:pPr>
        <w:pStyle w:val="PubDate"/>
      </w:pPr>
      <w:r>
        <w:t>June</w:t>
      </w:r>
      <w:r w:rsidR="00AE1DED">
        <w:t xml:space="preserve"> </w:t>
      </w:r>
      <w:r>
        <w:t>2019</w:t>
      </w:r>
    </w:p>
    <w:p w14:paraId="032BB356" w14:textId="77777777" w:rsidR="00105215" w:rsidRDefault="00AE1DED" w:rsidP="00105215">
      <w:pPr>
        <w:pStyle w:val="Title2"/>
      </w:pPr>
      <w:r>
        <w:t xml:space="preserve">Version </w:t>
      </w:r>
      <w:r w:rsidR="00CB066D">
        <w:t>1.3</w:t>
      </w:r>
    </w:p>
    <w:p w14:paraId="3E8BAAE8" w14:textId="77777777" w:rsidR="00105215" w:rsidRDefault="00105215" w:rsidP="00105215">
      <w:pPr>
        <w:pStyle w:val="Subtitle"/>
      </w:pPr>
      <w:r>
        <w:t>Department of Veterans Affairs</w:t>
      </w:r>
    </w:p>
    <w:p w14:paraId="0F2856C3" w14:textId="77777777" w:rsidR="00CB066D" w:rsidRPr="00CB066D" w:rsidRDefault="00CB066D" w:rsidP="00CB066D">
      <w:pPr>
        <w:pStyle w:val="Subtitle"/>
        <w:spacing w:before="0"/>
      </w:pPr>
      <w:r>
        <w:t>Office of Information and Technology (OIT)</w:t>
      </w:r>
    </w:p>
    <w:p w14:paraId="19951E1B" w14:textId="77777777" w:rsidR="009A1D9A" w:rsidRDefault="009A1D9A" w:rsidP="009A1D9A"/>
    <w:p w14:paraId="08B0AC2E" w14:textId="77777777"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p>
    <w:p w14:paraId="7CCA274A"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1080"/>
        <w:gridCol w:w="5850"/>
        <w:gridCol w:w="1075"/>
      </w:tblGrid>
      <w:tr w:rsidR="009A1D9A" w:rsidRPr="00AC0E30" w14:paraId="435344AE" w14:textId="77777777" w:rsidTr="00B85393">
        <w:trPr>
          <w:cnfStyle w:val="100000000000" w:firstRow="1" w:lastRow="0" w:firstColumn="0" w:lastColumn="0" w:oddVBand="0" w:evenVBand="0" w:oddHBand="0" w:evenHBand="0" w:firstRowFirstColumn="0" w:firstRowLastColumn="0" w:lastRowFirstColumn="0" w:lastRowLastColumn="0"/>
        </w:trPr>
        <w:tc>
          <w:tcPr>
            <w:tcW w:w="1345" w:type="dxa"/>
          </w:tcPr>
          <w:p w14:paraId="72524621" w14:textId="77777777" w:rsidR="009A1D9A" w:rsidRPr="00AC0E30" w:rsidRDefault="009A1D9A" w:rsidP="00AC0E30">
            <w:r w:rsidRPr="00AC0E30">
              <w:t>Date</w:t>
            </w:r>
          </w:p>
        </w:tc>
        <w:tc>
          <w:tcPr>
            <w:tcW w:w="1080" w:type="dxa"/>
          </w:tcPr>
          <w:p w14:paraId="595950C1" w14:textId="77777777" w:rsidR="009A1D9A" w:rsidRPr="00AC0E30" w:rsidRDefault="009A1D9A" w:rsidP="00AC0E30">
            <w:r w:rsidRPr="00AC0E30">
              <w:t>Version</w:t>
            </w:r>
          </w:p>
        </w:tc>
        <w:tc>
          <w:tcPr>
            <w:tcW w:w="5850" w:type="dxa"/>
          </w:tcPr>
          <w:p w14:paraId="527BE430" w14:textId="77777777" w:rsidR="009A1D9A" w:rsidRPr="00AC0E30" w:rsidRDefault="009A1D9A" w:rsidP="00AC0E30">
            <w:r w:rsidRPr="00AC0E30">
              <w:t>Description</w:t>
            </w:r>
          </w:p>
        </w:tc>
        <w:tc>
          <w:tcPr>
            <w:tcW w:w="1075" w:type="dxa"/>
          </w:tcPr>
          <w:p w14:paraId="75EDEABD" w14:textId="77777777" w:rsidR="009A1D9A" w:rsidRPr="00AC0E30" w:rsidRDefault="009A1D9A" w:rsidP="00AC0E30">
            <w:r w:rsidRPr="00AC0E30">
              <w:t>Author</w:t>
            </w:r>
          </w:p>
        </w:tc>
      </w:tr>
      <w:tr w:rsidR="00B85393" w:rsidRPr="00AC0E30" w14:paraId="7BEF08F5" w14:textId="77777777" w:rsidTr="00B85393">
        <w:tc>
          <w:tcPr>
            <w:tcW w:w="1345" w:type="dxa"/>
          </w:tcPr>
          <w:p w14:paraId="6C7E8FF7" w14:textId="77777777" w:rsidR="00B85393" w:rsidRPr="00362A19" w:rsidRDefault="00B85393" w:rsidP="00B85393">
            <w:r w:rsidRPr="00362A19">
              <w:t>06/</w:t>
            </w:r>
            <w:r w:rsidR="00362A19">
              <w:t>03</w:t>
            </w:r>
            <w:r w:rsidRPr="00362A19">
              <w:t>/2019</w:t>
            </w:r>
          </w:p>
        </w:tc>
        <w:tc>
          <w:tcPr>
            <w:tcW w:w="1080" w:type="dxa"/>
          </w:tcPr>
          <w:p w14:paraId="4E65DEE1" w14:textId="77777777" w:rsidR="00B85393" w:rsidRPr="00556F31" w:rsidRDefault="00B85393" w:rsidP="00B85393">
            <w:r w:rsidRPr="00556F31">
              <w:t>1.3</w:t>
            </w:r>
          </w:p>
        </w:tc>
        <w:tc>
          <w:tcPr>
            <w:tcW w:w="5850" w:type="dxa"/>
          </w:tcPr>
          <w:p w14:paraId="35244A29" w14:textId="77777777" w:rsidR="00B85393" w:rsidRPr="00556F31" w:rsidRDefault="00B85393" w:rsidP="00B85393">
            <w:r w:rsidRPr="00556F31">
              <w:t>Updated Master Test Plan</w:t>
            </w:r>
          </w:p>
        </w:tc>
        <w:tc>
          <w:tcPr>
            <w:tcW w:w="1075" w:type="dxa"/>
          </w:tcPr>
          <w:p w14:paraId="4C3DDA5D" w14:textId="77777777" w:rsidR="00B85393" w:rsidRPr="00AC0E30" w:rsidRDefault="00B85393" w:rsidP="00B85393">
            <w:r w:rsidRPr="00AC0E30">
              <w:t>AbleVets</w:t>
            </w:r>
          </w:p>
        </w:tc>
      </w:tr>
      <w:tr w:rsidR="00B85393" w:rsidRPr="00AC0E30" w14:paraId="183EED7B" w14:textId="77777777" w:rsidTr="00B85393">
        <w:tc>
          <w:tcPr>
            <w:tcW w:w="1345" w:type="dxa"/>
          </w:tcPr>
          <w:p w14:paraId="1C37A3C8" w14:textId="77777777" w:rsidR="00B85393" w:rsidRPr="00556F31" w:rsidRDefault="00B85393" w:rsidP="00B85393">
            <w:r w:rsidRPr="00556F31">
              <w:t>05/03/2019</w:t>
            </w:r>
          </w:p>
        </w:tc>
        <w:tc>
          <w:tcPr>
            <w:tcW w:w="1080" w:type="dxa"/>
          </w:tcPr>
          <w:p w14:paraId="1D92DE0A" w14:textId="77777777" w:rsidR="00B85393" w:rsidRPr="00556F31" w:rsidRDefault="00B85393" w:rsidP="00B85393">
            <w:r w:rsidRPr="00556F31">
              <w:t>1.2</w:t>
            </w:r>
          </w:p>
        </w:tc>
        <w:tc>
          <w:tcPr>
            <w:tcW w:w="5850" w:type="dxa"/>
          </w:tcPr>
          <w:p w14:paraId="265CE9D2" w14:textId="77777777" w:rsidR="00B85393" w:rsidRPr="00556F31" w:rsidRDefault="00B85393" w:rsidP="00B85393">
            <w:r w:rsidRPr="00556F31">
              <w:t>Updated Master Test Plan</w:t>
            </w:r>
          </w:p>
        </w:tc>
        <w:tc>
          <w:tcPr>
            <w:tcW w:w="1075" w:type="dxa"/>
          </w:tcPr>
          <w:p w14:paraId="5582DC01" w14:textId="77777777" w:rsidR="00B85393" w:rsidRPr="00AC0E30" w:rsidRDefault="00B85393" w:rsidP="00B85393">
            <w:r w:rsidRPr="00AC0E30">
              <w:t>AbleVets</w:t>
            </w:r>
          </w:p>
        </w:tc>
      </w:tr>
      <w:tr w:rsidR="00B85393" w:rsidRPr="00AC0E30" w14:paraId="1335428F" w14:textId="77777777" w:rsidTr="00B85393">
        <w:tc>
          <w:tcPr>
            <w:tcW w:w="1345" w:type="dxa"/>
          </w:tcPr>
          <w:p w14:paraId="4129365D" w14:textId="77777777" w:rsidR="00B85393" w:rsidRPr="00556F31" w:rsidRDefault="00B85393" w:rsidP="00B85393">
            <w:r w:rsidRPr="00556F31">
              <w:t>04/03/2019</w:t>
            </w:r>
          </w:p>
        </w:tc>
        <w:tc>
          <w:tcPr>
            <w:tcW w:w="1080" w:type="dxa"/>
          </w:tcPr>
          <w:p w14:paraId="65176DD7" w14:textId="77777777" w:rsidR="00B85393" w:rsidRPr="00556F31" w:rsidRDefault="00B85393" w:rsidP="00B85393">
            <w:r w:rsidRPr="00556F31">
              <w:t>1.1</w:t>
            </w:r>
          </w:p>
        </w:tc>
        <w:tc>
          <w:tcPr>
            <w:tcW w:w="5850" w:type="dxa"/>
          </w:tcPr>
          <w:p w14:paraId="4EDDCC10" w14:textId="77777777" w:rsidR="00B85393" w:rsidRPr="00556F31" w:rsidRDefault="00B85393" w:rsidP="00B85393">
            <w:r w:rsidRPr="00556F31">
              <w:t>Updated Master Test Plan</w:t>
            </w:r>
          </w:p>
        </w:tc>
        <w:tc>
          <w:tcPr>
            <w:tcW w:w="1075" w:type="dxa"/>
          </w:tcPr>
          <w:p w14:paraId="2DEA5E6D" w14:textId="77777777" w:rsidR="00B85393" w:rsidRPr="00AC0E30" w:rsidRDefault="00B85393" w:rsidP="00B85393">
            <w:r w:rsidRPr="00AC0E30">
              <w:t>AbleVets</w:t>
            </w:r>
          </w:p>
        </w:tc>
      </w:tr>
      <w:tr w:rsidR="00B85393" w:rsidRPr="00AC0E30" w14:paraId="7C36DB28" w14:textId="77777777" w:rsidTr="00B85393">
        <w:tc>
          <w:tcPr>
            <w:tcW w:w="1345" w:type="dxa"/>
          </w:tcPr>
          <w:p w14:paraId="7D471BF2" w14:textId="77777777" w:rsidR="00B85393" w:rsidRPr="00556F31" w:rsidRDefault="00B85393" w:rsidP="00B85393">
            <w:r w:rsidRPr="00556F31">
              <w:t>02/26/2019</w:t>
            </w:r>
          </w:p>
        </w:tc>
        <w:tc>
          <w:tcPr>
            <w:tcW w:w="1080" w:type="dxa"/>
          </w:tcPr>
          <w:p w14:paraId="2C08155E" w14:textId="77777777" w:rsidR="00B85393" w:rsidRPr="00556F31" w:rsidRDefault="00B85393" w:rsidP="00B85393">
            <w:r w:rsidRPr="00556F31">
              <w:t>1.0</w:t>
            </w:r>
          </w:p>
        </w:tc>
        <w:tc>
          <w:tcPr>
            <w:tcW w:w="5850" w:type="dxa"/>
          </w:tcPr>
          <w:p w14:paraId="4D2873C4" w14:textId="77777777" w:rsidR="00B85393" w:rsidRDefault="00B85393" w:rsidP="00B85393">
            <w:r w:rsidRPr="00556F31">
              <w:t>Baselined Master Test Plan</w:t>
            </w:r>
          </w:p>
        </w:tc>
        <w:tc>
          <w:tcPr>
            <w:tcW w:w="1075" w:type="dxa"/>
          </w:tcPr>
          <w:p w14:paraId="23EDFE05" w14:textId="77777777" w:rsidR="00B85393" w:rsidRPr="00AC0E30" w:rsidRDefault="00B85393" w:rsidP="00B85393">
            <w:r w:rsidRPr="00AC0E30">
              <w:t>AbleVets</w:t>
            </w:r>
          </w:p>
        </w:tc>
      </w:tr>
    </w:tbl>
    <w:p w14:paraId="5F828976" w14:textId="77777777" w:rsidR="00B4126B" w:rsidRPr="00B4126B" w:rsidRDefault="00B4126B" w:rsidP="00BD0DB1">
      <w:pPr>
        <w:pStyle w:val="BodyText"/>
      </w:pPr>
    </w:p>
    <w:p w14:paraId="2DE05E7E" w14:textId="77777777" w:rsidR="00B4126B" w:rsidRDefault="00B4126B" w:rsidP="00B4126B">
      <w:pPr>
        <w:pStyle w:val="TOCHeading"/>
      </w:pPr>
      <w:r>
        <w:lastRenderedPageBreak/>
        <w:t>Table of Contents</w:t>
      </w:r>
    </w:p>
    <w:p w14:paraId="25AFB306" w14:textId="1EC615E0" w:rsidR="00126E2D"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0189912" w:history="1">
        <w:r w:rsidR="00126E2D" w:rsidRPr="00E15D6E">
          <w:rPr>
            <w:rStyle w:val="Hyperlink"/>
          </w:rPr>
          <w:t>1.</w:t>
        </w:r>
        <w:r w:rsidR="00126E2D">
          <w:rPr>
            <w:rFonts w:asciiTheme="minorHAnsi" w:hAnsiTheme="minorHAnsi"/>
            <w:b w:val="0"/>
            <w:sz w:val="22"/>
          </w:rPr>
          <w:tab/>
        </w:r>
        <w:r w:rsidR="00126E2D" w:rsidRPr="00E15D6E">
          <w:rPr>
            <w:rStyle w:val="Hyperlink"/>
          </w:rPr>
          <w:t>Introduction</w:t>
        </w:r>
        <w:r w:rsidR="00126E2D">
          <w:rPr>
            <w:webHidden/>
          </w:rPr>
          <w:tab/>
        </w:r>
        <w:r w:rsidR="00126E2D">
          <w:rPr>
            <w:webHidden/>
          </w:rPr>
          <w:fldChar w:fldCharType="begin"/>
        </w:r>
        <w:r w:rsidR="00126E2D">
          <w:rPr>
            <w:webHidden/>
          </w:rPr>
          <w:instrText xml:space="preserve"> PAGEREF _Toc10189912 \h </w:instrText>
        </w:r>
        <w:r w:rsidR="00126E2D">
          <w:rPr>
            <w:webHidden/>
          </w:rPr>
        </w:r>
        <w:r w:rsidR="00126E2D">
          <w:rPr>
            <w:webHidden/>
          </w:rPr>
          <w:fldChar w:fldCharType="separate"/>
        </w:r>
        <w:r w:rsidR="00126E2D">
          <w:rPr>
            <w:webHidden/>
          </w:rPr>
          <w:t>1</w:t>
        </w:r>
        <w:r w:rsidR="00126E2D">
          <w:rPr>
            <w:webHidden/>
          </w:rPr>
          <w:fldChar w:fldCharType="end"/>
        </w:r>
      </w:hyperlink>
    </w:p>
    <w:p w14:paraId="6073B256" w14:textId="47B788DD" w:rsidR="00126E2D" w:rsidRDefault="00126E2D">
      <w:pPr>
        <w:pStyle w:val="TOC2"/>
        <w:rPr>
          <w:rFonts w:asciiTheme="minorHAnsi" w:hAnsiTheme="minorHAnsi"/>
          <w:b w:val="0"/>
          <w:sz w:val="22"/>
        </w:rPr>
      </w:pPr>
      <w:hyperlink w:anchor="_Toc10189913" w:history="1">
        <w:r w:rsidRPr="00E15D6E">
          <w:rPr>
            <w:rStyle w:val="Hyperlink"/>
          </w:rPr>
          <w:t>1.1.</w:t>
        </w:r>
        <w:r>
          <w:rPr>
            <w:rFonts w:asciiTheme="minorHAnsi" w:hAnsiTheme="minorHAnsi"/>
            <w:b w:val="0"/>
            <w:sz w:val="22"/>
          </w:rPr>
          <w:tab/>
        </w:r>
        <w:r w:rsidRPr="00E15D6E">
          <w:rPr>
            <w:rStyle w:val="Hyperlink"/>
          </w:rPr>
          <w:t>Purpose</w:t>
        </w:r>
        <w:r>
          <w:rPr>
            <w:webHidden/>
          </w:rPr>
          <w:tab/>
        </w:r>
        <w:r>
          <w:rPr>
            <w:webHidden/>
          </w:rPr>
          <w:fldChar w:fldCharType="begin"/>
        </w:r>
        <w:r>
          <w:rPr>
            <w:webHidden/>
          </w:rPr>
          <w:instrText xml:space="preserve"> PAGEREF _Toc10189913 \h </w:instrText>
        </w:r>
        <w:r>
          <w:rPr>
            <w:webHidden/>
          </w:rPr>
        </w:r>
        <w:r>
          <w:rPr>
            <w:webHidden/>
          </w:rPr>
          <w:fldChar w:fldCharType="separate"/>
        </w:r>
        <w:r>
          <w:rPr>
            <w:webHidden/>
          </w:rPr>
          <w:t>1</w:t>
        </w:r>
        <w:r>
          <w:rPr>
            <w:webHidden/>
          </w:rPr>
          <w:fldChar w:fldCharType="end"/>
        </w:r>
      </w:hyperlink>
    </w:p>
    <w:p w14:paraId="518D802E" w14:textId="38E2CA0B" w:rsidR="00126E2D" w:rsidRDefault="00126E2D">
      <w:pPr>
        <w:pStyle w:val="TOC1"/>
        <w:rPr>
          <w:rFonts w:asciiTheme="minorHAnsi" w:hAnsiTheme="minorHAnsi"/>
          <w:b w:val="0"/>
          <w:sz w:val="22"/>
        </w:rPr>
      </w:pPr>
      <w:hyperlink w:anchor="_Toc10189914" w:history="1">
        <w:r w:rsidRPr="00E15D6E">
          <w:rPr>
            <w:rStyle w:val="Hyperlink"/>
          </w:rPr>
          <w:t>2.</w:t>
        </w:r>
        <w:r>
          <w:rPr>
            <w:rFonts w:asciiTheme="minorHAnsi" w:hAnsiTheme="minorHAnsi"/>
            <w:b w:val="0"/>
            <w:sz w:val="22"/>
          </w:rPr>
          <w:tab/>
        </w:r>
        <w:r w:rsidRPr="00E15D6E">
          <w:rPr>
            <w:rStyle w:val="Hyperlink"/>
          </w:rPr>
          <w:t>Test Objectives</w:t>
        </w:r>
        <w:r>
          <w:rPr>
            <w:webHidden/>
          </w:rPr>
          <w:tab/>
        </w:r>
        <w:r>
          <w:rPr>
            <w:webHidden/>
          </w:rPr>
          <w:fldChar w:fldCharType="begin"/>
        </w:r>
        <w:r>
          <w:rPr>
            <w:webHidden/>
          </w:rPr>
          <w:instrText xml:space="preserve"> PAGEREF _Toc10189914 \h </w:instrText>
        </w:r>
        <w:r>
          <w:rPr>
            <w:webHidden/>
          </w:rPr>
        </w:r>
        <w:r>
          <w:rPr>
            <w:webHidden/>
          </w:rPr>
          <w:fldChar w:fldCharType="separate"/>
        </w:r>
        <w:r>
          <w:rPr>
            <w:webHidden/>
          </w:rPr>
          <w:t>1</w:t>
        </w:r>
        <w:r>
          <w:rPr>
            <w:webHidden/>
          </w:rPr>
          <w:fldChar w:fldCharType="end"/>
        </w:r>
      </w:hyperlink>
    </w:p>
    <w:p w14:paraId="3C7B56FA" w14:textId="0C422298" w:rsidR="00126E2D" w:rsidRDefault="00126E2D">
      <w:pPr>
        <w:pStyle w:val="TOC1"/>
        <w:rPr>
          <w:rFonts w:asciiTheme="minorHAnsi" w:hAnsiTheme="minorHAnsi"/>
          <w:b w:val="0"/>
          <w:sz w:val="22"/>
        </w:rPr>
      </w:pPr>
      <w:hyperlink w:anchor="_Toc10189915" w:history="1">
        <w:r w:rsidRPr="00E15D6E">
          <w:rPr>
            <w:rStyle w:val="Hyperlink"/>
          </w:rPr>
          <w:t>3.</w:t>
        </w:r>
        <w:r>
          <w:rPr>
            <w:rFonts w:asciiTheme="minorHAnsi" w:hAnsiTheme="minorHAnsi"/>
            <w:b w:val="0"/>
            <w:sz w:val="22"/>
          </w:rPr>
          <w:tab/>
        </w:r>
        <w:r w:rsidRPr="00E15D6E">
          <w:rPr>
            <w:rStyle w:val="Hyperlink"/>
          </w:rPr>
          <w:t>Levels of Testing</w:t>
        </w:r>
        <w:r>
          <w:rPr>
            <w:webHidden/>
          </w:rPr>
          <w:tab/>
        </w:r>
        <w:r>
          <w:rPr>
            <w:webHidden/>
          </w:rPr>
          <w:fldChar w:fldCharType="begin"/>
        </w:r>
        <w:r>
          <w:rPr>
            <w:webHidden/>
          </w:rPr>
          <w:instrText xml:space="preserve"> PAGEREF _Toc10189915 \h </w:instrText>
        </w:r>
        <w:r>
          <w:rPr>
            <w:webHidden/>
          </w:rPr>
        </w:r>
        <w:r>
          <w:rPr>
            <w:webHidden/>
          </w:rPr>
          <w:fldChar w:fldCharType="separate"/>
        </w:r>
        <w:r>
          <w:rPr>
            <w:webHidden/>
          </w:rPr>
          <w:t>2</w:t>
        </w:r>
        <w:r>
          <w:rPr>
            <w:webHidden/>
          </w:rPr>
          <w:fldChar w:fldCharType="end"/>
        </w:r>
      </w:hyperlink>
    </w:p>
    <w:p w14:paraId="62C48EBC" w14:textId="52F65D2C" w:rsidR="00126E2D" w:rsidRDefault="00126E2D">
      <w:pPr>
        <w:pStyle w:val="TOC2"/>
        <w:rPr>
          <w:rFonts w:asciiTheme="minorHAnsi" w:hAnsiTheme="minorHAnsi"/>
          <w:b w:val="0"/>
          <w:sz w:val="22"/>
        </w:rPr>
      </w:pPr>
      <w:hyperlink w:anchor="_Toc10189916" w:history="1">
        <w:r w:rsidRPr="00E15D6E">
          <w:rPr>
            <w:rStyle w:val="Hyperlink"/>
          </w:rPr>
          <w:t>3.1.</w:t>
        </w:r>
        <w:r>
          <w:rPr>
            <w:rFonts w:asciiTheme="minorHAnsi" w:hAnsiTheme="minorHAnsi"/>
            <w:b w:val="0"/>
            <w:sz w:val="22"/>
          </w:rPr>
          <w:tab/>
        </w:r>
        <w:r w:rsidRPr="00E15D6E">
          <w:rPr>
            <w:rStyle w:val="Hyperlink"/>
          </w:rPr>
          <w:t>Smoke Testing</w:t>
        </w:r>
        <w:r>
          <w:rPr>
            <w:webHidden/>
          </w:rPr>
          <w:tab/>
        </w:r>
        <w:r>
          <w:rPr>
            <w:webHidden/>
          </w:rPr>
          <w:fldChar w:fldCharType="begin"/>
        </w:r>
        <w:r>
          <w:rPr>
            <w:webHidden/>
          </w:rPr>
          <w:instrText xml:space="preserve"> PAGEREF _Toc10189916 \h </w:instrText>
        </w:r>
        <w:r>
          <w:rPr>
            <w:webHidden/>
          </w:rPr>
        </w:r>
        <w:r>
          <w:rPr>
            <w:webHidden/>
          </w:rPr>
          <w:fldChar w:fldCharType="separate"/>
        </w:r>
        <w:r>
          <w:rPr>
            <w:webHidden/>
          </w:rPr>
          <w:t>2</w:t>
        </w:r>
        <w:r>
          <w:rPr>
            <w:webHidden/>
          </w:rPr>
          <w:fldChar w:fldCharType="end"/>
        </w:r>
      </w:hyperlink>
    </w:p>
    <w:p w14:paraId="29A49AF0" w14:textId="368BE137" w:rsidR="00126E2D" w:rsidRDefault="00126E2D">
      <w:pPr>
        <w:pStyle w:val="TOC2"/>
        <w:rPr>
          <w:rFonts w:asciiTheme="minorHAnsi" w:hAnsiTheme="minorHAnsi"/>
          <w:b w:val="0"/>
          <w:sz w:val="22"/>
        </w:rPr>
      </w:pPr>
      <w:hyperlink w:anchor="_Toc10189917" w:history="1">
        <w:r w:rsidRPr="00E15D6E">
          <w:rPr>
            <w:rStyle w:val="Hyperlink"/>
          </w:rPr>
          <w:t>3.2.</w:t>
        </w:r>
        <w:r>
          <w:rPr>
            <w:rFonts w:asciiTheme="minorHAnsi" w:hAnsiTheme="minorHAnsi"/>
            <w:b w:val="0"/>
            <w:sz w:val="22"/>
          </w:rPr>
          <w:tab/>
        </w:r>
        <w:r w:rsidRPr="00E15D6E">
          <w:rPr>
            <w:rStyle w:val="Hyperlink"/>
          </w:rPr>
          <w:t>System Testing</w:t>
        </w:r>
        <w:r>
          <w:rPr>
            <w:webHidden/>
          </w:rPr>
          <w:tab/>
        </w:r>
        <w:r>
          <w:rPr>
            <w:webHidden/>
          </w:rPr>
          <w:fldChar w:fldCharType="begin"/>
        </w:r>
        <w:r>
          <w:rPr>
            <w:webHidden/>
          </w:rPr>
          <w:instrText xml:space="preserve"> PAGEREF _Toc10189917 \h </w:instrText>
        </w:r>
        <w:r>
          <w:rPr>
            <w:webHidden/>
          </w:rPr>
        </w:r>
        <w:r>
          <w:rPr>
            <w:webHidden/>
          </w:rPr>
          <w:fldChar w:fldCharType="separate"/>
        </w:r>
        <w:r>
          <w:rPr>
            <w:webHidden/>
          </w:rPr>
          <w:t>2</w:t>
        </w:r>
        <w:r>
          <w:rPr>
            <w:webHidden/>
          </w:rPr>
          <w:fldChar w:fldCharType="end"/>
        </w:r>
      </w:hyperlink>
    </w:p>
    <w:p w14:paraId="2AD8BE75" w14:textId="095CECA0" w:rsidR="00126E2D" w:rsidRDefault="00126E2D">
      <w:pPr>
        <w:pStyle w:val="TOC3"/>
        <w:rPr>
          <w:rFonts w:asciiTheme="minorHAnsi" w:hAnsiTheme="minorHAnsi"/>
          <w:b w:val="0"/>
          <w:sz w:val="22"/>
        </w:rPr>
      </w:pPr>
      <w:hyperlink w:anchor="_Toc10189918" w:history="1">
        <w:r w:rsidRPr="00E15D6E">
          <w:rPr>
            <w:rStyle w:val="Hyperlink"/>
          </w:rPr>
          <w:t>3.2.1.</w:t>
        </w:r>
        <w:r>
          <w:rPr>
            <w:rFonts w:asciiTheme="minorHAnsi" w:hAnsiTheme="minorHAnsi"/>
            <w:b w:val="0"/>
            <w:sz w:val="22"/>
          </w:rPr>
          <w:tab/>
        </w:r>
        <w:r w:rsidRPr="00E15D6E">
          <w:rPr>
            <w:rStyle w:val="Hyperlink"/>
          </w:rPr>
          <w:t>Functional Testing</w:t>
        </w:r>
        <w:r>
          <w:rPr>
            <w:webHidden/>
          </w:rPr>
          <w:tab/>
        </w:r>
        <w:r>
          <w:rPr>
            <w:webHidden/>
          </w:rPr>
          <w:fldChar w:fldCharType="begin"/>
        </w:r>
        <w:r>
          <w:rPr>
            <w:webHidden/>
          </w:rPr>
          <w:instrText xml:space="preserve"> PAGEREF _Toc10189918 \h </w:instrText>
        </w:r>
        <w:r>
          <w:rPr>
            <w:webHidden/>
          </w:rPr>
        </w:r>
        <w:r>
          <w:rPr>
            <w:webHidden/>
          </w:rPr>
          <w:fldChar w:fldCharType="separate"/>
        </w:r>
        <w:r>
          <w:rPr>
            <w:webHidden/>
          </w:rPr>
          <w:t>2</w:t>
        </w:r>
        <w:r>
          <w:rPr>
            <w:webHidden/>
          </w:rPr>
          <w:fldChar w:fldCharType="end"/>
        </w:r>
      </w:hyperlink>
    </w:p>
    <w:p w14:paraId="580F5D1A" w14:textId="6ACC8C26" w:rsidR="00126E2D" w:rsidRDefault="00126E2D">
      <w:pPr>
        <w:pStyle w:val="TOC3"/>
        <w:rPr>
          <w:rFonts w:asciiTheme="minorHAnsi" w:hAnsiTheme="minorHAnsi"/>
          <w:b w:val="0"/>
          <w:sz w:val="22"/>
        </w:rPr>
      </w:pPr>
      <w:hyperlink w:anchor="_Toc10189919" w:history="1">
        <w:r w:rsidRPr="00E15D6E">
          <w:rPr>
            <w:rStyle w:val="Hyperlink"/>
          </w:rPr>
          <w:t>3.2.2.</w:t>
        </w:r>
        <w:r>
          <w:rPr>
            <w:rFonts w:asciiTheme="minorHAnsi" w:hAnsiTheme="minorHAnsi"/>
            <w:b w:val="0"/>
            <w:sz w:val="22"/>
          </w:rPr>
          <w:tab/>
        </w:r>
        <w:r w:rsidRPr="00E15D6E">
          <w:rPr>
            <w:rStyle w:val="Hyperlink"/>
          </w:rPr>
          <w:t>Regression Testing</w:t>
        </w:r>
        <w:r>
          <w:rPr>
            <w:webHidden/>
          </w:rPr>
          <w:tab/>
        </w:r>
        <w:r>
          <w:rPr>
            <w:webHidden/>
          </w:rPr>
          <w:fldChar w:fldCharType="begin"/>
        </w:r>
        <w:r>
          <w:rPr>
            <w:webHidden/>
          </w:rPr>
          <w:instrText xml:space="preserve"> PAGEREF _Toc10189919 \h </w:instrText>
        </w:r>
        <w:r>
          <w:rPr>
            <w:webHidden/>
          </w:rPr>
        </w:r>
        <w:r>
          <w:rPr>
            <w:webHidden/>
          </w:rPr>
          <w:fldChar w:fldCharType="separate"/>
        </w:r>
        <w:r>
          <w:rPr>
            <w:webHidden/>
          </w:rPr>
          <w:t>2</w:t>
        </w:r>
        <w:r>
          <w:rPr>
            <w:webHidden/>
          </w:rPr>
          <w:fldChar w:fldCharType="end"/>
        </w:r>
      </w:hyperlink>
    </w:p>
    <w:p w14:paraId="60739D0A" w14:textId="2F5590A4" w:rsidR="00126E2D" w:rsidRDefault="00126E2D">
      <w:pPr>
        <w:pStyle w:val="TOC2"/>
        <w:rPr>
          <w:rFonts w:asciiTheme="minorHAnsi" w:hAnsiTheme="minorHAnsi"/>
          <w:b w:val="0"/>
          <w:sz w:val="22"/>
        </w:rPr>
      </w:pPr>
      <w:hyperlink w:anchor="_Toc10189920" w:history="1">
        <w:r w:rsidRPr="00E15D6E">
          <w:rPr>
            <w:rStyle w:val="Hyperlink"/>
          </w:rPr>
          <w:t>3.3.</w:t>
        </w:r>
        <w:r>
          <w:rPr>
            <w:rFonts w:asciiTheme="minorHAnsi" w:hAnsiTheme="minorHAnsi"/>
            <w:b w:val="0"/>
            <w:sz w:val="22"/>
          </w:rPr>
          <w:tab/>
        </w:r>
        <w:r w:rsidRPr="00E15D6E">
          <w:rPr>
            <w:rStyle w:val="Hyperlink"/>
          </w:rPr>
          <w:t>Product Component Testing</w:t>
        </w:r>
        <w:r>
          <w:rPr>
            <w:webHidden/>
          </w:rPr>
          <w:tab/>
        </w:r>
        <w:r>
          <w:rPr>
            <w:webHidden/>
          </w:rPr>
          <w:fldChar w:fldCharType="begin"/>
        </w:r>
        <w:r>
          <w:rPr>
            <w:webHidden/>
          </w:rPr>
          <w:instrText xml:space="preserve"> PAGEREF _Toc10189920 \h </w:instrText>
        </w:r>
        <w:r>
          <w:rPr>
            <w:webHidden/>
          </w:rPr>
        </w:r>
        <w:r>
          <w:rPr>
            <w:webHidden/>
          </w:rPr>
          <w:fldChar w:fldCharType="separate"/>
        </w:r>
        <w:r>
          <w:rPr>
            <w:webHidden/>
          </w:rPr>
          <w:t>2</w:t>
        </w:r>
        <w:r>
          <w:rPr>
            <w:webHidden/>
          </w:rPr>
          <w:fldChar w:fldCharType="end"/>
        </w:r>
      </w:hyperlink>
    </w:p>
    <w:p w14:paraId="4E5C665E" w14:textId="04699631" w:rsidR="00126E2D" w:rsidRDefault="00126E2D">
      <w:pPr>
        <w:pStyle w:val="TOC2"/>
        <w:rPr>
          <w:rFonts w:asciiTheme="minorHAnsi" w:hAnsiTheme="minorHAnsi"/>
          <w:b w:val="0"/>
          <w:sz w:val="22"/>
        </w:rPr>
      </w:pPr>
      <w:hyperlink w:anchor="_Toc10189921" w:history="1">
        <w:r w:rsidRPr="00E15D6E">
          <w:rPr>
            <w:rStyle w:val="Hyperlink"/>
          </w:rPr>
          <w:t>3.4.</w:t>
        </w:r>
        <w:r>
          <w:rPr>
            <w:rFonts w:asciiTheme="minorHAnsi" w:hAnsiTheme="minorHAnsi"/>
            <w:b w:val="0"/>
            <w:sz w:val="22"/>
          </w:rPr>
          <w:tab/>
        </w:r>
        <w:r w:rsidRPr="00E15D6E">
          <w:rPr>
            <w:rStyle w:val="Hyperlink"/>
          </w:rPr>
          <w:t>Component Integration Testing</w:t>
        </w:r>
        <w:r>
          <w:rPr>
            <w:webHidden/>
          </w:rPr>
          <w:tab/>
        </w:r>
        <w:r>
          <w:rPr>
            <w:webHidden/>
          </w:rPr>
          <w:fldChar w:fldCharType="begin"/>
        </w:r>
        <w:r>
          <w:rPr>
            <w:webHidden/>
          </w:rPr>
          <w:instrText xml:space="preserve"> PAGEREF _Toc10189921 \h </w:instrText>
        </w:r>
        <w:r>
          <w:rPr>
            <w:webHidden/>
          </w:rPr>
        </w:r>
        <w:r>
          <w:rPr>
            <w:webHidden/>
          </w:rPr>
          <w:fldChar w:fldCharType="separate"/>
        </w:r>
        <w:r>
          <w:rPr>
            <w:webHidden/>
          </w:rPr>
          <w:t>2</w:t>
        </w:r>
        <w:r>
          <w:rPr>
            <w:webHidden/>
          </w:rPr>
          <w:fldChar w:fldCharType="end"/>
        </w:r>
      </w:hyperlink>
    </w:p>
    <w:p w14:paraId="49D006E7" w14:textId="1DA4996D" w:rsidR="00126E2D" w:rsidRDefault="00126E2D">
      <w:pPr>
        <w:pStyle w:val="TOC2"/>
        <w:rPr>
          <w:rFonts w:asciiTheme="minorHAnsi" w:hAnsiTheme="minorHAnsi"/>
          <w:b w:val="0"/>
          <w:sz w:val="22"/>
        </w:rPr>
      </w:pPr>
      <w:hyperlink w:anchor="_Toc10189922" w:history="1">
        <w:r w:rsidRPr="00E15D6E">
          <w:rPr>
            <w:rStyle w:val="Hyperlink"/>
          </w:rPr>
          <w:t>3.5.</w:t>
        </w:r>
        <w:r>
          <w:rPr>
            <w:rFonts w:asciiTheme="minorHAnsi" w:hAnsiTheme="minorHAnsi"/>
            <w:b w:val="0"/>
            <w:sz w:val="22"/>
          </w:rPr>
          <w:tab/>
        </w:r>
        <w:r w:rsidRPr="00E15D6E">
          <w:rPr>
            <w:rStyle w:val="Hyperlink"/>
          </w:rPr>
          <w:t>User Acceptance Testing</w:t>
        </w:r>
        <w:r>
          <w:rPr>
            <w:webHidden/>
          </w:rPr>
          <w:tab/>
        </w:r>
        <w:r>
          <w:rPr>
            <w:webHidden/>
          </w:rPr>
          <w:fldChar w:fldCharType="begin"/>
        </w:r>
        <w:r>
          <w:rPr>
            <w:webHidden/>
          </w:rPr>
          <w:instrText xml:space="preserve"> PAGEREF _Toc10189922 \h </w:instrText>
        </w:r>
        <w:r>
          <w:rPr>
            <w:webHidden/>
          </w:rPr>
        </w:r>
        <w:r>
          <w:rPr>
            <w:webHidden/>
          </w:rPr>
          <w:fldChar w:fldCharType="separate"/>
        </w:r>
        <w:r>
          <w:rPr>
            <w:webHidden/>
          </w:rPr>
          <w:t>3</w:t>
        </w:r>
        <w:r>
          <w:rPr>
            <w:webHidden/>
          </w:rPr>
          <w:fldChar w:fldCharType="end"/>
        </w:r>
      </w:hyperlink>
    </w:p>
    <w:p w14:paraId="4CA5B531" w14:textId="47904EBB" w:rsidR="00126E2D" w:rsidRDefault="00126E2D">
      <w:pPr>
        <w:pStyle w:val="TOC2"/>
        <w:rPr>
          <w:rFonts w:asciiTheme="minorHAnsi" w:hAnsiTheme="minorHAnsi"/>
          <w:b w:val="0"/>
          <w:sz w:val="22"/>
        </w:rPr>
      </w:pPr>
      <w:hyperlink w:anchor="_Toc10189923" w:history="1">
        <w:r w:rsidRPr="00E15D6E">
          <w:rPr>
            <w:rStyle w:val="Hyperlink"/>
          </w:rPr>
          <w:t>3.6.</w:t>
        </w:r>
        <w:r>
          <w:rPr>
            <w:rFonts w:asciiTheme="minorHAnsi" w:hAnsiTheme="minorHAnsi"/>
            <w:b w:val="0"/>
            <w:sz w:val="22"/>
          </w:rPr>
          <w:tab/>
        </w:r>
        <w:r w:rsidRPr="00E15D6E">
          <w:rPr>
            <w:rStyle w:val="Hyperlink"/>
          </w:rPr>
          <w:t>Security Testing</w:t>
        </w:r>
        <w:r>
          <w:rPr>
            <w:webHidden/>
          </w:rPr>
          <w:tab/>
        </w:r>
        <w:r>
          <w:rPr>
            <w:webHidden/>
          </w:rPr>
          <w:fldChar w:fldCharType="begin"/>
        </w:r>
        <w:r>
          <w:rPr>
            <w:webHidden/>
          </w:rPr>
          <w:instrText xml:space="preserve"> PAGEREF _Toc10189923 \h </w:instrText>
        </w:r>
        <w:r>
          <w:rPr>
            <w:webHidden/>
          </w:rPr>
        </w:r>
        <w:r>
          <w:rPr>
            <w:webHidden/>
          </w:rPr>
          <w:fldChar w:fldCharType="separate"/>
        </w:r>
        <w:r>
          <w:rPr>
            <w:webHidden/>
          </w:rPr>
          <w:t>3</w:t>
        </w:r>
        <w:r>
          <w:rPr>
            <w:webHidden/>
          </w:rPr>
          <w:fldChar w:fldCharType="end"/>
        </w:r>
      </w:hyperlink>
    </w:p>
    <w:p w14:paraId="0C24FA83" w14:textId="0169D8EC" w:rsidR="00126E2D" w:rsidRDefault="00126E2D">
      <w:pPr>
        <w:pStyle w:val="TOC1"/>
        <w:rPr>
          <w:rFonts w:asciiTheme="minorHAnsi" w:hAnsiTheme="minorHAnsi"/>
          <w:b w:val="0"/>
          <w:sz w:val="22"/>
        </w:rPr>
      </w:pPr>
      <w:hyperlink w:anchor="_Toc10189924" w:history="1">
        <w:r w:rsidRPr="00E15D6E">
          <w:rPr>
            <w:rStyle w:val="Hyperlink"/>
          </w:rPr>
          <w:t>4.</w:t>
        </w:r>
        <w:r>
          <w:rPr>
            <w:rFonts w:asciiTheme="minorHAnsi" w:hAnsiTheme="minorHAnsi"/>
            <w:b w:val="0"/>
            <w:sz w:val="22"/>
          </w:rPr>
          <w:tab/>
        </w:r>
        <w:r w:rsidRPr="00E15D6E">
          <w:rPr>
            <w:rStyle w:val="Hyperlink"/>
          </w:rPr>
          <w:t>Test and Test Data Management</w:t>
        </w:r>
        <w:r>
          <w:rPr>
            <w:webHidden/>
          </w:rPr>
          <w:tab/>
        </w:r>
        <w:r>
          <w:rPr>
            <w:webHidden/>
          </w:rPr>
          <w:fldChar w:fldCharType="begin"/>
        </w:r>
        <w:r>
          <w:rPr>
            <w:webHidden/>
          </w:rPr>
          <w:instrText xml:space="preserve"> PAGEREF _Toc10189924 \h </w:instrText>
        </w:r>
        <w:r>
          <w:rPr>
            <w:webHidden/>
          </w:rPr>
        </w:r>
        <w:r>
          <w:rPr>
            <w:webHidden/>
          </w:rPr>
          <w:fldChar w:fldCharType="separate"/>
        </w:r>
        <w:r>
          <w:rPr>
            <w:webHidden/>
          </w:rPr>
          <w:t>3</w:t>
        </w:r>
        <w:r>
          <w:rPr>
            <w:webHidden/>
          </w:rPr>
          <w:fldChar w:fldCharType="end"/>
        </w:r>
      </w:hyperlink>
    </w:p>
    <w:p w14:paraId="01AB21AD" w14:textId="63D4CC8A" w:rsidR="00126E2D" w:rsidRDefault="00126E2D">
      <w:pPr>
        <w:pStyle w:val="TOC1"/>
        <w:rPr>
          <w:rFonts w:asciiTheme="minorHAnsi" w:hAnsiTheme="minorHAnsi"/>
          <w:b w:val="0"/>
          <w:sz w:val="22"/>
        </w:rPr>
      </w:pPr>
      <w:hyperlink w:anchor="_Toc10189925" w:history="1">
        <w:r w:rsidRPr="00E15D6E">
          <w:rPr>
            <w:rStyle w:val="Hyperlink"/>
          </w:rPr>
          <w:t>5.</w:t>
        </w:r>
        <w:r>
          <w:rPr>
            <w:rFonts w:asciiTheme="minorHAnsi" w:hAnsiTheme="minorHAnsi"/>
            <w:b w:val="0"/>
            <w:sz w:val="22"/>
          </w:rPr>
          <w:tab/>
        </w:r>
        <w:r w:rsidRPr="00E15D6E">
          <w:rPr>
            <w:rStyle w:val="Hyperlink"/>
          </w:rPr>
          <w:t>Test Dependencies</w:t>
        </w:r>
        <w:r>
          <w:rPr>
            <w:webHidden/>
          </w:rPr>
          <w:tab/>
        </w:r>
        <w:r>
          <w:rPr>
            <w:webHidden/>
          </w:rPr>
          <w:fldChar w:fldCharType="begin"/>
        </w:r>
        <w:r>
          <w:rPr>
            <w:webHidden/>
          </w:rPr>
          <w:instrText xml:space="preserve"> PAGEREF _Toc10189925 \h </w:instrText>
        </w:r>
        <w:r>
          <w:rPr>
            <w:webHidden/>
          </w:rPr>
        </w:r>
        <w:r>
          <w:rPr>
            <w:webHidden/>
          </w:rPr>
          <w:fldChar w:fldCharType="separate"/>
        </w:r>
        <w:r>
          <w:rPr>
            <w:webHidden/>
          </w:rPr>
          <w:t>3</w:t>
        </w:r>
        <w:r>
          <w:rPr>
            <w:webHidden/>
          </w:rPr>
          <w:fldChar w:fldCharType="end"/>
        </w:r>
      </w:hyperlink>
    </w:p>
    <w:p w14:paraId="1D379229" w14:textId="1692CF31" w:rsidR="00126E2D" w:rsidRDefault="00126E2D">
      <w:pPr>
        <w:pStyle w:val="TOC1"/>
        <w:rPr>
          <w:rFonts w:asciiTheme="minorHAnsi" w:hAnsiTheme="minorHAnsi"/>
          <w:b w:val="0"/>
          <w:sz w:val="22"/>
        </w:rPr>
      </w:pPr>
      <w:hyperlink w:anchor="_Toc10189926" w:history="1">
        <w:r w:rsidRPr="00E15D6E">
          <w:rPr>
            <w:rStyle w:val="Hyperlink"/>
          </w:rPr>
          <w:t>6.</w:t>
        </w:r>
        <w:r>
          <w:rPr>
            <w:rFonts w:asciiTheme="minorHAnsi" w:hAnsiTheme="minorHAnsi"/>
            <w:b w:val="0"/>
            <w:sz w:val="22"/>
          </w:rPr>
          <w:tab/>
        </w:r>
        <w:r w:rsidRPr="00E15D6E">
          <w:rPr>
            <w:rStyle w:val="Hyperlink"/>
          </w:rPr>
          <w:t>Developer-Level Tests</w:t>
        </w:r>
        <w:r>
          <w:rPr>
            <w:webHidden/>
          </w:rPr>
          <w:tab/>
        </w:r>
        <w:r>
          <w:rPr>
            <w:webHidden/>
          </w:rPr>
          <w:fldChar w:fldCharType="begin"/>
        </w:r>
        <w:r>
          <w:rPr>
            <w:webHidden/>
          </w:rPr>
          <w:instrText xml:space="preserve"> PAGEREF _Toc10189926 \h </w:instrText>
        </w:r>
        <w:r>
          <w:rPr>
            <w:webHidden/>
          </w:rPr>
        </w:r>
        <w:r>
          <w:rPr>
            <w:webHidden/>
          </w:rPr>
          <w:fldChar w:fldCharType="separate"/>
        </w:r>
        <w:r>
          <w:rPr>
            <w:webHidden/>
          </w:rPr>
          <w:t>3</w:t>
        </w:r>
        <w:r>
          <w:rPr>
            <w:webHidden/>
          </w:rPr>
          <w:fldChar w:fldCharType="end"/>
        </w:r>
      </w:hyperlink>
    </w:p>
    <w:p w14:paraId="77EEFE18" w14:textId="63AB0DF9" w:rsidR="00126E2D" w:rsidRDefault="00126E2D">
      <w:pPr>
        <w:pStyle w:val="TOC2"/>
        <w:rPr>
          <w:rFonts w:asciiTheme="minorHAnsi" w:hAnsiTheme="minorHAnsi"/>
          <w:b w:val="0"/>
          <w:sz w:val="22"/>
        </w:rPr>
      </w:pPr>
      <w:hyperlink w:anchor="_Toc10189927" w:history="1">
        <w:r w:rsidRPr="00E15D6E">
          <w:rPr>
            <w:rStyle w:val="Hyperlink"/>
          </w:rPr>
          <w:t>6.1.</w:t>
        </w:r>
        <w:r>
          <w:rPr>
            <w:rFonts w:asciiTheme="minorHAnsi" w:hAnsiTheme="minorHAnsi"/>
            <w:b w:val="0"/>
            <w:sz w:val="22"/>
          </w:rPr>
          <w:tab/>
        </w:r>
        <w:r w:rsidRPr="00E15D6E">
          <w:rPr>
            <w:rStyle w:val="Hyperlink"/>
          </w:rPr>
          <w:t>RPC Monitor</w:t>
        </w:r>
        <w:r>
          <w:rPr>
            <w:webHidden/>
          </w:rPr>
          <w:tab/>
        </w:r>
        <w:r>
          <w:rPr>
            <w:webHidden/>
          </w:rPr>
          <w:fldChar w:fldCharType="begin"/>
        </w:r>
        <w:r>
          <w:rPr>
            <w:webHidden/>
          </w:rPr>
          <w:instrText xml:space="preserve"> PAGEREF _Toc10189927 \h </w:instrText>
        </w:r>
        <w:r>
          <w:rPr>
            <w:webHidden/>
          </w:rPr>
        </w:r>
        <w:r>
          <w:rPr>
            <w:webHidden/>
          </w:rPr>
          <w:fldChar w:fldCharType="separate"/>
        </w:r>
        <w:r>
          <w:rPr>
            <w:webHidden/>
          </w:rPr>
          <w:t>3</w:t>
        </w:r>
        <w:r>
          <w:rPr>
            <w:webHidden/>
          </w:rPr>
          <w:fldChar w:fldCharType="end"/>
        </w:r>
      </w:hyperlink>
    </w:p>
    <w:p w14:paraId="2696CF56" w14:textId="3CF78171" w:rsidR="00126E2D" w:rsidRDefault="00126E2D">
      <w:pPr>
        <w:pStyle w:val="TOC3"/>
        <w:rPr>
          <w:rFonts w:asciiTheme="minorHAnsi" w:hAnsiTheme="minorHAnsi"/>
          <w:b w:val="0"/>
          <w:sz w:val="22"/>
        </w:rPr>
      </w:pPr>
      <w:hyperlink w:anchor="_Toc10189928" w:history="1">
        <w:r w:rsidRPr="00E15D6E">
          <w:rPr>
            <w:rStyle w:val="Hyperlink"/>
          </w:rPr>
          <w:t>6.1.1.</w:t>
        </w:r>
        <w:r>
          <w:rPr>
            <w:rFonts w:asciiTheme="minorHAnsi" w:hAnsiTheme="minorHAnsi"/>
            <w:b w:val="0"/>
            <w:sz w:val="22"/>
          </w:rPr>
          <w:tab/>
        </w:r>
        <w:r w:rsidRPr="00E15D6E">
          <w:rPr>
            <w:rStyle w:val="Hyperlink"/>
          </w:rPr>
          <w:t>RPC Monitor Risks</w:t>
        </w:r>
        <w:r>
          <w:rPr>
            <w:webHidden/>
          </w:rPr>
          <w:tab/>
        </w:r>
        <w:r>
          <w:rPr>
            <w:webHidden/>
          </w:rPr>
          <w:fldChar w:fldCharType="begin"/>
        </w:r>
        <w:r>
          <w:rPr>
            <w:webHidden/>
          </w:rPr>
          <w:instrText xml:space="preserve"> PAGEREF _Toc10189928 \h </w:instrText>
        </w:r>
        <w:r>
          <w:rPr>
            <w:webHidden/>
          </w:rPr>
        </w:r>
        <w:r>
          <w:rPr>
            <w:webHidden/>
          </w:rPr>
          <w:fldChar w:fldCharType="separate"/>
        </w:r>
        <w:r>
          <w:rPr>
            <w:webHidden/>
          </w:rPr>
          <w:t>4</w:t>
        </w:r>
        <w:r>
          <w:rPr>
            <w:webHidden/>
          </w:rPr>
          <w:fldChar w:fldCharType="end"/>
        </w:r>
      </w:hyperlink>
    </w:p>
    <w:p w14:paraId="029CF063" w14:textId="6376913C" w:rsidR="00126E2D" w:rsidRDefault="00126E2D">
      <w:pPr>
        <w:pStyle w:val="TOC3"/>
        <w:rPr>
          <w:rFonts w:asciiTheme="minorHAnsi" w:hAnsiTheme="minorHAnsi"/>
          <w:b w:val="0"/>
          <w:sz w:val="22"/>
        </w:rPr>
      </w:pPr>
      <w:hyperlink w:anchor="_Toc10189929" w:history="1">
        <w:r w:rsidRPr="00E15D6E">
          <w:rPr>
            <w:rStyle w:val="Hyperlink"/>
          </w:rPr>
          <w:t>6.1.2.</w:t>
        </w:r>
        <w:r>
          <w:rPr>
            <w:rFonts w:asciiTheme="minorHAnsi" w:hAnsiTheme="minorHAnsi"/>
            <w:b w:val="0"/>
            <w:sz w:val="22"/>
          </w:rPr>
          <w:tab/>
        </w:r>
        <w:r w:rsidRPr="00E15D6E">
          <w:rPr>
            <w:rStyle w:val="Hyperlink"/>
          </w:rPr>
          <w:t>RPC Monitor Risk Mitigation</w:t>
        </w:r>
        <w:r>
          <w:rPr>
            <w:webHidden/>
          </w:rPr>
          <w:tab/>
        </w:r>
        <w:r>
          <w:rPr>
            <w:webHidden/>
          </w:rPr>
          <w:fldChar w:fldCharType="begin"/>
        </w:r>
        <w:r>
          <w:rPr>
            <w:webHidden/>
          </w:rPr>
          <w:instrText xml:space="preserve"> PAGEREF _Toc10189929 \h </w:instrText>
        </w:r>
        <w:r>
          <w:rPr>
            <w:webHidden/>
          </w:rPr>
        </w:r>
        <w:r>
          <w:rPr>
            <w:webHidden/>
          </w:rPr>
          <w:fldChar w:fldCharType="separate"/>
        </w:r>
        <w:r>
          <w:rPr>
            <w:webHidden/>
          </w:rPr>
          <w:t>4</w:t>
        </w:r>
        <w:r>
          <w:rPr>
            <w:webHidden/>
          </w:rPr>
          <w:fldChar w:fldCharType="end"/>
        </w:r>
      </w:hyperlink>
    </w:p>
    <w:p w14:paraId="59BEA6C8" w14:textId="20A7F396" w:rsidR="00126E2D" w:rsidRDefault="00126E2D">
      <w:pPr>
        <w:pStyle w:val="TOC3"/>
        <w:rPr>
          <w:rFonts w:asciiTheme="minorHAnsi" w:hAnsiTheme="minorHAnsi"/>
          <w:b w:val="0"/>
          <w:sz w:val="22"/>
        </w:rPr>
      </w:pPr>
      <w:hyperlink w:anchor="_Toc10189930" w:history="1">
        <w:r w:rsidRPr="00E15D6E">
          <w:rPr>
            <w:rStyle w:val="Hyperlink"/>
          </w:rPr>
          <w:t>6.1.3.</w:t>
        </w:r>
        <w:r>
          <w:rPr>
            <w:rFonts w:asciiTheme="minorHAnsi" w:hAnsiTheme="minorHAnsi"/>
            <w:b w:val="0"/>
            <w:sz w:val="22"/>
          </w:rPr>
          <w:tab/>
        </w:r>
        <w:r w:rsidRPr="00E15D6E">
          <w:rPr>
            <w:rStyle w:val="Hyperlink"/>
          </w:rPr>
          <w:t>Static Code Quality</w:t>
        </w:r>
        <w:r>
          <w:rPr>
            <w:webHidden/>
          </w:rPr>
          <w:tab/>
        </w:r>
        <w:r>
          <w:rPr>
            <w:webHidden/>
          </w:rPr>
          <w:fldChar w:fldCharType="begin"/>
        </w:r>
        <w:r>
          <w:rPr>
            <w:webHidden/>
          </w:rPr>
          <w:instrText xml:space="preserve"> PAGEREF _Toc10189930 \h </w:instrText>
        </w:r>
        <w:r>
          <w:rPr>
            <w:webHidden/>
          </w:rPr>
        </w:r>
        <w:r>
          <w:rPr>
            <w:webHidden/>
          </w:rPr>
          <w:fldChar w:fldCharType="separate"/>
        </w:r>
        <w:r>
          <w:rPr>
            <w:webHidden/>
          </w:rPr>
          <w:t>4</w:t>
        </w:r>
        <w:r>
          <w:rPr>
            <w:webHidden/>
          </w:rPr>
          <w:fldChar w:fldCharType="end"/>
        </w:r>
      </w:hyperlink>
    </w:p>
    <w:p w14:paraId="021135EE" w14:textId="60371884" w:rsidR="00126E2D" w:rsidRDefault="00126E2D">
      <w:pPr>
        <w:pStyle w:val="TOC2"/>
        <w:rPr>
          <w:rFonts w:asciiTheme="minorHAnsi" w:hAnsiTheme="minorHAnsi"/>
          <w:b w:val="0"/>
          <w:sz w:val="22"/>
        </w:rPr>
      </w:pPr>
      <w:hyperlink w:anchor="_Toc10189931" w:history="1">
        <w:r w:rsidRPr="00E15D6E">
          <w:rPr>
            <w:rStyle w:val="Hyperlink"/>
          </w:rPr>
          <w:t>6.2.</w:t>
        </w:r>
        <w:r>
          <w:rPr>
            <w:rFonts w:asciiTheme="minorHAnsi" w:hAnsiTheme="minorHAnsi"/>
            <w:b w:val="0"/>
            <w:sz w:val="22"/>
          </w:rPr>
          <w:tab/>
        </w:r>
        <w:r w:rsidRPr="00E15D6E">
          <w:rPr>
            <w:rStyle w:val="Hyperlink"/>
          </w:rPr>
          <w:t>RPC Mirror</w:t>
        </w:r>
        <w:r>
          <w:rPr>
            <w:webHidden/>
          </w:rPr>
          <w:tab/>
        </w:r>
        <w:r>
          <w:rPr>
            <w:webHidden/>
          </w:rPr>
          <w:fldChar w:fldCharType="begin"/>
        </w:r>
        <w:r>
          <w:rPr>
            <w:webHidden/>
          </w:rPr>
          <w:instrText xml:space="preserve"> PAGEREF _Toc10189931 \h </w:instrText>
        </w:r>
        <w:r>
          <w:rPr>
            <w:webHidden/>
          </w:rPr>
        </w:r>
        <w:r>
          <w:rPr>
            <w:webHidden/>
          </w:rPr>
          <w:fldChar w:fldCharType="separate"/>
        </w:r>
        <w:r>
          <w:rPr>
            <w:webHidden/>
          </w:rPr>
          <w:t>4</w:t>
        </w:r>
        <w:r>
          <w:rPr>
            <w:webHidden/>
          </w:rPr>
          <w:fldChar w:fldCharType="end"/>
        </w:r>
      </w:hyperlink>
    </w:p>
    <w:p w14:paraId="694EABD2" w14:textId="4A25BDDA" w:rsidR="00126E2D" w:rsidRDefault="00126E2D">
      <w:pPr>
        <w:pStyle w:val="TOC3"/>
        <w:rPr>
          <w:rFonts w:asciiTheme="minorHAnsi" w:hAnsiTheme="minorHAnsi"/>
          <w:b w:val="0"/>
          <w:sz w:val="22"/>
        </w:rPr>
      </w:pPr>
      <w:hyperlink w:anchor="_Toc10189932" w:history="1">
        <w:r w:rsidRPr="00E15D6E">
          <w:rPr>
            <w:rStyle w:val="Hyperlink"/>
          </w:rPr>
          <w:t>6.2.1.</w:t>
        </w:r>
        <w:r>
          <w:rPr>
            <w:rFonts w:asciiTheme="minorHAnsi" w:hAnsiTheme="minorHAnsi"/>
            <w:b w:val="0"/>
            <w:sz w:val="22"/>
          </w:rPr>
          <w:tab/>
        </w:r>
        <w:r w:rsidRPr="00E15D6E">
          <w:rPr>
            <w:rStyle w:val="Hyperlink"/>
          </w:rPr>
          <w:t>RPC Mirror Risks</w:t>
        </w:r>
        <w:r>
          <w:rPr>
            <w:webHidden/>
          </w:rPr>
          <w:tab/>
        </w:r>
        <w:r>
          <w:rPr>
            <w:webHidden/>
          </w:rPr>
          <w:fldChar w:fldCharType="begin"/>
        </w:r>
        <w:r>
          <w:rPr>
            <w:webHidden/>
          </w:rPr>
          <w:instrText xml:space="preserve"> PAGEREF _Toc10189932 \h </w:instrText>
        </w:r>
        <w:r>
          <w:rPr>
            <w:webHidden/>
          </w:rPr>
        </w:r>
        <w:r>
          <w:rPr>
            <w:webHidden/>
          </w:rPr>
          <w:fldChar w:fldCharType="separate"/>
        </w:r>
        <w:r>
          <w:rPr>
            <w:webHidden/>
          </w:rPr>
          <w:t>4</w:t>
        </w:r>
        <w:r>
          <w:rPr>
            <w:webHidden/>
          </w:rPr>
          <w:fldChar w:fldCharType="end"/>
        </w:r>
      </w:hyperlink>
    </w:p>
    <w:p w14:paraId="0A22989F" w14:textId="2BBB3EFC" w:rsidR="00126E2D" w:rsidRDefault="00126E2D">
      <w:pPr>
        <w:pStyle w:val="TOC3"/>
        <w:rPr>
          <w:rFonts w:asciiTheme="minorHAnsi" w:hAnsiTheme="minorHAnsi"/>
          <w:b w:val="0"/>
          <w:sz w:val="22"/>
        </w:rPr>
      </w:pPr>
      <w:hyperlink w:anchor="_Toc10189933" w:history="1">
        <w:r w:rsidRPr="00E15D6E">
          <w:rPr>
            <w:rStyle w:val="Hyperlink"/>
          </w:rPr>
          <w:t>6.2.2.</w:t>
        </w:r>
        <w:r>
          <w:rPr>
            <w:rFonts w:asciiTheme="minorHAnsi" w:hAnsiTheme="minorHAnsi"/>
            <w:b w:val="0"/>
            <w:sz w:val="22"/>
          </w:rPr>
          <w:tab/>
        </w:r>
        <w:r w:rsidRPr="00E15D6E">
          <w:rPr>
            <w:rStyle w:val="Hyperlink"/>
          </w:rPr>
          <w:t>RPC Mirror Risk Mitigation</w:t>
        </w:r>
        <w:r>
          <w:rPr>
            <w:webHidden/>
          </w:rPr>
          <w:tab/>
        </w:r>
        <w:r>
          <w:rPr>
            <w:webHidden/>
          </w:rPr>
          <w:fldChar w:fldCharType="begin"/>
        </w:r>
        <w:r>
          <w:rPr>
            <w:webHidden/>
          </w:rPr>
          <w:instrText xml:space="preserve"> PAGEREF _Toc10189933 \h </w:instrText>
        </w:r>
        <w:r>
          <w:rPr>
            <w:webHidden/>
          </w:rPr>
        </w:r>
        <w:r>
          <w:rPr>
            <w:webHidden/>
          </w:rPr>
          <w:fldChar w:fldCharType="separate"/>
        </w:r>
        <w:r>
          <w:rPr>
            <w:webHidden/>
          </w:rPr>
          <w:t>4</w:t>
        </w:r>
        <w:r>
          <w:rPr>
            <w:webHidden/>
          </w:rPr>
          <w:fldChar w:fldCharType="end"/>
        </w:r>
      </w:hyperlink>
    </w:p>
    <w:p w14:paraId="6C45C382" w14:textId="5895D2AD" w:rsidR="00126E2D" w:rsidRDefault="00126E2D">
      <w:pPr>
        <w:pStyle w:val="TOC3"/>
        <w:rPr>
          <w:rFonts w:asciiTheme="minorHAnsi" w:hAnsiTheme="minorHAnsi"/>
          <w:b w:val="0"/>
          <w:sz w:val="22"/>
        </w:rPr>
      </w:pPr>
      <w:hyperlink w:anchor="_Toc10189934" w:history="1">
        <w:r w:rsidRPr="00E15D6E">
          <w:rPr>
            <w:rStyle w:val="Hyperlink"/>
          </w:rPr>
          <w:t>6.2.3.</w:t>
        </w:r>
        <w:r>
          <w:rPr>
            <w:rFonts w:asciiTheme="minorHAnsi" w:hAnsiTheme="minorHAnsi"/>
            <w:b w:val="0"/>
            <w:sz w:val="22"/>
          </w:rPr>
          <w:tab/>
        </w:r>
        <w:r w:rsidRPr="00E15D6E">
          <w:rPr>
            <w:rStyle w:val="Hyperlink"/>
          </w:rPr>
          <w:t>Passthrough Latency Mitigation</w:t>
        </w:r>
        <w:r>
          <w:rPr>
            <w:webHidden/>
          </w:rPr>
          <w:tab/>
        </w:r>
        <w:r>
          <w:rPr>
            <w:webHidden/>
          </w:rPr>
          <w:fldChar w:fldCharType="begin"/>
        </w:r>
        <w:r>
          <w:rPr>
            <w:webHidden/>
          </w:rPr>
          <w:instrText xml:space="preserve"> PAGEREF _Toc10189934 \h </w:instrText>
        </w:r>
        <w:r>
          <w:rPr>
            <w:webHidden/>
          </w:rPr>
        </w:r>
        <w:r>
          <w:rPr>
            <w:webHidden/>
          </w:rPr>
          <w:fldChar w:fldCharType="separate"/>
        </w:r>
        <w:r>
          <w:rPr>
            <w:webHidden/>
          </w:rPr>
          <w:t>5</w:t>
        </w:r>
        <w:r>
          <w:rPr>
            <w:webHidden/>
          </w:rPr>
          <w:fldChar w:fldCharType="end"/>
        </w:r>
      </w:hyperlink>
    </w:p>
    <w:p w14:paraId="4B6A3176" w14:textId="1CC5EC7D" w:rsidR="00126E2D" w:rsidRDefault="00126E2D">
      <w:pPr>
        <w:pStyle w:val="TOC3"/>
        <w:rPr>
          <w:rFonts w:asciiTheme="minorHAnsi" w:hAnsiTheme="minorHAnsi"/>
          <w:b w:val="0"/>
          <w:sz w:val="22"/>
        </w:rPr>
      </w:pPr>
      <w:hyperlink w:anchor="_Toc10189935" w:history="1">
        <w:r w:rsidRPr="00E15D6E">
          <w:rPr>
            <w:rStyle w:val="Hyperlink"/>
          </w:rPr>
          <w:t>6.2.4.</w:t>
        </w:r>
        <w:r>
          <w:rPr>
            <w:rFonts w:asciiTheme="minorHAnsi" w:hAnsiTheme="minorHAnsi"/>
            <w:b w:val="0"/>
            <w:sz w:val="22"/>
          </w:rPr>
          <w:tab/>
        </w:r>
        <w:r w:rsidRPr="00E15D6E">
          <w:rPr>
            <w:rStyle w:val="Hyperlink"/>
          </w:rPr>
          <w:t>Connection Overload Mitigation</w:t>
        </w:r>
        <w:r>
          <w:rPr>
            <w:webHidden/>
          </w:rPr>
          <w:tab/>
        </w:r>
        <w:r>
          <w:rPr>
            <w:webHidden/>
          </w:rPr>
          <w:fldChar w:fldCharType="begin"/>
        </w:r>
        <w:r>
          <w:rPr>
            <w:webHidden/>
          </w:rPr>
          <w:instrText xml:space="preserve"> PAGEREF _Toc10189935 \h </w:instrText>
        </w:r>
        <w:r>
          <w:rPr>
            <w:webHidden/>
          </w:rPr>
        </w:r>
        <w:r>
          <w:rPr>
            <w:webHidden/>
          </w:rPr>
          <w:fldChar w:fldCharType="separate"/>
        </w:r>
        <w:r>
          <w:rPr>
            <w:webHidden/>
          </w:rPr>
          <w:t>5</w:t>
        </w:r>
        <w:r>
          <w:rPr>
            <w:webHidden/>
          </w:rPr>
          <w:fldChar w:fldCharType="end"/>
        </w:r>
      </w:hyperlink>
    </w:p>
    <w:p w14:paraId="43F8509C" w14:textId="03083693" w:rsidR="00126E2D" w:rsidRDefault="00126E2D">
      <w:pPr>
        <w:pStyle w:val="TOC2"/>
        <w:rPr>
          <w:rFonts w:asciiTheme="minorHAnsi" w:hAnsiTheme="minorHAnsi"/>
          <w:b w:val="0"/>
          <w:sz w:val="22"/>
        </w:rPr>
      </w:pPr>
      <w:hyperlink w:anchor="_Toc10189936" w:history="1">
        <w:r w:rsidRPr="00E15D6E">
          <w:rPr>
            <w:rStyle w:val="Hyperlink"/>
          </w:rPr>
          <w:t>6.3.</w:t>
        </w:r>
        <w:r>
          <w:rPr>
            <w:rFonts w:asciiTheme="minorHAnsi" w:hAnsiTheme="minorHAnsi"/>
            <w:b w:val="0"/>
            <w:sz w:val="22"/>
          </w:rPr>
          <w:tab/>
        </w:r>
        <w:r w:rsidRPr="00E15D6E">
          <w:rPr>
            <w:rStyle w:val="Hyperlink"/>
          </w:rPr>
          <w:t>RPC Definition Model</w:t>
        </w:r>
        <w:r>
          <w:rPr>
            <w:webHidden/>
          </w:rPr>
          <w:tab/>
        </w:r>
        <w:r>
          <w:rPr>
            <w:webHidden/>
          </w:rPr>
          <w:fldChar w:fldCharType="begin"/>
        </w:r>
        <w:r>
          <w:rPr>
            <w:webHidden/>
          </w:rPr>
          <w:instrText xml:space="preserve"> PAGEREF _Toc10189936 \h </w:instrText>
        </w:r>
        <w:r>
          <w:rPr>
            <w:webHidden/>
          </w:rPr>
        </w:r>
        <w:r>
          <w:rPr>
            <w:webHidden/>
          </w:rPr>
          <w:fldChar w:fldCharType="separate"/>
        </w:r>
        <w:r>
          <w:rPr>
            <w:webHidden/>
          </w:rPr>
          <w:t>5</w:t>
        </w:r>
        <w:r>
          <w:rPr>
            <w:webHidden/>
          </w:rPr>
          <w:fldChar w:fldCharType="end"/>
        </w:r>
      </w:hyperlink>
    </w:p>
    <w:p w14:paraId="28395B39" w14:textId="28C472F8" w:rsidR="00126E2D" w:rsidRDefault="00126E2D">
      <w:pPr>
        <w:pStyle w:val="TOC3"/>
        <w:rPr>
          <w:rFonts w:asciiTheme="minorHAnsi" w:hAnsiTheme="minorHAnsi"/>
          <w:b w:val="0"/>
          <w:sz w:val="22"/>
        </w:rPr>
      </w:pPr>
      <w:hyperlink w:anchor="_Toc10189937" w:history="1">
        <w:r w:rsidRPr="00E15D6E">
          <w:rPr>
            <w:rStyle w:val="Hyperlink"/>
          </w:rPr>
          <w:t>6.3.1.</w:t>
        </w:r>
        <w:r>
          <w:rPr>
            <w:rFonts w:asciiTheme="minorHAnsi" w:hAnsiTheme="minorHAnsi"/>
            <w:b w:val="0"/>
            <w:sz w:val="22"/>
          </w:rPr>
          <w:tab/>
        </w:r>
        <w:r w:rsidRPr="00E15D6E">
          <w:rPr>
            <w:rStyle w:val="Hyperlink"/>
          </w:rPr>
          <w:t>RPC Definition Model Risks</w:t>
        </w:r>
        <w:r>
          <w:rPr>
            <w:webHidden/>
          </w:rPr>
          <w:tab/>
        </w:r>
        <w:r>
          <w:rPr>
            <w:webHidden/>
          </w:rPr>
          <w:fldChar w:fldCharType="begin"/>
        </w:r>
        <w:r>
          <w:rPr>
            <w:webHidden/>
          </w:rPr>
          <w:instrText xml:space="preserve"> PAGEREF _Toc10189937 \h </w:instrText>
        </w:r>
        <w:r>
          <w:rPr>
            <w:webHidden/>
          </w:rPr>
        </w:r>
        <w:r>
          <w:rPr>
            <w:webHidden/>
          </w:rPr>
          <w:fldChar w:fldCharType="separate"/>
        </w:r>
        <w:r>
          <w:rPr>
            <w:webHidden/>
          </w:rPr>
          <w:t>5</w:t>
        </w:r>
        <w:r>
          <w:rPr>
            <w:webHidden/>
          </w:rPr>
          <w:fldChar w:fldCharType="end"/>
        </w:r>
      </w:hyperlink>
    </w:p>
    <w:p w14:paraId="3B6D586C" w14:textId="7F7CB583" w:rsidR="00126E2D" w:rsidRDefault="00126E2D">
      <w:pPr>
        <w:pStyle w:val="TOC3"/>
        <w:rPr>
          <w:rFonts w:asciiTheme="minorHAnsi" w:hAnsiTheme="minorHAnsi"/>
          <w:b w:val="0"/>
          <w:sz w:val="22"/>
        </w:rPr>
      </w:pPr>
      <w:hyperlink w:anchor="_Toc10189938" w:history="1">
        <w:r w:rsidRPr="00E15D6E">
          <w:rPr>
            <w:rStyle w:val="Hyperlink"/>
          </w:rPr>
          <w:t>6.3.2.</w:t>
        </w:r>
        <w:r>
          <w:rPr>
            <w:rFonts w:asciiTheme="minorHAnsi" w:hAnsiTheme="minorHAnsi"/>
            <w:b w:val="0"/>
            <w:sz w:val="22"/>
          </w:rPr>
          <w:tab/>
        </w:r>
        <w:r w:rsidRPr="00E15D6E">
          <w:rPr>
            <w:rStyle w:val="Hyperlink"/>
          </w:rPr>
          <w:t>RPC Definition Model Risk Mitigation</w:t>
        </w:r>
        <w:r>
          <w:rPr>
            <w:webHidden/>
          </w:rPr>
          <w:tab/>
        </w:r>
        <w:r>
          <w:rPr>
            <w:webHidden/>
          </w:rPr>
          <w:fldChar w:fldCharType="begin"/>
        </w:r>
        <w:r>
          <w:rPr>
            <w:webHidden/>
          </w:rPr>
          <w:instrText xml:space="preserve"> PAGEREF _Toc10189938 \h </w:instrText>
        </w:r>
        <w:r>
          <w:rPr>
            <w:webHidden/>
          </w:rPr>
        </w:r>
        <w:r>
          <w:rPr>
            <w:webHidden/>
          </w:rPr>
          <w:fldChar w:fldCharType="separate"/>
        </w:r>
        <w:r>
          <w:rPr>
            <w:webHidden/>
          </w:rPr>
          <w:t>6</w:t>
        </w:r>
        <w:r>
          <w:rPr>
            <w:webHidden/>
          </w:rPr>
          <w:fldChar w:fldCharType="end"/>
        </w:r>
      </w:hyperlink>
    </w:p>
    <w:p w14:paraId="6CE60258" w14:textId="6F1B1F35" w:rsidR="00126E2D" w:rsidRDefault="00126E2D">
      <w:pPr>
        <w:pStyle w:val="TOC1"/>
        <w:rPr>
          <w:rFonts w:asciiTheme="minorHAnsi" w:hAnsiTheme="minorHAnsi"/>
          <w:b w:val="0"/>
          <w:sz w:val="22"/>
        </w:rPr>
      </w:pPr>
      <w:hyperlink w:anchor="_Toc10189939" w:history="1">
        <w:r w:rsidRPr="00E15D6E">
          <w:rPr>
            <w:rStyle w:val="Hyperlink"/>
          </w:rPr>
          <w:t>7.</w:t>
        </w:r>
        <w:r>
          <w:rPr>
            <w:rFonts w:asciiTheme="minorHAnsi" w:hAnsiTheme="minorHAnsi"/>
            <w:b w:val="0"/>
            <w:sz w:val="22"/>
          </w:rPr>
          <w:tab/>
        </w:r>
        <w:r w:rsidRPr="00E15D6E">
          <w:rPr>
            <w:rStyle w:val="Hyperlink"/>
          </w:rPr>
          <w:t>Code Delivery Pipeline</w:t>
        </w:r>
        <w:r>
          <w:rPr>
            <w:webHidden/>
          </w:rPr>
          <w:tab/>
        </w:r>
        <w:r>
          <w:rPr>
            <w:webHidden/>
          </w:rPr>
          <w:fldChar w:fldCharType="begin"/>
        </w:r>
        <w:r>
          <w:rPr>
            <w:webHidden/>
          </w:rPr>
          <w:instrText xml:space="preserve"> PAGEREF _Toc10189939 \h </w:instrText>
        </w:r>
        <w:r>
          <w:rPr>
            <w:webHidden/>
          </w:rPr>
        </w:r>
        <w:r>
          <w:rPr>
            <w:webHidden/>
          </w:rPr>
          <w:fldChar w:fldCharType="separate"/>
        </w:r>
        <w:r>
          <w:rPr>
            <w:webHidden/>
          </w:rPr>
          <w:t>6</w:t>
        </w:r>
        <w:r>
          <w:rPr>
            <w:webHidden/>
          </w:rPr>
          <w:fldChar w:fldCharType="end"/>
        </w:r>
      </w:hyperlink>
    </w:p>
    <w:p w14:paraId="4EF4E560" w14:textId="5714DE26" w:rsidR="00126E2D" w:rsidRDefault="00126E2D">
      <w:pPr>
        <w:pStyle w:val="TOC1"/>
        <w:rPr>
          <w:rFonts w:asciiTheme="minorHAnsi" w:hAnsiTheme="minorHAnsi"/>
          <w:b w:val="0"/>
          <w:sz w:val="22"/>
        </w:rPr>
      </w:pPr>
      <w:hyperlink w:anchor="_Toc10189940" w:history="1">
        <w:r w:rsidRPr="00E15D6E">
          <w:rPr>
            <w:rStyle w:val="Hyperlink"/>
          </w:rPr>
          <w:t>8.</w:t>
        </w:r>
        <w:r>
          <w:rPr>
            <w:rFonts w:asciiTheme="minorHAnsi" w:hAnsiTheme="minorHAnsi"/>
            <w:b w:val="0"/>
            <w:sz w:val="22"/>
          </w:rPr>
          <w:tab/>
        </w:r>
        <w:r w:rsidRPr="00E15D6E">
          <w:rPr>
            <w:rStyle w:val="Hyperlink"/>
          </w:rPr>
          <w:t>Test Deliverables</w:t>
        </w:r>
        <w:r>
          <w:rPr>
            <w:webHidden/>
          </w:rPr>
          <w:tab/>
        </w:r>
        <w:r>
          <w:rPr>
            <w:webHidden/>
          </w:rPr>
          <w:fldChar w:fldCharType="begin"/>
        </w:r>
        <w:r>
          <w:rPr>
            <w:webHidden/>
          </w:rPr>
          <w:instrText xml:space="preserve"> PAGEREF _Toc10189940 \h </w:instrText>
        </w:r>
        <w:r>
          <w:rPr>
            <w:webHidden/>
          </w:rPr>
        </w:r>
        <w:r>
          <w:rPr>
            <w:webHidden/>
          </w:rPr>
          <w:fldChar w:fldCharType="separate"/>
        </w:r>
        <w:r>
          <w:rPr>
            <w:webHidden/>
          </w:rPr>
          <w:t>6</w:t>
        </w:r>
        <w:r>
          <w:rPr>
            <w:webHidden/>
          </w:rPr>
          <w:fldChar w:fldCharType="end"/>
        </w:r>
      </w:hyperlink>
    </w:p>
    <w:p w14:paraId="24107403" w14:textId="0E2E6F7D" w:rsidR="00126E2D" w:rsidRDefault="00126E2D">
      <w:pPr>
        <w:pStyle w:val="TOC1"/>
        <w:rPr>
          <w:rFonts w:asciiTheme="minorHAnsi" w:hAnsiTheme="minorHAnsi"/>
          <w:b w:val="0"/>
          <w:sz w:val="22"/>
        </w:rPr>
      </w:pPr>
      <w:hyperlink w:anchor="_Toc10189941" w:history="1">
        <w:r w:rsidRPr="00E15D6E">
          <w:rPr>
            <w:rStyle w:val="Hyperlink"/>
          </w:rPr>
          <w:t>A.</w:t>
        </w:r>
        <w:r>
          <w:rPr>
            <w:rFonts w:asciiTheme="minorHAnsi" w:hAnsiTheme="minorHAnsi"/>
            <w:b w:val="0"/>
            <w:sz w:val="22"/>
          </w:rPr>
          <w:tab/>
        </w:r>
        <w:r w:rsidRPr="00E15D6E">
          <w:rPr>
            <w:rStyle w:val="Hyperlink"/>
          </w:rPr>
          <w:t>Appendix:  Acronyms and Abbreviations</w:t>
        </w:r>
        <w:r>
          <w:rPr>
            <w:webHidden/>
          </w:rPr>
          <w:tab/>
        </w:r>
        <w:r>
          <w:rPr>
            <w:webHidden/>
          </w:rPr>
          <w:fldChar w:fldCharType="begin"/>
        </w:r>
        <w:r>
          <w:rPr>
            <w:webHidden/>
          </w:rPr>
          <w:instrText xml:space="preserve"> PAGEREF _Toc10189941 \h </w:instrText>
        </w:r>
        <w:r>
          <w:rPr>
            <w:webHidden/>
          </w:rPr>
        </w:r>
        <w:r>
          <w:rPr>
            <w:webHidden/>
          </w:rPr>
          <w:fldChar w:fldCharType="separate"/>
        </w:r>
        <w:r>
          <w:rPr>
            <w:webHidden/>
          </w:rPr>
          <w:t>7</w:t>
        </w:r>
        <w:r>
          <w:rPr>
            <w:webHidden/>
          </w:rPr>
          <w:fldChar w:fldCharType="end"/>
        </w:r>
      </w:hyperlink>
    </w:p>
    <w:p w14:paraId="397CE668" w14:textId="724A4115" w:rsidR="00B4126B" w:rsidRDefault="002A14EF" w:rsidP="00B4126B">
      <w:r>
        <w:rPr>
          <w:rFonts w:asciiTheme="majorHAnsi" w:hAnsiTheme="majorHAnsi"/>
          <w:sz w:val="28"/>
        </w:rPr>
        <w:fldChar w:fldCharType="end"/>
      </w:r>
    </w:p>
    <w:p w14:paraId="079FE6FF" w14:textId="77777777" w:rsidR="007F5DE7" w:rsidRDefault="007F5DE7" w:rsidP="00903A6B">
      <w:pPr>
        <w:pStyle w:val="TOAHeading"/>
        <w:keepNext w:val="0"/>
        <w:pageBreakBefore/>
      </w:pPr>
      <w:r>
        <w:lastRenderedPageBreak/>
        <w:t>Table of Tables</w:t>
      </w:r>
    </w:p>
    <w:p w14:paraId="5B76A712" w14:textId="77ECC874" w:rsidR="00126E2D" w:rsidRDefault="007F5DE7">
      <w:pPr>
        <w:pStyle w:val="TableofFigures"/>
        <w:tabs>
          <w:tab w:val="right" w:leader="dot" w:pos="9350"/>
        </w:tabs>
        <w:rPr>
          <w:noProof/>
        </w:rPr>
      </w:pPr>
      <w:r>
        <w:fldChar w:fldCharType="begin"/>
      </w:r>
      <w:r>
        <w:instrText xml:space="preserve"> TOC \h \z \c "Table" </w:instrText>
      </w:r>
      <w:r>
        <w:fldChar w:fldCharType="separate"/>
      </w:r>
      <w:hyperlink w:anchor="_Toc10189942" w:history="1">
        <w:r w:rsidR="00126E2D" w:rsidRPr="0019268E">
          <w:rPr>
            <w:rStyle w:val="Hyperlink"/>
            <w:noProof/>
          </w:rPr>
          <w:t>Table 1:  Project VAM Test Deliverables</w:t>
        </w:r>
        <w:r w:rsidR="00126E2D">
          <w:rPr>
            <w:noProof/>
            <w:webHidden/>
          </w:rPr>
          <w:tab/>
        </w:r>
        <w:r w:rsidR="00126E2D">
          <w:rPr>
            <w:noProof/>
            <w:webHidden/>
          </w:rPr>
          <w:fldChar w:fldCharType="begin"/>
        </w:r>
        <w:r w:rsidR="00126E2D">
          <w:rPr>
            <w:noProof/>
            <w:webHidden/>
          </w:rPr>
          <w:instrText xml:space="preserve"> PAGEREF _Toc10189942 \h </w:instrText>
        </w:r>
        <w:r w:rsidR="00126E2D">
          <w:rPr>
            <w:noProof/>
            <w:webHidden/>
          </w:rPr>
        </w:r>
        <w:r w:rsidR="00126E2D">
          <w:rPr>
            <w:noProof/>
            <w:webHidden/>
          </w:rPr>
          <w:fldChar w:fldCharType="separate"/>
        </w:r>
        <w:r w:rsidR="00126E2D">
          <w:rPr>
            <w:noProof/>
            <w:webHidden/>
          </w:rPr>
          <w:t>6</w:t>
        </w:r>
        <w:r w:rsidR="00126E2D">
          <w:rPr>
            <w:noProof/>
            <w:webHidden/>
          </w:rPr>
          <w:fldChar w:fldCharType="end"/>
        </w:r>
      </w:hyperlink>
    </w:p>
    <w:p w14:paraId="71F44251" w14:textId="3F57674F" w:rsidR="00126E2D" w:rsidRDefault="00126E2D">
      <w:pPr>
        <w:pStyle w:val="TableofFigures"/>
        <w:tabs>
          <w:tab w:val="right" w:leader="dot" w:pos="9350"/>
        </w:tabs>
        <w:rPr>
          <w:noProof/>
        </w:rPr>
      </w:pPr>
      <w:hyperlink w:anchor="_Toc10189943" w:history="1">
        <w:r w:rsidRPr="0019268E">
          <w:rPr>
            <w:rStyle w:val="Hyperlink"/>
            <w:noProof/>
          </w:rPr>
          <w:t>Table 2:  Acronyms and Abbreviations</w:t>
        </w:r>
        <w:r>
          <w:rPr>
            <w:noProof/>
            <w:webHidden/>
          </w:rPr>
          <w:tab/>
        </w:r>
        <w:r>
          <w:rPr>
            <w:noProof/>
            <w:webHidden/>
          </w:rPr>
          <w:fldChar w:fldCharType="begin"/>
        </w:r>
        <w:r>
          <w:rPr>
            <w:noProof/>
            <w:webHidden/>
          </w:rPr>
          <w:instrText xml:space="preserve"> PAGEREF _Toc10189943 \h </w:instrText>
        </w:r>
        <w:r>
          <w:rPr>
            <w:noProof/>
            <w:webHidden/>
          </w:rPr>
        </w:r>
        <w:r>
          <w:rPr>
            <w:noProof/>
            <w:webHidden/>
          </w:rPr>
          <w:fldChar w:fldCharType="separate"/>
        </w:r>
        <w:r>
          <w:rPr>
            <w:noProof/>
            <w:webHidden/>
          </w:rPr>
          <w:t>7</w:t>
        </w:r>
        <w:r>
          <w:rPr>
            <w:noProof/>
            <w:webHidden/>
          </w:rPr>
          <w:fldChar w:fldCharType="end"/>
        </w:r>
      </w:hyperlink>
    </w:p>
    <w:p w14:paraId="1477CA79" w14:textId="040F5684" w:rsidR="00C36B4C" w:rsidRDefault="007F5DE7" w:rsidP="002832BF">
      <w:pPr>
        <w:pStyle w:val="BodyText"/>
      </w:pPr>
      <w:r>
        <w:fldChar w:fldCharType="end"/>
      </w:r>
    </w:p>
    <w:p w14:paraId="529F4512" w14:textId="77777777" w:rsidR="00C36B4C" w:rsidRDefault="00C36B4C" w:rsidP="002832BF">
      <w:pPr>
        <w:pStyle w:val="BodyText"/>
      </w:pPr>
    </w:p>
    <w:p w14:paraId="6CB33B00" w14:textId="77777777" w:rsidR="002832BF" w:rsidRDefault="002832BF" w:rsidP="007F5DE7">
      <w:pPr>
        <w:sectPr w:rsidR="002832BF" w:rsidSect="00B65CB3">
          <w:footerReference w:type="default" r:id="rId12"/>
          <w:pgSz w:w="12240" w:h="15840"/>
          <w:pgMar w:top="1440" w:right="1440" w:bottom="1440" w:left="1440" w:header="720" w:footer="720" w:gutter="0"/>
          <w:pgNumType w:fmt="lowerRoman" w:start="1"/>
          <w:cols w:space="720"/>
          <w:docGrid w:linePitch="360"/>
        </w:sectPr>
      </w:pPr>
    </w:p>
    <w:p w14:paraId="32EB635D" w14:textId="77777777" w:rsidR="00C36B4C" w:rsidRDefault="004D7AAC" w:rsidP="006F5DA5">
      <w:pPr>
        <w:pStyle w:val="Heading1"/>
      </w:pPr>
      <w:bookmarkStart w:id="1" w:name="_Toc10189912"/>
      <w:r>
        <w:lastRenderedPageBreak/>
        <w:t>Introduction</w:t>
      </w:r>
      <w:bookmarkEnd w:id="1"/>
    </w:p>
    <w:p w14:paraId="0B4FC413" w14:textId="77777777" w:rsidR="007D0E02" w:rsidRDefault="007D0E02" w:rsidP="007D0E02">
      <w:pPr>
        <w:pStyle w:val="BodyText"/>
      </w:pPr>
      <w:r>
        <w:t>The Veterans Health Information Systems and Technology Architecture (VistA) Adaptive Maintenance (VAM) System is a cloud-smart, cloud-native application developed and deployed in the dedicated Federal Risk and Authorization Management Program (FedRAMP), Health Insurance Portability and Accountability Act of 1996 (HIPAA)-compliant VA Enterprise Cloud (VAEC), leveraging the Amazon Web Services (AWS) commercial cloud infrastructure and services.</w:t>
      </w:r>
    </w:p>
    <w:p w14:paraId="0E21C5DA" w14:textId="77777777" w:rsidR="007D0E02" w:rsidRDefault="007D0E02" w:rsidP="007D0E02">
      <w:pPr>
        <w:pStyle w:val="BodyText"/>
      </w:pPr>
      <w:r>
        <w:t>VAM provides comprehensive, commercial cloud-based monitoring and security for all clients, applications, and users that access VistA data using VistA’s Remote Procedure Call (RPC) interface. VAM is operationalized and scaled for Production Enterprise’s use in the VAEC leveraging AWS Kinesis, and provides comprehensive, commercial, cloud-based VistA RPC interface monitoring and security for all VistA systems migrated to the VAEC. VAM is 100% legacy-free, cloud-native, and non-invasive, allowing it to be scaled and deployed Enterprise-wide without requiring changes to any VistA system.</w:t>
      </w:r>
    </w:p>
    <w:p w14:paraId="40AFF178" w14:textId="77777777" w:rsidR="004D7AAC" w:rsidRDefault="007D0E02" w:rsidP="007D0E02">
      <w:pPr>
        <w:pStyle w:val="BodyText"/>
      </w:pPr>
      <w:r>
        <w:t>This Project VAM Monthly Progress Report covers the Period of Performance (PoP) from May 1 through May 31, 2019.</w:t>
      </w:r>
    </w:p>
    <w:p w14:paraId="38CF680E" w14:textId="77777777" w:rsidR="007D0E02" w:rsidRDefault="007D0E02" w:rsidP="006F5DA5">
      <w:pPr>
        <w:pStyle w:val="Heading2"/>
      </w:pPr>
      <w:bookmarkStart w:id="2" w:name="_Toc10189913"/>
      <w:r>
        <w:t>Purpose</w:t>
      </w:r>
      <w:bookmarkEnd w:id="2"/>
    </w:p>
    <w:p w14:paraId="07D7A44D" w14:textId="77777777" w:rsidR="007D0E02" w:rsidRDefault="00D5152F" w:rsidP="007D0E02">
      <w:pPr>
        <w:pStyle w:val="BodyText"/>
      </w:pPr>
      <w:r w:rsidRPr="00D5152F">
        <w:t xml:space="preserve">This Master Test Plan summarizes the testing approach, key objectives, test tools, and test data output for </w:t>
      </w:r>
      <w:r>
        <w:t>Project VAM</w:t>
      </w:r>
      <w:r w:rsidRPr="00D5152F">
        <w:t>. The document introduces:</w:t>
      </w:r>
    </w:p>
    <w:p w14:paraId="76C6CED3" w14:textId="77777777" w:rsidR="00D5152F" w:rsidRDefault="00D5152F" w:rsidP="00D5152F">
      <w:pPr>
        <w:pStyle w:val="ListBullet"/>
      </w:pPr>
      <w:r>
        <w:t>Test Strategy:  The rules upon which testing will be based, and the process for establishing valid tests to output sound test data. The project’s test strategy will address the scheduling of test events, entry and exit criteria, and test data management.</w:t>
      </w:r>
    </w:p>
    <w:p w14:paraId="43F95EFA" w14:textId="77777777" w:rsidR="00D5152F" w:rsidRDefault="00D5152F" w:rsidP="00D5152F">
      <w:pPr>
        <w:pStyle w:val="ListBullet"/>
      </w:pPr>
      <w:r>
        <w:t>Execution Strategy:  Describes how tests will be performed.</w:t>
      </w:r>
    </w:p>
    <w:p w14:paraId="50BD6D11" w14:textId="77777777" w:rsidR="00D5152F" w:rsidRDefault="00D5152F" w:rsidP="00D5152F">
      <w:pPr>
        <w:pStyle w:val="ListBullet"/>
      </w:pPr>
      <w:r>
        <w:t>Test Management Plan:  Details test design, execution, and the process for test event issue resolution.</w:t>
      </w:r>
    </w:p>
    <w:p w14:paraId="0E0E13A0" w14:textId="77777777" w:rsidR="00A502A6" w:rsidRDefault="00BF5507" w:rsidP="006F5DA5">
      <w:pPr>
        <w:pStyle w:val="Heading1"/>
      </w:pPr>
      <w:bookmarkStart w:id="3" w:name="_Toc10189914"/>
      <w:r w:rsidRPr="006F5DA5">
        <w:t>Test</w:t>
      </w:r>
      <w:r>
        <w:t xml:space="preserve"> Objectives</w:t>
      </w:r>
      <w:bookmarkEnd w:id="3"/>
    </w:p>
    <w:p w14:paraId="4D138A8F" w14:textId="77777777" w:rsidR="003B585B" w:rsidRDefault="003B585B" w:rsidP="003B585B">
      <w:pPr>
        <w:pStyle w:val="BodyText"/>
      </w:pPr>
      <w:r>
        <w:t>Testing will validate and quantify all RP</w:t>
      </w:r>
      <w:r w:rsidR="00C65B78">
        <w:t xml:space="preserve">C </w:t>
      </w:r>
      <w:r>
        <w:t>volumes and coverage to generate the necessary data for resource planning, and the optimization and scaling of RPC Interface monitoring for all VAEC-hosted VistA systems as required in Section 5.6 (Release and Deployment Support) of the Project Work Statement (PWS).</w:t>
      </w:r>
    </w:p>
    <w:p w14:paraId="01B77AF3" w14:textId="77777777" w:rsidR="00BF5507" w:rsidRPr="00BF5507" w:rsidRDefault="003B585B" w:rsidP="003B585B">
      <w:pPr>
        <w:pStyle w:val="BodyText"/>
      </w:pPr>
      <w:r>
        <w:t>The overarching test objectives are:</w:t>
      </w:r>
    </w:p>
    <w:p w14:paraId="76F47E70" w14:textId="77777777" w:rsidR="00970CFB" w:rsidRDefault="00970CFB" w:rsidP="00970CFB">
      <w:pPr>
        <w:pStyle w:val="ListBullet"/>
      </w:pPr>
      <w:r>
        <w:t>Communicate the test methods that will be employed to achieve expected results</w:t>
      </w:r>
    </w:p>
    <w:p w14:paraId="1CA37771" w14:textId="77777777" w:rsidR="00970CFB" w:rsidRDefault="00970CFB" w:rsidP="00970CFB">
      <w:pPr>
        <w:pStyle w:val="ListBullet"/>
      </w:pPr>
      <w:r>
        <w:t>Leverage both manual and automated test techniques</w:t>
      </w:r>
    </w:p>
    <w:p w14:paraId="4629F20F" w14:textId="77777777" w:rsidR="00970CFB" w:rsidRDefault="00970CFB" w:rsidP="00970CFB">
      <w:pPr>
        <w:pStyle w:val="ListBullet"/>
      </w:pPr>
      <w:r>
        <w:t>Perform robust testing across all solution components using VA-approved methods, tools, and reporting formats</w:t>
      </w:r>
    </w:p>
    <w:p w14:paraId="5237F247" w14:textId="77777777" w:rsidR="00970CFB" w:rsidRDefault="00970CFB" w:rsidP="00970CFB">
      <w:pPr>
        <w:pStyle w:val="ListBullet"/>
      </w:pPr>
      <w:r>
        <w:t>Conduct testing on a continuous basis (at a minimum, weekly)</w:t>
      </w:r>
    </w:p>
    <w:p w14:paraId="47567CE9" w14:textId="77777777" w:rsidR="00970CFB" w:rsidRDefault="00970CFB" w:rsidP="00970CFB">
      <w:pPr>
        <w:pStyle w:val="ListBullet"/>
      </w:pPr>
      <w:r>
        <w:t>Illustrate how the test results will be validated</w:t>
      </w:r>
    </w:p>
    <w:p w14:paraId="5C02DECB" w14:textId="77777777" w:rsidR="00970CFB" w:rsidRDefault="00970CFB" w:rsidP="00970CFB">
      <w:pPr>
        <w:pStyle w:val="ListBullet"/>
      </w:pPr>
      <w:r>
        <w:t>Associate the deliverable test artifacts to each test performed</w:t>
      </w:r>
    </w:p>
    <w:p w14:paraId="7529FE04" w14:textId="77777777" w:rsidR="00970CFB" w:rsidRDefault="00970CFB" w:rsidP="00970CFB">
      <w:pPr>
        <w:pStyle w:val="BodyText"/>
      </w:pPr>
      <w:r>
        <w:lastRenderedPageBreak/>
        <w:t>Specific test goals are:</w:t>
      </w:r>
    </w:p>
    <w:p w14:paraId="6702CB59" w14:textId="77777777" w:rsidR="00957210" w:rsidRDefault="00970CFB" w:rsidP="00970CFB">
      <w:pPr>
        <w:pStyle w:val="ListBullet"/>
      </w:pPr>
      <w:r>
        <w:t>Craft an RPC Interface test suite for all 5500 VistA RPCs and their attributes</w:t>
      </w:r>
    </w:p>
    <w:p w14:paraId="714004BF" w14:textId="77777777" w:rsidR="00970CFB" w:rsidRDefault="00970CFB" w:rsidP="00970CFB">
      <w:pPr>
        <w:pStyle w:val="ListBullet2"/>
      </w:pPr>
      <w:r>
        <w:t>Establish a set of reusable test cases for subsequent system and User Acceptance Testing (UAT)</w:t>
      </w:r>
    </w:p>
    <w:p w14:paraId="40031769" w14:textId="77777777" w:rsidR="00970CFB" w:rsidRDefault="00970CFB" w:rsidP="00970CFB">
      <w:pPr>
        <w:pStyle w:val="ListBullet2"/>
      </w:pPr>
      <w:r>
        <w:t>Validate the thoroughness of testing, based upon the number and percentage of the RPCs audited</w:t>
      </w:r>
    </w:p>
    <w:p w14:paraId="51A5F315" w14:textId="77777777" w:rsidR="00970CFB" w:rsidRDefault="00970CFB" w:rsidP="00970CFB">
      <w:pPr>
        <w:pStyle w:val="ListBullet2"/>
      </w:pPr>
      <w:r>
        <w:t>Validate the accuracy of testing, based upon RPC type, attributes, users, clients, and sensitivity</w:t>
      </w:r>
    </w:p>
    <w:p w14:paraId="666B4198" w14:textId="77777777" w:rsidR="00957210" w:rsidRDefault="00970CFB" w:rsidP="00970CFB">
      <w:pPr>
        <w:pStyle w:val="ListBullet2"/>
      </w:pPr>
      <w:r>
        <w:t>Provide audit and test results in a machine-processable format, to align with the use of the automated monitoring tool, CloudWatch</w:t>
      </w:r>
    </w:p>
    <w:p w14:paraId="3BC063AC" w14:textId="77777777" w:rsidR="002D03EA" w:rsidRDefault="00450463" w:rsidP="008D0826">
      <w:pPr>
        <w:pStyle w:val="Heading1"/>
      </w:pPr>
      <w:bookmarkStart w:id="4" w:name="_Toc10189915"/>
      <w:r>
        <w:t>Levels of Testing</w:t>
      </w:r>
      <w:bookmarkEnd w:id="4"/>
    </w:p>
    <w:p w14:paraId="5EBC9633" w14:textId="77777777" w:rsidR="00450463" w:rsidRDefault="00B0142E" w:rsidP="00450463">
      <w:pPr>
        <w:pStyle w:val="BodyText"/>
      </w:pPr>
      <w:r>
        <w:t>The following subsections describe the levels of testing Team AbleVets will conduct during the lifecycle of the project.</w:t>
      </w:r>
    </w:p>
    <w:p w14:paraId="03DAFEC5" w14:textId="77777777" w:rsidR="000B5A97" w:rsidRDefault="000B5A97" w:rsidP="000B5A97">
      <w:pPr>
        <w:pStyle w:val="Heading2"/>
      </w:pPr>
      <w:bookmarkStart w:id="5" w:name="_Toc10189916"/>
      <w:r>
        <w:t>Smoke Testing</w:t>
      </w:r>
      <w:bookmarkEnd w:id="5"/>
    </w:p>
    <w:p w14:paraId="036C6FB0" w14:textId="77777777" w:rsidR="000B5A97" w:rsidRDefault="000B5A97" w:rsidP="000B5A97">
      <w:pPr>
        <w:pStyle w:val="BodyText"/>
      </w:pPr>
      <w:r w:rsidRPr="000B5A97">
        <w:t>Smoke testing is the first test performed to ensure the core functionality is working and the test environment is stable enough to continue testing. T</w:t>
      </w:r>
      <w:r>
        <w:t>eam AbleVets w</w:t>
      </w:r>
      <w:r w:rsidRPr="000B5A97">
        <w:t xml:space="preserve">ill perform </w:t>
      </w:r>
      <w:r>
        <w:t>smoke</w:t>
      </w:r>
      <w:r w:rsidRPr="000B5A97">
        <w:t xml:space="preserve"> testing after each build is installed.</w:t>
      </w:r>
    </w:p>
    <w:p w14:paraId="7205552D" w14:textId="77777777" w:rsidR="000B5A97" w:rsidRDefault="000B5A97" w:rsidP="000B5A97">
      <w:pPr>
        <w:pStyle w:val="Heading2"/>
      </w:pPr>
      <w:bookmarkStart w:id="6" w:name="_Toc10189917"/>
      <w:r>
        <w:t>System Testing</w:t>
      </w:r>
      <w:bookmarkEnd w:id="6"/>
    </w:p>
    <w:p w14:paraId="51A19FED" w14:textId="77777777" w:rsidR="000B5A97" w:rsidRDefault="000B5A97" w:rsidP="000B5A97">
      <w:pPr>
        <w:pStyle w:val="BodyText"/>
      </w:pPr>
      <w:r w:rsidRPr="000B5A97">
        <w:t>System test</w:t>
      </w:r>
      <w:r>
        <w:t>s are</w:t>
      </w:r>
      <w:r w:rsidRPr="000B5A97">
        <w:t xml:space="preserve"> performed on the integrated system to evaluate compliance with the requirements</w:t>
      </w:r>
      <w:r>
        <w:t xml:space="preserve">. Compliance is </w:t>
      </w:r>
      <w:r w:rsidRPr="000B5A97">
        <w:t xml:space="preserve">established by executing </w:t>
      </w:r>
      <w:r>
        <w:t xml:space="preserve">both </w:t>
      </w:r>
      <w:r w:rsidRPr="000B5A97">
        <w:t>functional and regression testing.</w:t>
      </w:r>
    </w:p>
    <w:p w14:paraId="40811540" w14:textId="77777777" w:rsidR="007B4585" w:rsidRDefault="007B4585" w:rsidP="007B4585">
      <w:pPr>
        <w:pStyle w:val="Heading3"/>
      </w:pPr>
      <w:bookmarkStart w:id="7" w:name="_Toc10189918"/>
      <w:r>
        <w:t>Functional Testing</w:t>
      </w:r>
      <w:bookmarkEnd w:id="7"/>
    </w:p>
    <w:p w14:paraId="3318FD09" w14:textId="77777777" w:rsidR="007B4585" w:rsidRPr="007B4585" w:rsidRDefault="00B96B01" w:rsidP="007B4585">
      <w:pPr>
        <w:pStyle w:val="BodyText"/>
      </w:pPr>
      <w:r>
        <w:t>Functional testing</w:t>
      </w:r>
      <w:r w:rsidRPr="00B96B01">
        <w:t xml:space="preserve"> is executed as part of system testing</w:t>
      </w:r>
      <w:r>
        <w:t xml:space="preserve"> to validate</w:t>
      </w:r>
      <w:r w:rsidRPr="00B96B01">
        <w:t xml:space="preserve"> the </w:t>
      </w:r>
      <w:r w:rsidR="004B63FE" w:rsidRPr="00B96B01">
        <w:t>front</w:t>
      </w:r>
      <w:r w:rsidR="004B63FE">
        <w:t>-end</w:t>
      </w:r>
      <w:r w:rsidRPr="00B96B01">
        <w:t xml:space="preserve"> components and ensure the functionality of the application is </w:t>
      </w:r>
      <w:r>
        <w:t>operating</w:t>
      </w:r>
      <w:r w:rsidRPr="00B96B01">
        <w:t xml:space="preserve"> as designed.</w:t>
      </w:r>
    </w:p>
    <w:p w14:paraId="60B0125E" w14:textId="77777777" w:rsidR="007B4585" w:rsidRDefault="007B4585" w:rsidP="007B4585">
      <w:pPr>
        <w:pStyle w:val="Heading3"/>
      </w:pPr>
      <w:bookmarkStart w:id="8" w:name="_Toc10189919"/>
      <w:r>
        <w:t>Regression Testing</w:t>
      </w:r>
      <w:bookmarkEnd w:id="8"/>
    </w:p>
    <w:p w14:paraId="5DBD80A8" w14:textId="77777777" w:rsidR="007B4585" w:rsidRDefault="007B4585" w:rsidP="007B4585">
      <w:pPr>
        <w:pStyle w:val="BodyText"/>
      </w:pPr>
      <w:r>
        <w:t>The AbleVets D</w:t>
      </w:r>
      <w:r w:rsidRPr="008351D2">
        <w:t xml:space="preserve">evelopment and </w:t>
      </w:r>
      <w:r>
        <w:t>T</w:t>
      </w:r>
      <w:r w:rsidRPr="008351D2">
        <w:t>est team</w:t>
      </w:r>
      <w:r>
        <w:t>s</w:t>
      </w:r>
      <w:r w:rsidRPr="008351D2">
        <w:t xml:space="preserve"> will perform </w:t>
      </w:r>
      <w:r>
        <w:t xml:space="preserve">a </w:t>
      </w:r>
      <w:r w:rsidRPr="008351D2">
        <w:t xml:space="preserve">full regression test after defects are </w:t>
      </w:r>
      <w:r>
        <w:t>remediated</w:t>
      </w:r>
      <w:r w:rsidRPr="008351D2">
        <w:t xml:space="preserve"> and/or new functionalit</w:t>
      </w:r>
      <w:r>
        <w:t>y</w:t>
      </w:r>
      <w:r w:rsidRPr="008351D2">
        <w:t xml:space="preserve"> </w:t>
      </w:r>
      <w:r>
        <w:t>is</w:t>
      </w:r>
      <w:r w:rsidRPr="008351D2">
        <w:t xml:space="preserve"> implemented</w:t>
      </w:r>
      <w:r>
        <w:t xml:space="preserve"> to ensure that existing functionality continues to perform as expected.</w:t>
      </w:r>
    </w:p>
    <w:p w14:paraId="49FD8512" w14:textId="77777777" w:rsidR="00B0142E" w:rsidRDefault="00B0142E" w:rsidP="00B0142E">
      <w:pPr>
        <w:pStyle w:val="Heading2"/>
      </w:pPr>
      <w:bookmarkStart w:id="9" w:name="_Toc10189920"/>
      <w:r>
        <w:t>Product Component Testing</w:t>
      </w:r>
      <w:bookmarkEnd w:id="9"/>
    </w:p>
    <w:p w14:paraId="1DE6EDCA" w14:textId="77777777" w:rsidR="00B0142E" w:rsidRPr="00B0142E" w:rsidRDefault="00B0142E" w:rsidP="00B0142E">
      <w:pPr>
        <w:pStyle w:val="BodyText"/>
      </w:pPr>
      <w:r>
        <w:t>The AbleVets Development</w:t>
      </w:r>
      <w:r w:rsidRPr="00B0142E">
        <w:t xml:space="preserve"> </w:t>
      </w:r>
      <w:r>
        <w:t xml:space="preserve">team </w:t>
      </w:r>
      <w:r w:rsidRPr="00B0142E">
        <w:t>will perform component testing</w:t>
      </w:r>
      <w:r>
        <w:t xml:space="preserve">, also referred to as unit testing, </w:t>
      </w:r>
      <w:r w:rsidRPr="00B0142E">
        <w:t>in local development Environments</w:t>
      </w:r>
      <w:r>
        <w:t xml:space="preserve">, </w:t>
      </w:r>
      <w:r w:rsidRPr="00B0142E">
        <w:t xml:space="preserve">using a tool </w:t>
      </w:r>
      <w:r>
        <w:t>similar to</w:t>
      </w:r>
      <w:r w:rsidRPr="00B0142E">
        <w:t xml:space="preserve"> Jasmine.</w:t>
      </w:r>
    </w:p>
    <w:p w14:paraId="3F3D2797" w14:textId="77777777" w:rsidR="00B0142E" w:rsidRDefault="00E87B9B" w:rsidP="00E87B9B">
      <w:pPr>
        <w:pStyle w:val="Heading2"/>
      </w:pPr>
      <w:bookmarkStart w:id="10" w:name="_Toc10189921"/>
      <w:r>
        <w:t>Component Integration Testing</w:t>
      </w:r>
      <w:bookmarkEnd w:id="10"/>
    </w:p>
    <w:p w14:paraId="28249117" w14:textId="77777777" w:rsidR="00E87B9B" w:rsidRDefault="0022574F" w:rsidP="00E87B9B">
      <w:pPr>
        <w:pStyle w:val="BodyText"/>
      </w:pPr>
      <w:r>
        <w:t>The AbleVets Development</w:t>
      </w:r>
      <w:r w:rsidRPr="00B0142E">
        <w:t xml:space="preserve"> </w:t>
      </w:r>
      <w:r>
        <w:t xml:space="preserve">team </w:t>
      </w:r>
      <w:r w:rsidRPr="0022574F">
        <w:t>will perform component integration testing during Sprint testing cycles</w:t>
      </w:r>
      <w:r>
        <w:t xml:space="preserve"> </w:t>
      </w:r>
      <w:r w:rsidRPr="0022574F">
        <w:t xml:space="preserve">to ensure that the installation and user interface </w:t>
      </w:r>
      <w:r w:rsidR="008351D2">
        <w:t>are</w:t>
      </w:r>
      <w:r w:rsidRPr="0022574F">
        <w:t xml:space="preserve"> operating as designed</w:t>
      </w:r>
      <w:r>
        <w:t xml:space="preserve">, and to validate </w:t>
      </w:r>
      <w:r w:rsidRPr="0022574F">
        <w:t>the interaction between integrated components</w:t>
      </w:r>
      <w:r>
        <w:t>.</w:t>
      </w:r>
    </w:p>
    <w:p w14:paraId="1DDEF2E7" w14:textId="77777777" w:rsidR="00E95DE7" w:rsidRDefault="00E95DE7" w:rsidP="00E95DE7">
      <w:pPr>
        <w:pStyle w:val="Heading2"/>
      </w:pPr>
      <w:bookmarkStart w:id="11" w:name="_Toc10189922"/>
      <w:r>
        <w:lastRenderedPageBreak/>
        <w:t>User Acceptance Testing</w:t>
      </w:r>
      <w:bookmarkEnd w:id="11"/>
    </w:p>
    <w:p w14:paraId="0D194FB4" w14:textId="77777777" w:rsidR="00E95DE7" w:rsidRDefault="00E95DE7" w:rsidP="00E87B9B">
      <w:pPr>
        <w:pStyle w:val="BodyText"/>
      </w:pPr>
      <w:r>
        <w:t xml:space="preserve">UAT </w:t>
      </w:r>
      <w:r w:rsidRPr="00E95DE7">
        <w:t xml:space="preserve">is performed </w:t>
      </w:r>
      <w:r>
        <w:t xml:space="preserve">by the client </w:t>
      </w:r>
      <w:r w:rsidRPr="00E95DE7">
        <w:t>during</w:t>
      </w:r>
      <w:r>
        <w:t xml:space="preserve"> Initial Operating Capacity</w:t>
      </w:r>
      <w:r w:rsidRPr="00E95DE7">
        <w:t xml:space="preserve"> </w:t>
      </w:r>
      <w:r>
        <w:t>(</w:t>
      </w:r>
      <w:r w:rsidRPr="00E95DE7">
        <w:t>IOC</w:t>
      </w:r>
      <w:r>
        <w:t>)</w:t>
      </w:r>
      <w:r w:rsidRPr="00E95DE7">
        <w:t xml:space="preserve"> to </w:t>
      </w:r>
      <w:r w:rsidR="00AB46FE">
        <w:t>certify</w:t>
      </w:r>
      <w:r w:rsidRPr="00E95DE7">
        <w:t xml:space="preserve"> </w:t>
      </w:r>
      <w:r w:rsidR="00AB46FE">
        <w:t xml:space="preserve">that </w:t>
      </w:r>
      <w:r w:rsidRPr="00E95DE7">
        <w:t>the system is functioning per the requirements</w:t>
      </w:r>
      <w:r w:rsidR="00AB46FE">
        <w:t>, prior to moving into P</w:t>
      </w:r>
      <w:r w:rsidRPr="00E95DE7">
        <w:t xml:space="preserve">roduction. </w:t>
      </w:r>
      <w:r w:rsidR="00AB46FE">
        <w:t>E</w:t>
      </w:r>
      <w:r w:rsidRPr="00E95DE7">
        <w:t>nd</w:t>
      </w:r>
      <w:r w:rsidR="00AB46FE">
        <w:t xml:space="preserve"> </w:t>
      </w:r>
      <w:r w:rsidRPr="00E95DE7">
        <w:t>users will develop and execute test scripts, per their testing approac</w:t>
      </w:r>
      <w:r w:rsidR="00AB46FE">
        <w:t>h, with assistance from Team AbleVets</w:t>
      </w:r>
      <w:r w:rsidRPr="00E95DE7">
        <w:t>.</w:t>
      </w:r>
    </w:p>
    <w:p w14:paraId="1F136051" w14:textId="77777777" w:rsidR="00E95DE7" w:rsidRDefault="00122F1D" w:rsidP="00122F1D">
      <w:pPr>
        <w:pStyle w:val="Heading2"/>
      </w:pPr>
      <w:bookmarkStart w:id="12" w:name="_Toc10189923"/>
      <w:r>
        <w:t>Security Testing</w:t>
      </w:r>
      <w:bookmarkEnd w:id="12"/>
    </w:p>
    <w:p w14:paraId="4562D88B" w14:textId="77777777" w:rsidR="00E95DE7" w:rsidRDefault="00122F1D" w:rsidP="00E87B9B">
      <w:pPr>
        <w:pStyle w:val="BodyText"/>
      </w:pPr>
      <w:r w:rsidRPr="00122F1D">
        <w:t xml:space="preserve">Security testing identifies and resolves vulnerabilities within the system to prevent unauthorized </w:t>
      </w:r>
      <w:r>
        <w:t>access</w:t>
      </w:r>
      <w:r w:rsidRPr="00122F1D">
        <w:t xml:space="preserve">. </w:t>
      </w:r>
      <w:r>
        <w:t xml:space="preserve">The </w:t>
      </w:r>
      <w:r w:rsidRPr="00122F1D">
        <w:t xml:space="preserve">AbleVets Security Assessment team will perform </w:t>
      </w:r>
      <w:r>
        <w:t>all security tests</w:t>
      </w:r>
      <w:r w:rsidRPr="00122F1D">
        <w:t xml:space="preserve"> per the Assessment and Authorization</w:t>
      </w:r>
      <w:r>
        <w:t xml:space="preserve"> (A&amp;A)</w:t>
      </w:r>
      <w:r w:rsidRPr="00122F1D">
        <w:t xml:space="preserve"> </w:t>
      </w:r>
      <w:r>
        <w:t>p</w:t>
      </w:r>
      <w:r w:rsidRPr="00122F1D">
        <w:t>rocess.</w:t>
      </w:r>
    </w:p>
    <w:p w14:paraId="7C1A3385" w14:textId="77777777" w:rsidR="00957210" w:rsidRDefault="008D0826" w:rsidP="008D0826">
      <w:pPr>
        <w:pStyle w:val="Heading1"/>
      </w:pPr>
      <w:bookmarkStart w:id="13" w:name="_Toc10189924"/>
      <w:r>
        <w:t xml:space="preserve">Test </w:t>
      </w:r>
      <w:r w:rsidR="002832BF">
        <w:t xml:space="preserve">and Test </w:t>
      </w:r>
      <w:r w:rsidR="00D54599">
        <w:t>Data Management</w:t>
      </w:r>
      <w:bookmarkEnd w:id="13"/>
    </w:p>
    <w:p w14:paraId="14376C28" w14:textId="77777777" w:rsidR="002832BF" w:rsidRDefault="002832BF" w:rsidP="002832BF">
      <w:pPr>
        <w:pStyle w:val="BodyText"/>
      </w:pPr>
      <w:r>
        <w:t>Team AbleVets is responsible for managing test activities throughout the project lifecycle. The activities for each phase are detailed below.</w:t>
      </w:r>
    </w:p>
    <w:p w14:paraId="2D3CF14E" w14:textId="77777777" w:rsidR="002832BF" w:rsidRDefault="002832BF" w:rsidP="002832BF">
      <w:pPr>
        <w:pStyle w:val="BodyText"/>
      </w:pPr>
      <w:r w:rsidRPr="002832BF">
        <w:rPr>
          <w:rStyle w:val="Strong"/>
        </w:rPr>
        <w:t>Planning Phase:</w:t>
      </w:r>
      <w:r>
        <w:t xml:space="preserve">  Create the test schedule, review and analyze requirements, determine the functionality to be tested, create the test plan, allocate resources, and assist in standing up the test environment.</w:t>
      </w:r>
    </w:p>
    <w:p w14:paraId="16020EB6" w14:textId="77777777" w:rsidR="002832BF" w:rsidRDefault="002832BF" w:rsidP="002832BF">
      <w:pPr>
        <w:pStyle w:val="BodyText"/>
      </w:pPr>
      <w:r w:rsidRPr="002832BF">
        <w:rPr>
          <w:rStyle w:val="Strong"/>
        </w:rPr>
        <w:t>Design Phase:</w:t>
      </w:r>
      <w:r>
        <w:t xml:space="preserve">  Create the test data, the manual test cases, and the automated test scripts.</w:t>
      </w:r>
    </w:p>
    <w:p w14:paraId="67FB19A2" w14:textId="77777777" w:rsidR="002832BF" w:rsidRDefault="002832BF" w:rsidP="002832BF">
      <w:pPr>
        <w:pStyle w:val="BodyText"/>
      </w:pPr>
      <w:r w:rsidRPr="002832BF">
        <w:rPr>
          <w:rStyle w:val="Strong"/>
        </w:rPr>
        <w:t>Execution Phase:</w:t>
      </w:r>
      <w:r>
        <w:t xml:space="preserve">  Execute the test cases, document any defects identified through testing, report defects to the Development team, and perform regression testing once the defects have been remediated.</w:t>
      </w:r>
    </w:p>
    <w:p w14:paraId="27133A90" w14:textId="77777777" w:rsidR="002832BF" w:rsidRDefault="002832BF" w:rsidP="002832BF">
      <w:pPr>
        <w:pStyle w:val="BodyText"/>
      </w:pPr>
      <w:r w:rsidRPr="002832BF">
        <w:rPr>
          <w:rStyle w:val="Strong"/>
        </w:rPr>
        <w:t>Closure Phase:</w:t>
      </w:r>
      <w:r>
        <w:t xml:space="preserve">  Create post-test reports and communicate the results.</w:t>
      </w:r>
    </w:p>
    <w:p w14:paraId="27BA7091" w14:textId="77777777" w:rsidR="002832BF" w:rsidRDefault="002832BF" w:rsidP="002832BF">
      <w:pPr>
        <w:pStyle w:val="BodyText"/>
      </w:pPr>
      <w:r w:rsidRPr="002832BF">
        <w:t>Team AbleVets is not required to create test data; however, test data will be obtained from a VistA within the VA environment. When the IOC test cases are defined, Team AbleVets will determine the method for securing sensitive test data.</w:t>
      </w:r>
    </w:p>
    <w:p w14:paraId="367D44BE" w14:textId="77777777" w:rsidR="00421E6E" w:rsidRDefault="00421E6E" w:rsidP="00421E6E">
      <w:pPr>
        <w:pStyle w:val="Heading1"/>
      </w:pPr>
      <w:bookmarkStart w:id="14" w:name="_Toc10189925"/>
      <w:r>
        <w:t>Test Dependencies</w:t>
      </w:r>
      <w:bookmarkEnd w:id="14"/>
    </w:p>
    <w:p w14:paraId="7EC2ED3C" w14:textId="77777777" w:rsidR="00421E6E" w:rsidRPr="00421E6E" w:rsidRDefault="00AB22E2" w:rsidP="00A21894">
      <w:pPr>
        <w:pStyle w:val="BodyText"/>
      </w:pPr>
      <w:r>
        <w:t>Successful testing is dependent upon</w:t>
      </w:r>
      <w:r w:rsidR="00A21894">
        <w:t xml:space="preserve"> t</w:t>
      </w:r>
      <w:r>
        <w:t xml:space="preserve">he setup of the AbleVets delivery pipeline with the latest VistA and </w:t>
      </w:r>
      <w:r w:rsidR="001E77B5" w:rsidRPr="001E77B5">
        <w:t xml:space="preserve">Computerized Patient Record System </w:t>
      </w:r>
      <w:r w:rsidR="001E77B5">
        <w:t>(</w:t>
      </w:r>
      <w:r>
        <w:t>CPRS</w:t>
      </w:r>
      <w:r w:rsidR="001E77B5">
        <w:t>)</w:t>
      </w:r>
      <w:r>
        <w:t xml:space="preserve"> instance</w:t>
      </w:r>
      <w:r w:rsidR="00A21894">
        <w:t>; c</w:t>
      </w:r>
      <w:r>
        <w:t>oordinati</w:t>
      </w:r>
      <w:r w:rsidR="00A21894">
        <w:t>ng</w:t>
      </w:r>
      <w:r>
        <w:t xml:space="preserve"> with the Development team to identify web client testing requirements</w:t>
      </w:r>
      <w:r w:rsidR="00A21894">
        <w:t>; i</w:t>
      </w:r>
      <w:r>
        <w:t>dentification of IOC test instances of VistA and CPRS</w:t>
      </w:r>
      <w:r w:rsidR="00A21894">
        <w:t>; and open c</w:t>
      </w:r>
      <w:r>
        <w:t>ommunication with IOC Test team</w:t>
      </w:r>
      <w:r w:rsidR="00A21894">
        <w:t>.</w:t>
      </w:r>
    </w:p>
    <w:p w14:paraId="17140A30" w14:textId="77777777" w:rsidR="00957210" w:rsidRDefault="000A6774" w:rsidP="000A6774">
      <w:pPr>
        <w:pStyle w:val="Heading1"/>
      </w:pPr>
      <w:bookmarkStart w:id="15" w:name="_Toc10189926"/>
      <w:r>
        <w:t>Developer-Level Tests</w:t>
      </w:r>
      <w:bookmarkEnd w:id="15"/>
    </w:p>
    <w:p w14:paraId="76D7A2C9" w14:textId="77777777" w:rsidR="006538EE" w:rsidRDefault="006538EE" w:rsidP="006538EE">
      <w:pPr>
        <w:pStyle w:val="BodyText"/>
      </w:pPr>
      <w:r>
        <w:t xml:space="preserve">Team AbleVets has created </w:t>
      </w:r>
      <w:r w:rsidR="00597F63">
        <w:t>Developer</w:t>
      </w:r>
      <w:r>
        <w:t xml:space="preserve">-level tests and execution schemes for the </w:t>
      </w:r>
      <w:r w:rsidR="00F36570">
        <w:t>RPC Monitor, RPC Mirror, and RPC Definition Model</w:t>
      </w:r>
      <w:r>
        <w:t>s</w:t>
      </w:r>
      <w:r w:rsidR="00F36570">
        <w:t>.</w:t>
      </w:r>
    </w:p>
    <w:p w14:paraId="498CE092" w14:textId="77777777" w:rsidR="00957210" w:rsidRDefault="00D0365D" w:rsidP="00D0365D">
      <w:pPr>
        <w:pStyle w:val="Heading2"/>
      </w:pPr>
      <w:bookmarkStart w:id="16" w:name="_Toc10189927"/>
      <w:r>
        <w:t>RPC Monitor</w:t>
      </w:r>
      <w:bookmarkEnd w:id="16"/>
    </w:p>
    <w:p w14:paraId="3C901C14" w14:textId="77777777" w:rsidR="00D0365D" w:rsidRDefault="00982452" w:rsidP="00D0365D">
      <w:pPr>
        <w:pStyle w:val="BodyText"/>
      </w:pPr>
      <w:r w:rsidRPr="00982452">
        <w:t>The RPC Monitor</w:t>
      </w:r>
      <w:r w:rsidR="00F36570">
        <w:t xml:space="preserve"> </w:t>
      </w:r>
      <w:r w:rsidRPr="00982452">
        <w:t>represents the software pipeline that facilitates RPC parsing, classification</w:t>
      </w:r>
      <w:r>
        <w:t>,</w:t>
      </w:r>
      <w:r w:rsidRPr="00982452">
        <w:t xml:space="preserve"> and alert notification function</w:t>
      </w:r>
      <w:r>
        <w:t>s of VAM</w:t>
      </w:r>
      <w:r w:rsidRPr="00982452">
        <w:t>.</w:t>
      </w:r>
    </w:p>
    <w:p w14:paraId="7F91F956" w14:textId="77777777" w:rsidR="00D0365D" w:rsidRDefault="000A6DD3" w:rsidP="000A6DD3">
      <w:pPr>
        <w:pStyle w:val="Heading3"/>
      </w:pPr>
      <w:bookmarkStart w:id="17" w:name="_Toc10189928"/>
      <w:r>
        <w:lastRenderedPageBreak/>
        <w:t>RPC Monitor Risks</w:t>
      </w:r>
      <w:bookmarkEnd w:id="17"/>
    </w:p>
    <w:p w14:paraId="1E1762C9" w14:textId="77777777" w:rsidR="00EB3234" w:rsidRPr="00EB3234" w:rsidRDefault="00EB3234" w:rsidP="00EB3234">
      <w:pPr>
        <w:pStyle w:val="BodyText"/>
      </w:pPr>
      <w:r>
        <w:t>The risks associated with the RPC M</w:t>
      </w:r>
      <w:r w:rsidR="00405BEB">
        <w:t xml:space="preserve">onitor </w:t>
      </w:r>
      <w:r w:rsidR="0081157F">
        <w:t xml:space="preserve">software </w:t>
      </w:r>
      <w:r w:rsidR="00405BEB">
        <w:t>are downtime due to runtime errors and crashes, and degraded quality of the static code.</w:t>
      </w:r>
    </w:p>
    <w:p w14:paraId="02358D51" w14:textId="77777777" w:rsidR="000A6DD3" w:rsidRDefault="000A6DD3" w:rsidP="000A6DD3">
      <w:pPr>
        <w:pStyle w:val="Heading3"/>
      </w:pPr>
      <w:bookmarkStart w:id="18" w:name="_Toc10189929"/>
      <w:r>
        <w:t>RPC Monitor Risk Mitigation</w:t>
      </w:r>
      <w:bookmarkEnd w:id="18"/>
    </w:p>
    <w:p w14:paraId="5B7B1D2A" w14:textId="77777777" w:rsidR="00F36570" w:rsidRDefault="00F36570" w:rsidP="00CF0032">
      <w:pPr>
        <w:pStyle w:val="BodyText"/>
      </w:pPr>
      <w:r>
        <w:t xml:space="preserve">Mitigation of downtime caused by runtime errors is achieved </w:t>
      </w:r>
      <w:r w:rsidR="00362A19">
        <w:t>using</w:t>
      </w:r>
      <w:r>
        <w:t xml:space="preserve"> the Jest framework when creating unit and integration-level tests. Unit tests will ensure runtime coverage of at least 95%. Integration-level regression test scripts are created using Batch mode to test RPC inputs.</w:t>
      </w:r>
    </w:p>
    <w:p w14:paraId="1D1AABB4" w14:textId="77777777" w:rsidR="00D36EF7" w:rsidRDefault="00F36570" w:rsidP="00F36570">
      <w:pPr>
        <w:pStyle w:val="BodyText"/>
      </w:pPr>
      <w:r>
        <w:t>E</w:t>
      </w:r>
      <w:r w:rsidR="00196F6E">
        <w:t>ach</w:t>
      </w:r>
      <w:r w:rsidR="00CF0032">
        <w:t xml:space="preserve"> published commit to the master branch in the RPC Monitor code repository triggers the </w:t>
      </w:r>
      <w:r w:rsidR="003F57E7">
        <w:t xml:space="preserve">automated </w:t>
      </w:r>
      <w:r w:rsidR="00CF0032">
        <w:t>execution of Jest unit and regression tests</w:t>
      </w:r>
      <w:r>
        <w:t xml:space="preserve">. </w:t>
      </w:r>
      <w:r w:rsidR="00CF0032">
        <w:t>If the test code coverage drops below 95%, and/or if there are any errors identified during testing, they will be reported within the results</w:t>
      </w:r>
      <w:r>
        <w:t xml:space="preserve">. </w:t>
      </w:r>
      <w:r w:rsidR="00CF0032">
        <w:t>Any errors logged will be fixed immediately</w:t>
      </w:r>
      <w:r>
        <w:t>.</w:t>
      </w:r>
    </w:p>
    <w:p w14:paraId="2339E1E6" w14:textId="77777777" w:rsidR="000A6DD3" w:rsidRDefault="00F36570" w:rsidP="00F36570">
      <w:pPr>
        <w:pStyle w:val="BodyText"/>
      </w:pPr>
      <w:r>
        <w:t xml:space="preserve">Running these </w:t>
      </w:r>
      <w:r w:rsidR="00CF0032">
        <w:t xml:space="preserve">tests may </w:t>
      </w:r>
      <w:r>
        <w:t>facilitate</w:t>
      </w:r>
      <w:r w:rsidR="00CF0032">
        <w:t xml:space="preserve"> the need for a </w:t>
      </w:r>
      <w:r w:rsidR="00F24EC8">
        <w:t xml:space="preserve">continuous integration </w:t>
      </w:r>
      <w:r w:rsidR="00CF0032">
        <w:t>system in VAEC, to provide access to the Kinesis mechanisms</w:t>
      </w:r>
      <w:r>
        <w:t>.</w:t>
      </w:r>
    </w:p>
    <w:p w14:paraId="7E9BEF4C" w14:textId="77777777" w:rsidR="00840FF9" w:rsidRDefault="00840FF9" w:rsidP="00840FF9">
      <w:pPr>
        <w:pStyle w:val="Heading3"/>
      </w:pPr>
      <w:bookmarkStart w:id="19" w:name="_Toc10189930"/>
      <w:r>
        <w:t>Static Code Quality</w:t>
      </w:r>
      <w:bookmarkEnd w:id="19"/>
    </w:p>
    <w:p w14:paraId="3F382009" w14:textId="77777777" w:rsidR="00AB37BF" w:rsidRDefault="00AB37BF" w:rsidP="00AB37BF">
      <w:pPr>
        <w:pStyle w:val="BodyText"/>
      </w:pPr>
      <w:r>
        <w:t xml:space="preserve">Static code quality issues </w:t>
      </w:r>
      <w:r w:rsidR="006B1877">
        <w:t>are</w:t>
      </w:r>
      <w:r>
        <w:t xml:space="preserve"> addressed </w:t>
      </w:r>
      <w:r w:rsidR="004C355E">
        <w:t>with the use of the ESLint inspection tool and a pre-defined code formatting standard. The formatting standard is based upon the Airbnb JS standard.</w:t>
      </w:r>
    </w:p>
    <w:p w14:paraId="6731C29F" w14:textId="77777777" w:rsidR="00840FF9" w:rsidRPr="00840FF9" w:rsidRDefault="00AB37BF" w:rsidP="004C355E">
      <w:pPr>
        <w:pStyle w:val="BodyText"/>
      </w:pPr>
      <w:r>
        <w:t>Each published commit to the master branch in the RPC Monitor code repository trigger</w:t>
      </w:r>
      <w:r w:rsidR="00EB3234">
        <w:t>s</w:t>
      </w:r>
      <w:r>
        <w:t xml:space="preserve"> the automated execution of the code inspection tool</w:t>
      </w:r>
      <w:r w:rsidR="004C355E">
        <w:t>. If the results indicate b</w:t>
      </w:r>
      <w:r w:rsidR="00D36EF7">
        <w:t>roken code formatting</w:t>
      </w:r>
      <w:r w:rsidR="004C355E">
        <w:t>, it</w:t>
      </w:r>
      <w:r>
        <w:t xml:space="preserve"> will be fixed immediately</w:t>
      </w:r>
      <w:r w:rsidR="004C355E">
        <w:t>.</w:t>
      </w:r>
    </w:p>
    <w:p w14:paraId="7B04474B" w14:textId="77777777" w:rsidR="00D0365D" w:rsidRDefault="00D0365D" w:rsidP="00D0365D">
      <w:pPr>
        <w:pStyle w:val="Heading2"/>
      </w:pPr>
      <w:bookmarkStart w:id="20" w:name="_Toc10189931"/>
      <w:r>
        <w:t>RPC Mirror</w:t>
      </w:r>
      <w:bookmarkEnd w:id="20"/>
    </w:p>
    <w:p w14:paraId="6E2FF9E9" w14:textId="77777777" w:rsidR="00D0365D" w:rsidRDefault="008D6693" w:rsidP="00D0365D">
      <w:pPr>
        <w:pStyle w:val="BodyText"/>
      </w:pPr>
      <w:r w:rsidRPr="008D6693">
        <w:t>The RPC Mirror represents the small piece of software that mirrors client-to-V</w:t>
      </w:r>
      <w:r>
        <w:t>ist</w:t>
      </w:r>
      <w:r w:rsidRPr="008D6693">
        <w:t xml:space="preserve">A RPC traffic to an alternate data streaming service (Kinesis). This software makes </w:t>
      </w:r>
      <w:r w:rsidR="009D4AC0">
        <w:t xml:space="preserve">a </w:t>
      </w:r>
      <w:r w:rsidRPr="008D6693">
        <w:t xml:space="preserve">small an impact, </w:t>
      </w:r>
      <w:r>
        <w:t xml:space="preserve">as it </w:t>
      </w:r>
      <w:r w:rsidRPr="008D6693">
        <w:t>sit</w:t>
      </w:r>
      <w:r>
        <w:t>s</w:t>
      </w:r>
      <w:r w:rsidRPr="008D6693">
        <w:t xml:space="preserve"> on the critical network traffic path between V</w:t>
      </w:r>
      <w:r>
        <w:t>ist</w:t>
      </w:r>
      <w:r w:rsidRPr="008D6693">
        <w:t>A clients and V</w:t>
      </w:r>
      <w:r>
        <w:t>ist</w:t>
      </w:r>
      <w:r w:rsidRPr="008D6693">
        <w:t>A.</w:t>
      </w:r>
    </w:p>
    <w:p w14:paraId="41934E9D" w14:textId="77777777" w:rsidR="00D0365D" w:rsidRDefault="0067362E" w:rsidP="0067362E">
      <w:pPr>
        <w:pStyle w:val="Heading3"/>
      </w:pPr>
      <w:bookmarkStart w:id="21" w:name="_Toc10189932"/>
      <w:r>
        <w:t>RPC Mirror Risks</w:t>
      </w:r>
      <w:bookmarkEnd w:id="21"/>
    </w:p>
    <w:p w14:paraId="4B3BB753" w14:textId="77777777" w:rsidR="006B1877" w:rsidRPr="006B1877" w:rsidRDefault="006B1877" w:rsidP="006B1877">
      <w:pPr>
        <w:pStyle w:val="BodyText"/>
      </w:pPr>
      <w:r>
        <w:t>The risks associated with the use of the RPC Mirror software are</w:t>
      </w:r>
      <w:r w:rsidR="00B55FEE">
        <w:t xml:space="preserve"> application failure that interrupts the service between the clients and VistA, latency introduced by the RPC Mirror, and overloading the connection capacity and/or throughput limits.</w:t>
      </w:r>
    </w:p>
    <w:p w14:paraId="4CF4C045" w14:textId="77777777" w:rsidR="00A74B73" w:rsidRDefault="00A543E9" w:rsidP="00A74B73">
      <w:pPr>
        <w:pStyle w:val="Heading3"/>
      </w:pPr>
      <w:bookmarkStart w:id="22" w:name="_Toc10189933"/>
      <w:r>
        <w:t>RPC Mirror Risk Mitigation</w:t>
      </w:r>
      <w:bookmarkEnd w:id="22"/>
    </w:p>
    <w:p w14:paraId="6480FE17" w14:textId="77777777" w:rsidR="00D50FAD" w:rsidRDefault="00F12E29" w:rsidP="00F12E29">
      <w:pPr>
        <w:pStyle w:val="BodyText"/>
      </w:pPr>
      <w:r>
        <w:t xml:space="preserve">Mitigating </w:t>
      </w:r>
      <w:r w:rsidRPr="00F12E29">
        <w:t>runtime errors</w:t>
      </w:r>
      <w:r>
        <w:t xml:space="preserve"> and ensuring code quality</w:t>
      </w:r>
      <w:r w:rsidRPr="00F12E29">
        <w:t xml:space="preserve"> is achieved </w:t>
      </w:r>
      <w:r w:rsidR="00362A19" w:rsidRPr="00F12E29">
        <w:t>using</w:t>
      </w:r>
      <w:r w:rsidRPr="00F12E29">
        <w:t xml:space="preserve"> the Jest framework when creating unit and integration-level tests. Unit tests will ensure runtime coverage of at least 95%. Integration-level regression test scripts </w:t>
      </w:r>
      <w:r w:rsidR="00D50FAD">
        <w:t xml:space="preserve">exercise passthrough streaming </w:t>
      </w:r>
      <w:r w:rsidR="00196F6E">
        <w:t xml:space="preserve">and </w:t>
      </w:r>
      <w:r w:rsidR="00D50FAD">
        <w:t>the AWS Kinesis mechanism</w:t>
      </w:r>
      <w:r>
        <w:t>.</w:t>
      </w:r>
    </w:p>
    <w:p w14:paraId="43A0AF31" w14:textId="77777777" w:rsidR="006D1920" w:rsidRDefault="006D1920" w:rsidP="00F12E29">
      <w:pPr>
        <w:pStyle w:val="BodyText"/>
      </w:pPr>
      <w:r w:rsidRPr="006D1920">
        <w:t>Each published commit to the master branch in the RPC Monitor code repository triggers the automated execution of Jest unit and regression tests. If the test code coverage drops below 95%, and/or if there are any errors identified during testing, they will be reported within the results</w:t>
      </w:r>
      <w:r>
        <w:t>, and fixed i</w:t>
      </w:r>
      <w:r w:rsidRPr="006D1920">
        <w:t>mmediately.</w:t>
      </w:r>
    </w:p>
    <w:p w14:paraId="066DC7CA" w14:textId="77777777" w:rsidR="00EB3234" w:rsidRDefault="00EB3234" w:rsidP="006D1920">
      <w:pPr>
        <w:pStyle w:val="BodyText"/>
      </w:pPr>
      <w:r w:rsidRPr="00EB3234">
        <w:lastRenderedPageBreak/>
        <w:t xml:space="preserve">Running these tests may facilitate the need for a </w:t>
      </w:r>
      <w:r w:rsidR="00275941" w:rsidRPr="00EB3234">
        <w:t xml:space="preserve">continuous integration </w:t>
      </w:r>
      <w:r w:rsidRPr="00EB3234">
        <w:t>system in VAEC, to provide access to the Kinesis mechanisms</w:t>
      </w:r>
      <w:r w:rsidR="006D1920">
        <w:t>.</w:t>
      </w:r>
    </w:p>
    <w:p w14:paraId="3C9653D2" w14:textId="77777777" w:rsidR="00F51D13" w:rsidRDefault="00F51D13" w:rsidP="00F51D13">
      <w:pPr>
        <w:pStyle w:val="Heading3"/>
      </w:pPr>
      <w:bookmarkStart w:id="23" w:name="_Toc10189934"/>
      <w:r>
        <w:t>Passthrough Latency</w:t>
      </w:r>
      <w:r w:rsidR="001F3B1B">
        <w:t xml:space="preserve"> Mitigation</w:t>
      </w:r>
      <w:bookmarkEnd w:id="23"/>
    </w:p>
    <w:p w14:paraId="6E1A650B" w14:textId="77777777" w:rsidR="001F3B1B" w:rsidRDefault="001F3B1B" w:rsidP="001F3B1B">
      <w:pPr>
        <w:pStyle w:val="BodyText"/>
      </w:pPr>
      <w:r>
        <w:t>Passthrough latency characterization tests are used to define acceptable latency levels and establish a strategy to reduce unacceptable latency levels. Latency level regression tests are used once acceptable latency levels have been determined.</w:t>
      </w:r>
    </w:p>
    <w:p w14:paraId="05A35B53" w14:textId="77777777" w:rsidR="001F3B1B" w:rsidRDefault="001F3B1B" w:rsidP="005C3D60">
      <w:pPr>
        <w:pStyle w:val="BodyText"/>
      </w:pPr>
      <w:r>
        <w:t xml:space="preserve">Mitigation of latency risks </w:t>
      </w:r>
      <w:r w:rsidR="005C3D60">
        <w:t>are</w:t>
      </w:r>
      <w:r>
        <w:t xml:space="preserve"> addressed by </w:t>
      </w:r>
      <w:r w:rsidR="005C3D60">
        <w:t xml:space="preserve">creating a test harness that measures network transmission times with and without the RPC Mirror in the direct traffic path. The harness allows for multiple, simultaneous connection and transmission streams to determine the effect of loading on latency. </w:t>
      </w:r>
      <w:r>
        <w:t xml:space="preserve">A </w:t>
      </w:r>
      <w:r w:rsidR="005C3D60">
        <w:t xml:space="preserve">test results </w:t>
      </w:r>
      <w:r>
        <w:t xml:space="preserve">report is generated, comparing the </w:t>
      </w:r>
      <w:r w:rsidR="005C3D60">
        <w:t>outcomes both</w:t>
      </w:r>
      <w:r>
        <w:t xml:space="preserve"> with and without the RPC Mirror in the direct traffic path</w:t>
      </w:r>
      <w:r w:rsidR="005C3D60">
        <w:t>.</w:t>
      </w:r>
    </w:p>
    <w:p w14:paraId="66F32A3C" w14:textId="77777777" w:rsidR="00F51D13" w:rsidRPr="00F51D13" w:rsidRDefault="001F3B1B" w:rsidP="005C3D60">
      <w:pPr>
        <w:pStyle w:val="BodyText"/>
      </w:pPr>
      <w:r>
        <w:t xml:space="preserve">The </w:t>
      </w:r>
      <w:r w:rsidR="005C3D60">
        <w:t xml:space="preserve">test </w:t>
      </w:r>
      <w:r>
        <w:t>harness is used to run regression latency tests whenever new code is committed to the RPC Mirror repository</w:t>
      </w:r>
      <w:r w:rsidR="005C3D60">
        <w:t xml:space="preserve">. </w:t>
      </w:r>
      <w:r>
        <w:t>Any measured latency times above the acceptable threshold are marked as errors and fixed immediately</w:t>
      </w:r>
      <w:r w:rsidR="004D7443">
        <w:t>.</w:t>
      </w:r>
    </w:p>
    <w:p w14:paraId="19A82AA6" w14:textId="77777777" w:rsidR="00B60650" w:rsidRDefault="00B60650" w:rsidP="00B60650">
      <w:pPr>
        <w:pStyle w:val="Heading3"/>
      </w:pPr>
      <w:bookmarkStart w:id="24" w:name="_Toc10189935"/>
      <w:r>
        <w:t>Connection Overload Mitigation</w:t>
      </w:r>
      <w:bookmarkEnd w:id="24"/>
    </w:p>
    <w:p w14:paraId="6378D687" w14:textId="77777777" w:rsidR="00602D91" w:rsidRDefault="00602D91" w:rsidP="00602D91">
      <w:pPr>
        <w:pStyle w:val="BodyText"/>
      </w:pPr>
      <w:r>
        <w:t>Connection overload characterization tests are used to determine connection limits and capacities of a single instance of the software. Load/stress regression tests are used once acceptabl</w:t>
      </w:r>
      <w:r w:rsidR="00D20497">
        <w:t xml:space="preserve">e </w:t>
      </w:r>
      <w:r>
        <w:t>levels have been determined.</w:t>
      </w:r>
    </w:p>
    <w:p w14:paraId="2DCAEA09" w14:textId="77777777" w:rsidR="00C1200F" w:rsidRDefault="00C1200F" w:rsidP="00C1200F">
      <w:pPr>
        <w:pStyle w:val="BodyText"/>
      </w:pPr>
      <w:r>
        <w:t>C</w:t>
      </w:r>
      <w:r w:rsidR="00602D91">
        <w:t xml:space="preserve">onnection load risks </w:t>
      </w:r>
      <w:r w:rsidR="008A0498">
        <w:t>are</w:t>
      </w:r>
      <w:r w:rsidR="00602D91">
        <w:t xml:space="preserve"> </w:t>
      </w:r>
      <w:r>
        <w:t>mitigated</w:t>
      </w:r>
      <w:r w:rsidR="00602D91">
        <w:t xml:space="preserve"> by </w:t>
      </w:r>
      <w:r>
        <w:t>creating an RPC Mirror stress test harness that o</w:t>
      </w:r>
      <w:r w:rsidR="00602D91">
        <w:t>pen</w:t>
      </w:r>
      <w:r>
        <w:t>s</w:t>
      </w:r>
      <w:r w:rsidR="00602D91">
        <w:t xml:space="preserve"> an arbitrary number of raw TCP connections</w:t>
      </w:r>
      <w:r>
        <w:t>, then measures the response times as a function of total connection counts.</w:t>
      </w:r>
    </w:p>
    <w:p w14:paraId="5C8131CF" w14:textId="77777777" w:rsidR="00D20497" w:rsidRDefault="00D20497" w:rsidP="00C1200F">
      <w:pPr>
        <w:pStyle w:val="BodyText"/>
      </w:pPr>
      <w:r w:rsidRPr="008A0498">
        <w:t xml:space="preserve">The results </w:t>
      </w:r>
      <w:r w:rsidR="001E4A3C" w:rsidRPr="008A0498">
        <w:t xml:space="preserve">are used to </w:t>
      </w:r>
      <w:r w:rsidR="00C1200F" w:rsidRPr="008A0498">
        <w:t xml:space="preserve">typify </w:t>
      </w:r>
      <w:r w:rsidRPr="008A0498">
        <w:t>the effects of connection loading on the RPC Mirror</w:t>
      </w:r>
      <w:r w:rsidR="008A0498">
        <w:t>, and the test harness will be reconfigured to add enough connections to cause the single instance of the RPC Mirror to enter failure mode to establish the upper limit of connections.</w:t>
      </w:r>
    </w:p>
    <w:p w14:paraId="6360CA88" w14:textId="77777777" w:rsidR="00B60650" w:rsidRPr="00B60650" w:rsidRDefault="001E4A3C" w:rsidP="008A0498">
      <w:pPr>
        <w:pStyle w:val="BodyText"/>
      </w:pPr>
      <w:r>
        <w:t xml:space="preserve">The </w:t>
      </w:r>
      <w:r w:rsidR="00602D91">
        <w:t>nominal and limit connection values</w:t>
      </w:r>
      <w:r>
        <w:t xml:space="preserve"> are used to create and </w:t>
      </w:r>
      <w:r w:rsidR="00602D91">
        <w:t>run regression load tests whenever new code is committed to the RPC Mirror repository</w:t>
      </w:r>
      <w:r w:rsidR="008A0498">
        <w:t xml:space="preserve">. </w:t>
      </w:r>
      <w:r w:rsidR="00602D91">
        <w:t xml:space="preserve">Any measured load limits </w:t>
      </w:r>
      <w:r>
        <w:t>above</w:t>
      </w:r>
      <w:r w:rsidR="00602D91">
        <w:t xml:space="preserve"> the </w:t>
      </w:r>
      <w:r w:rsidR="000F771C">
        <w:t>acceptable threshold</w:t>
      </w:r>
      <w:r>
        <w:t xml:space="preserve"> are</w:t>
      </w:r>
      <w:r w:rsidR="00602D91">
        <w:t xml:space="preserve"> marked as error</w:t>
      </w:r>
      <w:r>
        <w:t xml:space="preserve">s and fixed </w:t>
      </w:r>
      <w:r w:rsidR="00602D91">
        <w:t>immediately</w:t>
      </w:r>
      <w:r w:rsidR="004D7443">
        <w:t>.</w:t>
      </w:r>
    </w:p>
    <w:p w14:paraId="1346B8AC" w14:textId="77777777" w:rsidR="00D0365D" w:rsidRDefault="00D0365D" w:rsidP="00D0365D">
      <w:pPr>
        <w:pStyle w:val="Heading2"/>
      </w:pPr>
      <w:bookmarkStart w:id="25" w:name="_Toc10189936"/>
      <w:r>
        <w:t>RPC Definition Model</w:t>
      </w:r>
      <w:bookmarkEnd w:id="25"/>
    </w:p>
    <w:p w14:paraId="1B275C3A" w14:textId="77777777" w:rsidR="00D0365D" w:rsidRDefault="00931323" w:rsidP="00D0365D">
      <w:pPr>
        <w:pStyle w:val="BodyText"/>
      </w:pPr>
      <w:r w:rsidRPr="00931323">
        <w:t xml:space="preserve">The RPC Definition Model </w:t>
      </w:r>
      <w:r w:rsidR="00BC59DB">
        <w:t>is</w:t>
      </w:r>
      <w:r w:rsidRPr="00931323">
        <w:t xml:space="preserve"> the static RPC definition model file</w:t>
      </w:r>
      <w:r w:rsidR="00BC59DB">
        <w:t xml:space="preserve"> collection</w:t>
      </w:r>
      <w:r>
        <w:t xml:space="preserve"> and the classifier pipeline. The files are</w:t>
      </w:r>
      <w:r w:rsidRPr="00931323">
        <w:t xml:space="preserve"> generated by the RPC definition toolkit</w:t>
      </w:r>
      <w:r>
        <w:t xml:space="preserve"> that, with the classifier pipeline,</w:t>
      </w:r>
      <w:r w:rsidRPr="00931323">
        <w:t xml:space="preserve"> </w:t>
      </w:r>
      <w:r>
        <w:t xml:space="preserve">are </w:t>
      </w:r>
      <w:r w:rsidRPr="00931323">
        <w:t>resident in the RPC Monitor</w:t>
      </w:r>
      <w:r>
        <w:t xml:space="preserve">. The generated model files are applied against the RPC traffic to generate </w:t>
      </w:r>
      <w:r w:rsidRPr="00931323">
        <w:t>classifications and alerts.</w:t>
      </w:r>
    </w:p>
    <w:p w14:paraId="5009EA52" w14:textId="77777777" w:rsidR="00D0365D" w:rsidRDefault="007D4D75" w:rsidP="007D4D75">
      <w:pPr>
        <w:pStyle w:val="Heading3"/>
      </w:pPr>
      <w:bookmarkStart w:id="26" w:name="_Toc10189937"/>
      <w:r>
        <w:t>RPC Definition Model Risks</w:t>
      </w:r>
      <w:bookmarkEnd w:id="26"/>
    </w:p>
    <w:p w14:paraId="276F300C" w14:textId="77777777" w:rsidR="007D4D75" w:rsidRDefault="007D4D75" w:rsidP="007D4D75">
      <w:pPr>
        <w:pStyle w:val="BodyText"/>
      </w:pPr>
      <w:r>
        <w:t xml:space="preserve">The risk </w:t>
      </w:r>
      <w:r w:rsidR="00E91732">
        <w:t>associated with RPC Definition Models are i</w:t>
      </w:r>
      <w:r w:rsidRPr="007D4D75">
        <w:t>nconsistent classifications generated by known RPC sequences</w:t>
      </w:r>
      <w:r w:rsidR="00E91732">
        <w:t>.</w:t>
      </w:r>
    </w:p>
    <w:p w14:paraId="6F92F12E" w14:textId="77777777" w:rsidR="00C73EAB" w:rsidRDefault="00C73EAB" w:rsidP="00C73EAB">
      <w:pPr>
        <w:pStyle w:val="Heading3"/>
      </w:pPr>
      <w:bookmarkStart w:id="27" w:name="_Toc10189938"/>
      <w:r>
        <w:lastRenderedPageBreak/>
        <w:t>RPC Definition Model Risk Mitigation</w:t>
      </w:r>
      <w:bookmarkEnd w:id="27"/>
    </w:p>
    <w:p w14:paraId="733B7415" w14:textId="77777777" w:rsidR="00664554" w:rsidRPr="00664554" w:rsidRDefault="00664554" w:rsidP="00664554">
      <w:pPr>
        <w:pStyle w:val="BodyText"/>
      </w:pPr>
      <w:r>
        <w:t xml:space="preserve">Mitigation of inconsistent classifications is realized through the creation of RPC sequences that validate the classifier’s </w:t>
      </w:r>
      <w:r w:rsidR="00362A19">
        <w:t>response and</w:t>
      </w:r>
      <w:r>
        <w:t xml:space="preserve"> running multiple sets of RPC sequences into a test VistA system</w:t>
      </w:r>
      <w:r w:rsidR="00362A19">
        <w:t>,</w:t>
      </w:r>
      <w:r>
        <w:t xml:space="preserve"> to validate that the VistA FileMan state matches the classifier’s response.</w:t>
      </w:r>
    </w:p>
    <w:p w14:paraId="4AE14BEE" w14:textId="77777777" w:rsidR="003548A5" w:rsidRDefault="00C73EAB" w:rsidP="00664554">
      <w:pPr>
        <w:pStyle w:val="BodyText"/>
      </w:pPr>
      <w:r>
        <w:t>Team AbleVets will ensure that the RPC Definition Models and the RPC Monitor software consistently produces known results</w:t>
      </w:r>
      <w:r w:rsidR="00664554">
        <w:t xml:space="preserve">. A test harness is created to validate the notifications and alerts generated by the RPC Monitor, and that allows testers to </w:t>
      </w:r>
      <w:r>
        <w:t>run multiple</w:t>
      </w:r>
      <w:r w:rsidR="00664554">
        <w:t>,</w:t>
      </w:r>
      <w:r>
        <w:t xml:space="preserve"> known sequences of RPCs into the RPC Monitor software</w:t>
      </w:r>
      <w:r w:rsidR="00B9739B">
        <w:t xml:space="preserve"> </w:t>
      </w:r>
      <w:r>
        <w:t xml:space="preserve">with a known RPC Definition </w:t>
      </w:r>
      <w:r w:rsidR="00B9739B">
        <w:t>Model</w:t>
      </w:r>
      <w:r w:rsidR="00664554">
        <w:t>.</w:t>
      </w:r>
    </w:p>
    <w:p w14:paraId="402ABE81" w14:textId="77777777" w:rsidR="007D4D75" w:rsidRDefault="00664554" w:rsidP="00664554">
      <w:pPr>
        <w:pStyle w:val="BodyText"/>
      </w:pPr>
      <w:r w:rsidRPr="00664554">
        <w:t>The test harness run</w:t>
      </w:r>
      <w:r>
        <w:t>s</w:t>
      </w:r>
      <w:r w:rsidRPr="00664554">
        <w:t xml:space="preserve"> regression tests whenever new code is committed to the RPC Mirror repository. </w:t>
      </w:r>
      <w:r>
        <w:t>D</w:t>
      </w:r>
      <w:r w:rsidR="00C73EAB">
        <w:t xml:space="preserve">eviation from </w:t>
      </w:r>
      <w:r w:rsidR="00B9739B">
        <w:t xml:space="preserve">the </w:t>
      </w:r>
      <w:r>
        <w:t xml:space="preserve">known </w:t>
      </w:r>
      <w:r w:rsidR="00B9739B">
        <w:t>classifications</w:t>
      </w:r>
      <w:r w:rsidR="00C73EAB">
        <w:t xml:space="preserve"> set by the definition models </w:t>
      </w:r>
      <w:r>
        <w:t>are</w:t>
      </w:r>
      <w:r w:rsidR="00B9739B">
        <w:t xml:space="preserve"> marked as error</w:t>
      </w:r>
      <w:r>
        <w:t>s</w:t>
      </w:r>
      <w:r w:rsidR="00C73EAB">
        <w:t xml:space="preserve"> and fixed immediately</w:t>
      </w:r>
      <w:r>
        <w:t>.</w:t>
      </w:r>
    </w:p>
    <w:p w14:paraId="42DB3AEC" w14:textId="77777777" w:rsidR="00686E2F" w:rsidRDefault="00D75631" w:rsidP="00D75631">
      <w:pPr>
        <w:pStyle w:val="Heading1"/>
      </w:pPr>
      <w:bookmarkStart w:id="28" w:name="_Toc10189939"/>
      <w:r>
        <w:t>Code Delivery Pipeline</w:t>
      </w:r>
      <w:bookmarkEnd w:id="28"/>
    </w:p>
    <w:p w14:paraId="6F704453" w14:textId="77777777" w:rsidR="001A1D50" w:rsidRDefault="001A1D50" w:rsidP="001A1D50">
      <w:pPr>
        <w:pStyle w:val="BodyText"/>
      </w:pPr>
      <w:r>
        <w:t xml:space="preserve">Code </w:t>
      </w:r>
      <w:r w:rsidR="000B5D1D">
        <w:t>is</w:t>
      </w:r>
      <w:r>
        <w:t xml:space="preserve"> initially</w:t>
      </w:r>
      <w:r w:rsidR="000B5D1D">
        <w:t xml:space="preserve"> </w:t>
      </w:r>
      <w:r>
        <w:t>stored and tested in GitHub, a version control system</w:t>
      </w:r>
      <w:r w:rsidR="000B5D1D">
        <w:t>. The code is then</w:t>
      </w:r>
      <w:r>
        <w:t xml:space="preserve"> integrated into the AbleVets build </w:t>
      </w:r>
      <w:r w:rsidR="004B63FE">
        <w:t>pipeline and</w:t>
      </w:r>
      <w:r w:rsidR="000B5D1D">
        <w:t xml:space="preserve"> i</w:t>
      </w:r>
      <w:r>
        <w:t>nstalled in the AbleVets</w:t>
      </w:r>
      <w:r w:rsidR="000B5D1D">
        <w:t xml:space="preserve"> test</w:t>
      </w:r>
      <w:r>
        <w:t xml:space="preserve"> environment.</w:t>
      </w:r>
      <w:r w:rsidR="000B5D1D">
        <w:t xml:space="preserve"> Once the c</w:t>
      </w:r>
      <w:r>
        <w:t>ode</w:t>
      </w:r>
      <w:r w:rsidR="000B5D1D">
        <w:t xml:space="preserve"> t</w:t>
      </w:r>
      <w:r>
        <w:t>est</w:t>
      </w:r>
      <w:r w:rsidR="000B5D1D">
        <w:t>ing</w:t>
      </w:r>
      <w:r>
        <w:t xml:space="preserve"> in the AbleVets environment</w:t>
      </w:r>
      <w:r w:rsidR="000B5D1D">
        <w:t xml:space="preserve"> is complete</w:t>
      </w:r>
      <w:r>
        <w:t xml:space="preserve">, </w:t>
      </w:r>
      <w:r w:rsidR="000B5D1D">
        <w:t>the code is</w:t>
      </w:r>
      <w:r>
        <w:t xml:space="preserve"> moved to the VA environment.</w:t>
      </w:r>
    </w:p>
    <w:p w14:paraId="40FA2721" w14:textId="77777777" w:rsidR="001A1D50" w:rsidRDefault="001A1D50" w:rsidP="001A1D50">
      <w:pPr>
        <w:pStyle w:val="BodyText"/>
      </w:pPr>
      <w:r>
        <w:t xml:space="preserve">Jenkins on </w:t>
      </w:r>
      <w:r w:rsidR="000B5D1D">
        <w:t xml:space="preserve">Demand is </w:t>
      </w:r>
      <w:r>
        <w:t>deployed to the test environments and GitHub via the continuous integration of code. Jenkins</w:t>
      </w:r>
      <w:r w:rsidR="000B5D1D">
        <w:t xml:space="preserve"> </w:t>
      </w:r>
      <w:r>
        <w:t>deploy</w:t>
      </w:r>
      <w:r w:rsidR="000B5D1D">
        <w:t>s</w:t>
      </w:r>
      <w:r>
        <w:t xml:space="preserve"> the updated artifacts to GitHub, which </w:t>
      </w:r>
      <w:r w:rsidR="000B5D1D">
        <w:t>are</w:t>
      </w:r>
      <w:r>
        <w:t xml:space="preserve"> then</w:t>
      </w:r>
      <w:r w:rsidR="000B5D1D">
        <w:t xml:space="preserve"> </w:t>
      </w:r>
      <w:r>
        <w:t>deployed to the Production environment.</w:t>
      </w:r>
    </w:p>
    <w:p w14:paraId="57BBE3F2" w14:textId="77777777" w:rsidR="000B5D1D" w:rsidRDefault="001A1D50" w:rsidP="001A1D50">
      <w:pPr>
        <w:pStyle w:val="BodyText"/>
      </w:pPr>
      <w:r>
        <w:t xml:space="preserve">VA User Acceptance (UA) testers will develop </w:t>
      </w:r>
      <w:r w:rsidR="00C06932">
        <w:t xml:space="preserve">all manual UAT </w:t>
      </w:r>
      <w:r>
        <w:t xml:space="preserve">test scripts. If necessary, the test cases used during manual testing </w:t>
      </w:r>
      <w:r w:rsidR="000B5D1D">
        <w:t xml:space="preserve">are </w:t>
      </w:r>
      <w:r>
        <w:t>delivered to UA testers</w:t>
      </w:r>
      <w:r w:rsidR="000B5D1D">
        <w:t>.</w:t>
      </w:r>
      <w:r w:rsidR="00C06932">
        <w:t xml:space="preserve"> Automated testing is not conducted during UAT.</w:t>
      </w:r>
    </w:p>
    <w:p w14:paraId="5E249547" w14:textId="77777777" w:rsidR="00686E2F" w:rsidRDefault="00944826" w:rsidP="00944826">
      <w:pPr>
        <w:pStyle w:val="Heading1"/>
      </w:pPr>
      <w:bookmarkStart w:id="29" w:name="_Toc10189940"/>
      <w:r>
        <w:t>Test Deliverables</w:t>
      </w:r>
      <w:bookmarkEnd w:id="29"/>
    </w:p>
    <w:p w14:paraId="3C7FA0E1" w14:textId="77777777" w:rsidR="00944826" w:rsidRPr="00944826" w:rsidRDefault="000B5D1D" w:rsidP="00944826">
      <w:pPr>
        <w:pStyle w:val="BodyText"/>
      </w:pPr>
      <w:r>
        <w:t xml:space="preserve">Team </w:t>
      </w:r>
      <w:r w:rsidR="00944826" w:rsidRPr="00944826">
        <w:t xml:space="preserve">AbleVets </w:t>
      </w:r>
      <w:r w:rsidR="00E55D94">
        <w:t>delivers</w:t>
      </w:r>
      <w:r w:rsidR="00944826" w:rsidRPr="00944826">
        <w:t xml:space="preserve"> the test artifacts</w:t>
      </w:r>
      <w:r w:rsidR="00133D17">
        <w:t xml:space="preserve"> listed in </w:t>
      </w:r>
      <w:r w:rsidR="00133D17" w:rsidRPr="00133D17">
        <w:rPr>
          <w:rStyle w:val="Cross-Reference"/>
        </w:rPr>
        <w:fldChar w:fldCharType="begin"/>
      </w:r>
      <w:r w:rsidR="00133D17" w:rsidRPr="00133D17">
        <w:rPr>
          <w:rStyle w:val="Cross-Reference"/>
        </w:rPr>
        <w:instrText xml:space="preserve"> REF _Ref10015979 \h </w:instrText>
      </w:r>
      <w:r w:rsidR="00133D17">
        <w:rPr>
          <w:rStyle w:val="Cross-Reference"/>
        </w:rPr>
        <w:instrText xml:space="preserve"> \* MERGEFORMAT </w:instrText>
      </w:r>
      <w:r w:rsidR="00133D17" w:rsidRPr="00133D17">
        <w:rPr>
          <w:rStyle w:val="Cross-Reference"/>
        </w:rPr>
      </w:r>
      <w:r w:rsidR="00133D17" w:rsidRPr="00133D17">
        <w:rPr>
          <w:rStyle w:val="Cross-Reference"/>
        </w:rPr>
        <w:fldChar w:fldCharType="separate"/>
      </w:r>
      <w:r w:rsidR="00133D17" w:rsidRPr="00133D17">
        <w:rPr>
          <w:rStyle w:val="Cross-Reference"/>
        </w:rPr>
        <w:t>Table 1</w:t>
      </w:r>
      <w:r w:rsidR="00133D17" w:rsidRPr="00133D17">
        <w:rPr>
          <w:rStyle w:val="Cross-Reference"/>
        </w:rPr>
        <w:fldChar w:fldCharType="end"/>
      </w:r>
      <w:r>
        <w:t xml:space="preserve">, in accordance with the </w:t>
      </w:r>
      <w:r w:rsidR="00944826" w:rsidRPr="00944826">
        <w:t>PWS.</w:t>
      </w:r>
    </w:p>
    <w:p w14:paraId="074BBAA6" w14:textId="77777777" w:rsidR="007142B2" w:rsidRDefault="007142B2" w:rsidP="007142B2">
      <w:pPr>
        <w:pStyle w:val="Caption"/>
      </w:pPr>
      <w:bookmarkStart w:id="30" w:name="_Ref10015979"/>
      <w:bookmarkStart w:id="31" w:name="_Toc10189942"/>
      <w:r>
        <w:t xml:space="preserve">Table </w:t>
      </w:r>
      <w:r w:rsidR="007D7DCA">
        <w:rPr>
          <w:noProof/>
        </w:rPr>
        <w:fldChar w:fldCharType="begin"/>
      </w:r>
      <w:r w:rsidR="007D7DCA">
        <w:rPr>
          <w:noProof/>
        </w:rPr>
        <w:instrText xml:space="preserve"> SEQ Table \* ARABIC </w:instrText>
      </w:r>
      <w:r w:rsidR="007D7DCA">
        <w:rPr>
          <w:noProof/>
        </w:rPr>
        <w:fldChar w:fldCharType="separate"/>
      </w:r>
      <w:r w:rsidR="00DC3A59">
        <w:rPr>
          <w:noProof/>
        </w:rPr>
        <w:t>1</w:t>
      </w:r>
      <w:r w:rsidR="007D7DCA">
        <w:rPr>
          <w:noProof/>
        </w:rPr>
        <w:fldChar w:fldCharType="end"/>
      </w:r>
      <w:bookmarkEnd w:id="30"/>
      <w:r>
        <w:t xml:space="preserve">: </w:t>
      </w:r>
      <w:r w:rsidR="00944826">
        <w:t xml:space="preserve"> Project VAM Test Deliverables</w:t>
      </w:r>
      <w:bookmarkEnd w:id="31"/>
    </w:p>
    <w:tbl>
      <w:tblPr>
        <w:tblStyle w:val="JLV-CV"/>
        <w:tblW w:w="9445" w:type="dxa"/>
        <w:tblLayout w:type="fixed"/>
        <w:tblLook w:val="0420" w:firstRow="1" w:lastRow="0" w:firstColumn="0" w:lastColumn="0" w:noHBand="0" w:noVBand="1"/>
      </w:tblPr>
      <w:tblGrid>
        <w:gridCol w:w="1075"/>
        <w:gridCol w:w="2610"/>
        <w:gridCol w:w="5760"/>
      </w:tblGrid>
      <w:tr w:rsidR="00944826" w14:paraId="081E5FFF" w14:textId="77777777" w:rsidTr="00944826">
        <w:trPr>
          <w:cnfStyle w:val="100000000000" w:firstRow="1" w:lastRow="0" w:firstColumn="0" w:lastColumn="0" w:oddVBand="0" w:evenVBand="0" w:oddHBand="0" w:evenHBand="0" w:firstRowFirstColumn="0" w:firstRowLastColumn="0" w:lastRowFirstColumn="0" w:lastRowLastColumn="0"/>
        </w:trPr>
        <w:tc>
          <w:tcPr>
            <w:tcW w:w="1075" w:type="dxa"/>
          </w:tcPr>
          <w:p w14:paraId="7F441CC9" w14:textId="77777777" w:rsidR="00944826" w:rsidRDefault="00944826" w:rsidP="006365D8">
            <w:pPr>
              <w:pStyle w:val="TableHeaderRow"/>
            </w:pPr>
            <w:r>
              <w:t>CLIN</w:t>
            </w:r>
          </w:p>
        </w:tc>
        <w:tc>
          <w:tcPr>
            <w:tcW w:w="2610" w:type="dxa"/>
          </w:tcPr>
          <w:p w14:paraId="73114AD8" w14:textId="77777777" w:rsidR="00944826" w:rsidRDefault="00944826" w:rsidP="006365D8">
            <w:pPr>
              <w:pStyle w:val="TableHeaderRow"/>
            </w:pPr>
            <w:r>
              <w:t>Title</w:t>
            </w:r>
          </w:p>
        </w:tc>
        <w:tc>
          <w:tcPr>
            <w:tcW w:w="5760" w:type="dxa"/>
          </w:tcPr>
          <w:p w14:paraId="79713C2C" w14:textId="77777777" w:rsidR="00944826" w:rsidRDefault="00944826" w:rsidP="006365D8">
            <w:pPr>
              <w:pStyle w:val="TableHeaderRow"/>
            </w:pPr>
            <w:r>
              <w:t>Frequency</w:t>
            </w:r>
          </w:p>
        </w:tc>
      </w:tr>
      <w:tr w:rsidR="00944826" w14:paraId="29909D6D" w14:textId="77777777" w:rsidTr="00944826">
        <w:tc>
          <w:tcPr>
            <w:tcW w:w="1075" w:type="dxa"/>
          </w:tcPr>
          <w:p w14:paraId="10555E6E" w14:textId="77777777" w:rsidR="00944826" w:rsidRPr="008B4FEC" w:rsidRDefault="00944826" w:rsidP="00944826">
            <w:r w:rsidRPr="008B4FEC">
              <w:t>0003AA</w:t>
            </w:r>
          </w:p>
        </w:tc>
        <w:tc>
          <w:tcPr>
            <w:tcW w:w="2610" w:type="dxa"/>
          </w:tcPr>
          <w:p w14:paraId="36145C8E" w14:textId="77777777" w:rsidR="00944826" w:rsidRPr="008B4FEC" w:rsidRDefault="00944826" w:rsidP="00944826">
            <w:r w:rsidRPr="008B4FEC">
              <w:t>Master Test Plan</w:t>
            </w:r>
          </w:p>
        </w:tc>
        <w:tc>
          <w:tcPr>
            <w:tcW w:w="5760" w:type="dxa"/>
          </w:tcPr>
          <w:p w14:paraId="462F8F13" w14:textId="77777777" w:rsidR="00944826" w:rsidRPr="008B4FEC" w:rsidRDefault="00944826" w:rsidP="00944826">
            <w:r w:rsidRPr="008B4FEC">
              <w:t>The 3rd day of every month throughout the life of the project</w:t>
            </w:r>
          </w:p>
        </w:tc>
      </w:tr>
      <w:tr w:rsidR="00944826" w14:paraId="491DAEDB" w14:textId="77777777" w:rsidTr="00944826">
        <w:tc>
          <w:tcPr>
            <w:tcW w:w="1075" w:type="dxa"/>
          </w:tcPr>
          <w:p w14:paraId="2BF42A0D" w14:textId="77777777" w:rsidR="00944826" w:rsidRPr="008B4FEC" w:rsidRDefault="00944826" w:rsidP="00944826">
            <w:r w:rsidRPr="008B4FEC">
              <w:t>0003AB</w:t>
            </w:r>
          </w:p>
        </w:tc>
        <w:tc>
          <w:tcPr>
            <w:tcW w:w="2610" w:type="dxa"/>
          </w:tcPr>
          <w:p w14:paraId="50FE0B30" w14:textId="77777777" w:rsidR="00944826" w:rsidRPr="008B4FEC" w:rsidRDefault="00944826" w:rsidP="00944826">
            <w:r w:rsidRPr="008B4FEC">
              <w:t>RPC Interface Test Suite</w:t>
            </w:r>
          </w:p>
        </w:tc>
        <w:tc>
          <w:tcPr>
            <w:tcW w:w="5760" w:type="dxa"/>
          </w:tcPr>
          <w:p w14:paraId="3D0021CE" w14:textId="77777777" w:rsidR="00944826" w:rsidRDefault="00944826" w:rsidP="00944826">
            <w:r w:rsidRPr="008B4FEC">
              <w:t>The 2nd day of every quarter throughout the life of the project</w:t>
            </w:r>
          </w:p>
        </w:tc>
      </w:tr>
    </w:tbl>
    <w:p w14:paraId="12C9EB4B" w14:textId="77777777" w:rsidR="00944826" w:rsidRDefault="00944826" w:rsidP="00944826">
      <w:pPr>
        <w:pStyle w:val="BodyText"/>
      </w:pPr>
    </w:p>
    <w:p w14:paraId="675446A7" w14:textId="77777777" w:rsidR="006C7328" w:rsidRDefault="00DC3A59" w:rsidP="006F5DA5">
      <w:pPr>
        <w:pStyle w:val="Appendix1"/>
      </w:pPr>
      <w:bookmarkStart w:id="32" w:name="_Toc10189941"/>
      <w:r>
        <w:lastRenderedPageBreak/>
        <w:t>Appendix:  Acronyms and Abbreviations</w:t>
      </w:r>
      <w:bookmarkEnd w:id="32"/>
    </w:p>
    <w:p w14:paraId="27276D87" w14:textId="77777777" w:rsidR="008272BB" w:rsidRPr="006365D8" w:rsidRDefault="00FC5DC8" w:rsidP="006365D8">
      <w:pPr>
        <w:ind w:right="-110"/>
        <w:rPr>
          <w:rFonts w:ascii="Arial" w:hAnsi="Arial"/>
          <w:b/>
          <w:bCs/>
        </w:rPr>
      </w:pPr>
      <w:r w:rsidRPr="006365D8">
        <w:rPr>
          <w:rStyle w:val="Cross-Reference"/>
          <w:rFonts w:ascii="Arial" w:hAnsi="Arial"/>
          <w:b/>
          <w:bCs/>
        </w:rPr>
        <w:fldChar w:fldCharType="begin"/>
      </w:r>
      <w:r w:rsidRPr="006365D8">
        <w:rPr>
          <w:rStyle w:val="Cross-Reference"/>
          <w:rFonts w:ascii="Arial" w:hAnsi="Arial"/>
          <w:b/>
          <w:bCs/>
        </w:rPr>
        <w:instrText xml:space="preserve"> REF _Ref10016014 \h  \* MERGEFORMAT </w:instrText>
      </w:r>
      <w:r w:rsidRPr="006365D8">
        <w:rPr>
          <w:rStyle w:val="Cross-Reference"/>
          <w:rFonts w:ascii="Arial" w:hAnsi="Arial"/>
          <w:b/>
          <w:bCs/>
        </w:rPr>
      </w:r>
      <w:r w:rsidRPr="006365D8">
        <w:rPr>
          <w:rStyle w:val="Cross-Reference"/>
          <w:rFonts w:ascii="Arial" w:hAnsi="Arial"/>
          <w:b/>
          <w:bCs/>
        </w:rPr>
        <w:fldChar w:fldCharType="separate"/>
      </w:r>
      <w:r w:rsidRPr="006365D8">
        <w:rPr>
          <w:rStyle w:val="Cross-Reference"/>
          <w:rFonts w:ascii="Arial" w:hAnsi="Arial"/>
          <w:b/>
          <w:bCs/>
        </w:rPr>
        <w:t>Table 2</w:t>
      </w:r>
      <w:r w:rsidRPr="006365D8">
        <w:rPr>
          <w:rStyle w:val="Cross-Reference"/>
          <w:rFonts w:ascii="Arial" w:hAnsi="Arial"/>
          <w:b/>
          <w:bCs/>
        </w:rPr>
        <w:fldChar w:fldCharType="end"/>
      </w:r>
      <w:r w:rsidR="00DC3A59" w:rsidRPr="006365D8">
        <w:rPr>
          <w:rFonts w:ascii="Arial" w:hAnsi="Arial"/>
          <w:b/>
          <w:bCs/>
        </w:rPr>
        <w:t xml:space="preserve"> details the acronyms and abbreviations used throughout this document.</w:t>
      </w:r>
    </w:p>
    <w:p w14:paraId="2EA1AD5C" w14:textId="77777777" w:rsidR="00DC3A59" w:rsidRDefault="00DC3A59" w:rsidP="00DC3A59">
      <w:pPr>
        <w:pStyle w:val="Caption"/>
      </w:pPr>
      <w:bookmarkStart w:id="33" w:name="_Ref10016014"/>
      <w:bookmarkStart w:id="34" w:name="_Toc10189943"/>
      <w:r>
        <w:t xml:space="preserve">Table </w:t>
      </w:r>
      <w:r w:rsidR="00126E2D">
        <w:fldChar w:fldCharType="begin"/>
      </w:r>
      <w:r w:rsidR="00126E2D">
        <w:instrText xml:space="preserve"> SEQ Table \* ARABIC </w:instrText>
      </w:r>
      <w:r w:rsidR="00126E2D">
        <w:fldChar w:fldCharType="separate"/>
      </w:r>
      <w:r>
        <w:rPr>
          <w:noProof/>
        </w:rPr>
        <w:t>2</w:t>
      </w:r>
      <w:r w:rsidR="00126E2D">
        <w:rPr>
          <w:noProof/>
        </w:rPr>
        <w:fldChar w:fldCharType="end"/>
      </w:r>
      <w:bookmarkEnd w:id="33"/>
      <w:r>
        <w:t>:  Acronyms and Abbreviations</w:t>
      </w:r>
      <w:bookmarkEnd w:id="34"/>
    </w:p>
    <w:tbl>
      <w:tblPr>
        <w:tblStyle w:val="JLV-CV"/>
        <w:tblW w:w="8370" w:type="dxa"/>
        <w:tblLayout w:type="fixed"/>
        <w:tblLook w:val="0420" w:firstRow="1" w:lastRow="0" w:firstColumn="0" w:lastColumn="0" w:noHBand="0" w:noVBand="1"/>
      </w:tblPr>
      <w:tblGrid>
        <w:gridCol w:w="1435"/>
        <w:gridCol w:w="6935"/>
      </w:tblGrid>
      <w:tr w:rsidR="00DC3A59" w14:paraId="615DFF98" w14:textId="77777777" w:rsidTr="00DA59C0">
        <w:trPr>
          <w:cnfStyle w:val="100000000000" w:firstRow="1" w:lastRow="0" w:firstColumn="0" w:lastColumn="0" w:oddVBand="0" w:evenVBand="0" w:oddHBand="0" w:evenHBand="0" w:firstRowFirstColumn="0" w:firstRowLastColumn="0" w:lastRowFirstColumn="0" w:lastRowLastColumn="0"/>
        </w:trPr>
        <w:tc>
          <w:tcPr>
            <w:tcW w:w="1435" w:type="dxa"/>
          </w:tcPr>
          <w:p w14:paraId="0B8469AF" w14:textId="77777777" w:rsidR="00DC3A59" w:rsidRDefault="00DC3A59" w:rsidP="00DA59C0">
            <w:pPr>
              <w:pStyle w:val="TableHeaderRow"/>
            </w:pPr>
            <w:r>
              <w:t>Term</w:t>
            </w:r>
          </w:p>
        </w:tc>
        <w:tc>
          <w:tcPr>
            <w:tcW w:w="6935" w:type="dxa"/>
          </w:tcPr>
          <w:p w14:paraId="71D70815" w14:textId="77777777" w:rsidR="00DC3A59" w:rsidRDefault="00DC3A59" w:rsidP="00DA59C0">
            <w:pPr>
              <w:pStyle w:val="TableHeaderRow"/>
            </w:pPr>
            <w:r>
              <w:t>Definition</w:t>
            </w:r>
          </w:p>
        </w:tc>
      </w:tr>
      <w:tr w:rsidR="00DC3A59" w14:paraId="1603CC21" w14:textId="77777777" w:rsidTr="00DA59C0">
        <w:tc>
          <w:tcPr>
            <w:tcW w:w="1435" w:type="dxa"/>
          </w:tcPr>
          <w:p w14:paraId="6E234EB2" w14:textId="77777777" w:rsidR="00DC3A59" w:rsidRPr="00DA59C0" w:rsidRDefault="00DC3A59" w:rsidP="00DA59C0">
            <w:pPr>
              <w:pStyle w:val="TableTextBold"/>
            </w:pPr>
            <w:r w:rsidRPr="00DA59C0">
              <w:t>A&amp;A</w:t>
            </w:r>
          </w:p>
        </w:tc>
        <w:tc>
          <w:tcPr>
            <w:tcW w:w="6935" w:type="dxa"/>
          </w:tcPr>
          <w:p w14:paraId="5B8EF2C1" w14:textId="77777777" w:rsidR="00DC3A59" w:rsidRPr="0034186F" w:rsidRDefault="00DC3A59" w:rsidP="00DA59C0">
            <w:pPr>
              <w:pStyle w:val="TableText"/>
            </w:pPr>
            <w:r w:rsidRPr="0034186F">
              <w:t>Assessment and Authorization</w:t>
            </w:r>
          </w:p>
        </w:tc>
      </w:tr>
      <w:tr w:rsidR="00E34AEA" w14:paraId="73E8179A" w14:textId="77777777" w:rsidTr="00DA59C0">
        <w:tc>
          <w:tcPr>
            <w:tcW w:w="1435" w:type="dxa"/>
          </w:tcPr>
          <w:p w14:paraId="2ABAC4B0" w14:textId="77777777" w:rsidR="00E34AEA" w:rsidRPr="00DA59C0" w:rsidRDefault="00E34AEA" w:rsidP="00DA59C0">
            <w:pPr>
              <w:pStyle w:val="TableTextBold"/>
            </w:pPr>
            <w:r w:rsidRPr="00DA59C0">
              <w:t>AWS</w:t>
            </w:r>
          </w:p>
        </w:tc>
        <w:tc>
          <w:tcPr>
            <w:tcW w:w="6935" w:type="dxa"/>
          </w:tcPr>
          <w:p w14:paraId="5A185E57" w14:textId="77777777" w:rsidR="00E34AEA" w:rsidRPr="0034186F" w:rsidRDefault="00E34AEA" w:rsidP="00DA59C0">
            <w:pPr>
              <w:pStyle w:val="TableText"/>
            </w:pPr>
            <w:r>
              <w:t>Amazon Web Services</w:t>
            </w:r>
          </w:p>
        </w:tc>
      </w:tr>
      <w:tr w:rsidR="00DC3A59" w14:paraId="71669104" w14:textId="77777777" w:rsidTr="00DA59C0">
        <w:tc>
          <w:tcPr>
            <w:tcW w:w="1435" w:type="dxa"/>
          </w:tcPr>
          <w:p w14:paraId="29DE73A5" w14:textId="77777777" w:rsidR="00DC3A59" w:rsidRPr="00DA59C0" w:rsidRDefault="00DC3A59" w:rsidP="00DA59C0">
            <w:pPr>
              <w:pStyle w:val="TableTextBold"/>
            </w:pPr>
            <w:r w:rsidRPr="00DA59C0">
              <w:t>CPRS</w:t>
            </w:r>
          </w:p>
        </w:tc>
        <w:tc>
          <w:tcPr>
            <w:tcW w:w="6935" w:type="dxa"/>
          </w:tcPr>
          <w:p w14:paraId="56074ECA" w14:textId="77777777" w:rsidR="00DC3A59" w:rsidRPr="0034186F" w:rsidRDefault="00DC3A59" w:rsidP="00DA59C0">
            <w:pPr>
              <w:pStyle w:val="TableText"/>
            </w:pPr>
            <w:r w:rsidRPr="0034186F">
              <w:t>Computerized Patient Record System</w:t>
            </w:r>
          </w:p>
        </w:tc>
      </w:tr>
      <w:tr w:rsidR="005D59F5" w14:paraId="2A5828D0" w14:textId="77777777" w:rsidTr="00DA59C0">
        <w:tc>
          <w:tcPr>
            <w:tcW w:w="1435" w:type="dxa"/>
          </w:tcPr>
          <w:p w14:paraId="06D64D67" w14:textId="77777777" w:rsidR="005D59F5" w:rsidRPr="00DA59C0" w:rsidRDefault="005D59F5" w:rsidP="00DA59C0">
            <w:pPr>
              <w:pStyle w:val="TableTextBold"/>
            </w:pPr>
            <w:r w:rsidRPr="00DA59C0">
              <w:t>FedRAMP</w:t>
            </w:r>
          </w:p>
        </w:tc>
        <w:tc>
          <w:tcPr>
            <w:tcW w:w="6935" w:type="dxa"/>
          </w:tcPr>
          <w:p w14:paraId="66642123" w14:textId="77777777" w:rsidR="005D59F5" w:rsidRPr="0034186F" w:rsidRDefault="00307C9E" w:rsidP="00DA59C0">
            <w:pPr>
              <w:pStyle w:val="TableText"/>
            </w:pPr>
            <w:r w:rsidRPr="00307C9E">
              <w:t>Federal Risk and Authorization Management Program</w:t>
            </w:r>
          </w:p>
        </w:tc>
      </w:tr>
      <w:tr w:rsidR="00264705" w14:paraId="36631B7C" w14:textId="77777777" w:rsidTr="00DA59C0">
        <w:tc>
          <w:tcPr>
            <w:tcW w:w="1435" w:type="dxa"/>
          </w:tcPr>
          <w:p w14:paraId="13227906" w14:textId="77777777" w:rsidR="00264705" w:rsidRPr="00DA59C0" w:rsidRDefault="00264705" w:rsidP="00DA59C0">
            <w:pPr>
              <w:pStyle w:val="TableTextBold"/>
            </w:pPr>
            <w:r w:rsidRPr="00DA59C0">
              <w:t>HIPAA</w:t>
            </w:r>
          </w:p>
        </w:tc>
        <w:tc>
          <w:tcPr>
            <w:tcW w:w="6935" w:type="dxa"/>
          </w:tcPr>
          <w:p w14:paraId="2C899D45" w14:textId="77777777" w:rsidR="00264705" w:rsidRPr="0034186F" w:rsidRDefault="00264705" w:rsidP="00DA59C0">
            <w:pPr>
              <w:pStyle w:val="TableText"/>
            </w:pPr>
            <w:r w:rsidRPr="00264705">
              <w:t>Health Insurance Portability and Accountability Act of 1996</w:t>
            </w:r>
          </w:p>
        </w:tc>
      </w:tr>
      <w:tr w:rsidR="00DC3A59" w14:paraId="4A8B6ACF" w14:textId="77777777" w:rsidTr="00DA59C0">
        <w:tc>
          <w:tcPr>
            <w:tcW w:w="1435" w:type="dxa"/>
          </w:tcPr>
          <w:p w14:paraId="13223F76" w14:textId="77777777" w:rsidR="00DC3A59" w:rsidRPr="00DA59C0" w:rsidRDefault="00DC3A59" w:rsidP="00DA59C0">
            <w:pPr>
              <w:pStyle w:val="TableTextBold"/>
            </w:pPr>
            <w:r w:rsidRPr="00DA59C0">
              <w:t>IOC</w:t>
            </w:r>
          </w:p>
        </w:tc>
        <w:tc>
          <w:tcPr>
            <w:tcW w:w="6935" w:type="dxa"/>
          </w:tcPr>
          <w:p w14:paraId="23E95C6C" w14:textId="77777777" w:rsidR="00DC3A59" w:rsidRPr="0034186F" w:rsidRDefault="00DC3A59" w:rsidP="00DA59C0">
            <w:pPr>
              <w:pStyle w:val="TableText"/>
            </w:pPr>
            <w:r w:rsidRPr="0034186F">
              <w:t>Initial Operating Capability</w:t>
            </w:r>
          </w:p>
        </w:tc>
      </w:tr>
      <w:tr w:rsidR="005D59F5" w14:paraId="5D2F7131" w14:textId="77777777" w:rsidTr="00DA59C0">
        <w:tc>
          <w:tcPr>
            <w:tcW w:w="1435" w:type="dxa"/>
          </w:tcPr>
          <w:p w14:paraId="618D5D4A" w14:textId="77777777" w:rsidR="005D59F5" w:rsidRPr="00DA59C0" w:rsidRDefault="005D59F5" w:rsidP="00DA59C0">
            <w:pPr>
              <w:pStyle w:val="TableTextBold"/>
            </w:pPr>
            <w:r w:rsidRPr="00DA59C0">
              <w:t>OIT</w:t>
            </w:r>
          </w:p>
        </w:tc>
        <w:tc>
          <w:tcPr>
            <w:tcW w:w="6935" w:type="dxa"/>
          </w:tcPr>
          <w:p w14:paraId="0740D4C6" w14:textId="77777777" w:rsidR="005D59F5" w:rsidRPr="0034186F" w:rsidRDefault="005D59F5" w:rsidP="00DA59C0">
            <w:pPr>
              <w:pStyle w:val="TableText"/>
            </w:pPr>
            <w:r>
              <w:t>Office of Information and Technology</w:t>
            </w:r>
          </w:p>
        </w:tc>
      </w:tr>
      <w:tr w:rsidR="00281CB9" w14:paraId="5B5511F1" w14:textId="77777777" w:rsidTr="00DA59C0">
        <w:tc>
          <w:tcPr>
            <w:tcW w:w="1435" w:type="dxa"/>
          </w:tcPr>
          <w:p w14:paraId="001646A9" w14:textId="77777777" w:rsidR="00281CB9" w:rsidRPr="00DA59C0" w:rsidRDefault="00281CB9" w:rsidP="00DA59C0">
            <w:pPr>
              <w:pStyle w:val="TableTextBold"/>
            </w:pPr>
            <w:r w:rsidRPr="00DA59C0">
              <w:t>PoP</w:t>
            </w:r>
          </w:p>
        </w:tc>
        <w:tc>
          <w:tcPr>
            <w:tcW w:w="6935" w:type="dxa"/>
          </w:tcPr>
          <w:p w14:paraId="71A17D69" w14:textId="77777777" w:rsidR="00281CB9" w:rsidRDefault="00281CB9" w:rsidP="00DA59C0">
            <w:pPr>
              <w:pStyle w:val="TableText"/>
            </w:pPr>
            <w:r>
              <w:t>Period of Performance</w:t>
            </w:r>
          </w:p>
        </w:tc>
      </w:tr>
      <w:tr w:rsidR="008D253E" w14:paraId="04C675B5" w14:textId="77777777" w:rsidTr="00DA59C0">
        <w:tc>
          <w:tcPr>
            <w:tcW w:w="1435" w:type="dxa"/>
          </w:tcPr>
          <w:p w14:paraId="699E2849" w14:textId="77777777" w:rsidR="008D253E" w:rsidRPr="00DA59C0" w:rsidRDefault="008D253E" w:rsidP="00DA59C0">
            <w:pPr>
              <w:pStyle w:val="TableTextBold"/>
            </w:pPr>
            <w:r w:rsidRPr="00DA59C0">
              <w:t>PWS</w:t>
            </w:r>
          </w:p>
        </w:tc>
        <w:tc>
          <w:tcPr>
            <w:tcW w:w="6935" w:type="dxa"/>
          </w:tcPr>
          <w:p w14:paraId="737C5B46" w14:textId="77777777" w:rsidR="008D253E" w:rsidRDefault="008D253E" w:rsidP="00DA59C0">
            <w:pPr>
              <w:pStyle w:val="TableText"/>
            </w:pPr>
            <w:r>
              <w:t>Project Work Statement</w:t>
            </w:r>
          </w:p>
        </w:tc>
      </w:tr>
      <w:tr w:rsidR="00D873A7" w14:paraId="0A81169D" w14:textId="77777777" w:rsidTr="00DA59C0">
        <w:tc>
          <w:tcPr>
            <w:tcW w:w="1435" w:type="dxa"/>
          </w:tcPr>
          <w:p w14:paraId="4C9E5C2C" w14:textId="77777777" w:rsidR="00D873A7" w:rsidRPr="00DA59C0" w:rsidRDefault="00D873A7" w:rsidP="00DA59C0">
            <w:pPr>
              <w:pStyle w:val="TableTextBold"/>
            </w:pPr>
            <w:r w:rsidRPr="00DA59C0">
              <w:t>RPC</w:t>
            </w:r>
          </w:p>
        </w:tc>
        <w:tc>
          <w:tcPr>
            <w:tcW w:w="6935" w:type="dxa"/>
          </w:tcPr>
          <w:p w14:paraId="7242DF65" w14:textId="77777777" w:rsidR="00D873A7" w:rsidRDefault="00D873A7" w:rsidP="00DA59C0">
            <w:pPr>
              <w:pStyle w:val="TableText"/>
            </w:pPr>
            <w:r>
              <w:t>Remote Procedure Call</w:t>
            </w:r>
          </w:p>
        </w:tc>
      </w:tr>
      <w:tr w:rsidR="005D59F5" w14:paraId="3583619A" w14:textId="77777777" w:rsidTr="00DA59C0">
        <w:tc>
          <w:tcPr>
            <w:tcW w:w="1435" w:type="dxa"/>
          </w:tcPr>
          <w:p w14:paraId="154D2E53" w14:textId="77777777" w:rsidR="005D59F5" w:rsidRPr="00DA59C0" w:rsidRDefault="005D59F5" w:rsidP="00DA59C0">
            <w:pPr>
              <w:pStyle w:val="TableTextBold"/>
            </w:pPr>
            <w:r w:rsidRPr="00DA59C0">
              <w:t>UA</w:t>
            </w:r>
          </w:p>
        </w:tc>
        <w:tc>
          <w:tcPr>
            <w:tcW w:w="6935" w:type="dxa"/>
          </w:tcPr>
          <w:p w14:paraId="4CF6DCD9" w14:textId="77777777" w:rsidR="005D59F5" w:rsidRPr="0034186F" w:rsidRDefault="005D59F5" w:rsidP="00DA59C0">
            <w:pPr>
              <w:pStyle w:val="TableText"/>
            </w:pPr>
            <w:r>
              <w:t>User Acceptance</w:t>
            </w:r>
          </w:p>
        </w:tc>
      </w:tr>
      <w:tr w:rsidR="00DC3A59" w14:paraId="010FEF03" w14:textId="77777777" w:rsidTr="00DA59C0">
        <w:tc>
          <w:tcPr>
            <w:tcW w:w="1435" w:type="dxa"/>
          </w:tcPr>
          <w:p w14:paraId="0C441296" w14:textId="77777777" w:rsidR="00DC3A59" w:rsidRPr="00DA59C0" w:rsidRDefault="00DC3A59" w:rsidP="00DA59C0">
            <w:pPr>
              <w:pStyle w:val="TableTextBold"/>
            </w:pPr>
            <w:r w:rsidRPr="00DA59C0">
              <w:t>UAT</w:t>
            </w:r>
          </w:p>
        </w:tc>
        <w:tc>
          <w:tcPr>
            <w:tcW w:w="6935" w:type="dxa"/>
          </w:tcPr>
          <w:p w14:paraId="2A89BC77" w14:textId="77777777" w:rsidR="00DC3A59" w:rsidRPr="0034186F" w:rsidRDefault="00DC3A59" w:rsidP="00DA59C0">
            <w:pPr>
              <w:pStyle w:val="TableText"/>
            </w:pPr>
            <w:r w:rsidRPr="0034186F">
              <w:t>User Acceptance Testing</w:t>
            </w:r>
          </w:p>
        </w:tc>
      </w:tr>
      <w:tr w:rsidR="00DC3A59" w14:paraId="0C7ACDC6" w14:textId="77777777" w:rsidTr="00DA59C0">
        <w:tc>
          <w:tcPr>
            <w:tcW w:w="1435" w:type="dxa"/>
          </w:tcPr>
          <w:p w14:paraId="5B50E808" w14:textId="77777777" w:rsidR="00DC3A59" w:rsidRPr="00DA59C0" w:rsidRDefault="00DC3A59" w:rsidP="00DA59C0">
            <w:pPr>
              <w:pStyle w:val="TableTextBold"/>
            </w:pPr>
            <w:r w:rsidRPr="00DA59C0">
              <w:t>VA</w:t>
            </w:r>
          </w:p>
        </w:tc>
        <w:tc>
          <w:tcPr>
            <w:tcW w:w="6935" w:type="dxa"/>
          </w:tcPr>
          <w:p w14:paraId="49E25F9C" w14:textId="77777777" w:rsidR="00DC3A59" w:rsidRPr="0034186F" w:rsidRDefault="00DC3A59" w:rsidP="00DA59C0">
            <w:pPr>
              <w:pStyle w:val="TableText"/>
            </w:pPr>
            <w:r w:rsidRPr="0034186F">
              <w:t>Veteran Affairs</w:t>
            </w:r>
          </w:p>
        </w:tc>
      </w:tr>
      <w:tr w:rsidR="00544D10" w14:paraId="1B4A4329" w14:textId="77777777" w:rsidTr="00DA59C0">
        <w:tc>
          <w:tcPr>
            <w:tcW w:w="1435" w:type="dxa"/>
          </w:tcPr>
          <w:p w14:paraId="5E34E032" w14:textId="77777777" w:rsidR="00544D10" w:rsidRPr="00DA59C0" w:rsidRDefault="00544D10" w:rsidP="00DA59C0">
            <w:pPr>
              <w:pStyle w:val="TableTextBold"/>
            </w:pPr>
            <w:r w:rsidRPr="00DA59C0">
              <w:t>VAEC</w:t>
            </w:r>
          </w:p>
        </w:tc>
        <w:tc>
          <w:tcPr>
            <w:tcW w:w="6935" w:type="dxa"/>
          </w:tcPr>
          <w:p w14:paraId="2D89D201" w14:textId="77777777" w:rsidR="00544D10" w:rsidRPr="0034186F" w:rsidRDefault="00544D10" w:rsidP="00DA59C0">
            <w:pPr>
              <w:pStyle w:val="TableText"/>
            </w:pPr>
            <w:r>
              <w:t>VA Enterprise Cloud</w:t>
            </w:r>
          </w:p>
        </w:tc>
      </w:tr>
      <w:tr w:rsidR="00DC3A59" w14:paraId="4B6FDB8E" w14:textId="77777777" w:rsidTr="00DA59C0">
        <w:tc>
          <w:tcPr>
            <w:tcW w:w="1435" w:type="dxa"/>
          </w:tcPr>
          <w:p w14:paraId="0AFF4AB9" w14:textId="77777777" w:rsidR="00DC3A59" w:rsidRPr="00DA59C0" w:rsidRDefault="00DC3A59" w:rsidP="00DA59C0">
            <w:pPr>
              <w:pStyle w:val="TableTextBold"/>
            </w:pPr>
            <w:r w:rsidRPr="00DA59C0">
              <w:t>VAM</w:t>
            </w:r>
          </w:p>
        </w:tc>
        <w:tc>
          <w:tcPr>
            <w:tcW w:w="6935" w:type="dxa"/>
          </w:tcPr>
          <w:p w14:paraId="7EE251FA" w14:textId="77777777" w:rsidR="00DC3A59" w:rsidRPr="0034186F" w:rsidRDefault="00DC3A59" w:rsidP="00DA59C0">
            <w:pPr>
              <w:pStyle w:val="TableText"/>
            </w:pPr>
            <w:r w:rsidRPr="0034186F">
              <w:t>Vista Adaptive Maintenance VAEC Security</w:t>
            </w:r>
          </w:p>
        </w:tc>
      </w:tr>
      <w:tr w:rsidR="00DC3A59" w14:paraId="5A50CC96" w14:textId="77777777" w:rsidTr="00DA59C0">
        <w:tc>
          <w:tcPr>
            <w:tcW w:w="1435" w:type="dxa"/>
          </w:tcPr>
          <w:p w14:paraId="1D46BA9E" w14:textId="77777777" w:rsidR="00DC3A59" w:rsidRPr="00DA59C0" w:rsidRDefault="00DC3A59" w:rsidP="00DA59C0">
            <w:pPr>
              <w:pStyle w:val="TableTextBold"/>
            </w:pPr>
            <w:r w:rsidRPr="00DA59C0">
              <w:t>VistA</w:t>
            </w:r>
          </w:p>
        </w:tc>
        <w:tc>
          <w:tcPr>
            <w:tcW w:w="6935" w:type="dxa"/>
          </w:tcPr>
          <w:p w14:paraId="3D7205AF" w14:textId="77777777" w:rsidR="00DC3A59" w:rsidRDefault="00DC3A59" w:rsidP="00DA59C0">
            <w:pPr>
              <w:pStyle w:val="TableText"/>
            </w:pPr>
            <w:r w:rsidRPr="00A002DA">
              <w:t>Veteran Information System Technology Architecture</w:t>
            </w:r>
          </w:p>
        </w:tc>
      </w:tr>
    </w:tbl>
    <w:p w14:paraId="68C5714E" w14:textId="77777777" w:rsidR="00DC3A59" w:rsidRPr="00DC3A59" w:rsidRDefault="00DC3A59" w:rsidP="00DC3A59">
      <w:pPr>
        <w:pStyle w:val="BodyText"/>
      </w:pPr>
    </w:p>
    <w:sectPr w:rsidR="00DC3A59" w:rsidRPr="00DC3A59"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9E80B" w14:textId="77777777" w:rsidR="00D258AC" w:rsidRDefault="00D258AC" w:rsidP="00AE1DED">
      <w:pPr>
        <w:spacing w:before="0" w:after="0"/>
      </w:pPr>
      <w:r>
        <w:separator/>
      </w:r>
    </w:p>
  </w:endnote>
  <w:endnote w:type="continuationSeparator" w:id="0">
    <w:p w14:paraId="1D07E6B5" w14:textId="77777777" w:rsidR="00D258AC" w:rsidRDefault="00D258AC"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53084" w14:textId="5186C0D7" w:rsidR="00B65CB3" w:rsidRDefault="00BD0DB1">
    <w:pPr>
      <w:pStyle w:val="Footer"/>
    </w:pPr>
    <w:r>
      <w:t>VAM Master Test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126E2D">
      <w:rPr>
        <w:noProof/>
      </w:rPr>
      <w:t>June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89CDE" w14:textId="77777777" w:rsidR="00D258AC" w:rsidRDefault="00D258AC" w:rsidP="00AE1DED">
      <w:pPr>
        <w:spacing w:before="0" w:after="0"/>
      </w:pPr>
      <w:r>
        <w:separator/>
      </w:r>
    </w:p>
  </w:footnote>
  <w:footnote w:type="continuationSeparator" w:id="0">
    <w:p w14:paraId="6EC6E130" w14:textId="77777777" w:rsidR="00D258AC" w:rsidRDefault="00D258AC" w:rsidP="00AE1DE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B3B6010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AC"/>
    <w:rsid w:val="00006408"/>
    <w:rsid w:val="000319E1"/>
    <w:rsid w:val="00034057"/>
    <w:rsid w:val="00060433"/>
    <w:rsid w:val="000672A8"/>
    <w:rsid w:val="00072D7A"/>
    <w:rsid w:val="00083C4C"/>
    <w:rsid w:val="00091E8F"/>
    <w:rsid w:val="000A6774"/>
    <w:rsid w:val="000A6DD3"/>
    <w:rsid w:val="000B4A0A"/>
    <w:rsid w:val="000B5A97"/>
    <w:rsid w:val="000B5D1D"/>
    <w:rsid w:val="000C1942"/>
    <w:rsid w:val="000D08B4"/>
    <w:rsid w:val="000E51E0"/>
    <w:rsid w:val="000F771C"/>
    <w:rsid w:val="00101467"/>
    <w:rsid w:val="00105215"/>
    <w:rsid w:val="00110135"/>
    <w:rsid w:val="00122F1D"/>
    <w:rsid w:val="001259AA"/>
    <w:rsid w:val="00126063"/>
    <w:rsid w:val="00126E2D"/>
    <w:rsid w:val="00133D17"/>
    <w:rsid w:val="001615DA"/>
    <w:rsid w:val="00173B7D"/>
    <w:rsid w:val="0019071D"/>
    <w:rsid w:val="0019575C"/>
    <w:rsid w:val="00196F6E"/>
    <w:rsid w:val="001A1D50"/>
    <w:rsid w:val="001B0B89"/>
    <w:rsid w:val="001C38C2"/>
    <w:rsid w:val="001C5B70"/>
    <w:rsid w:val="001D2275"/>
    <w:rsid w:val="001E4A3C"/>
    <w:rsid w:val="001E5773"/>
    <w:rsid w:val="001E623F"/>
    <w:rsid w:val="001E77B5"/>
    <w:rsid w:val="001F3B1B"/>
    <w:rsid w:val="0020378F"/>
    <w:rsid w:val="00217921"/>
    <w:rsid w:val="00220CDD"/>
    <w:rsid w:val="0022574F"/>
    <w:rsid w:val="00237E23"/>
    <w:rsid w:val="002470A2"/>
    <w:rsid w:val="00251587"/>
    <w:rsid w:val="00260230"/>
    <w:rsid w:val="00264705"/>
    <w:rsid w:val="00265AD2"/>
    <w:rsid w:val="00272C52"/>
    <w:rsid w:val="00275941"/>
    <w:rsid w:val="00281CB9"/>
    <w:rsid w:val="002832BF"/>
    <w:rsid w:val="00291F75"/>
    <w:rsid w:val="002A14EF"/>
    <w:rsid w:val="002B0347"/>
    <w:rsid w:val="002C1728"/>
    <w:rsid w:val="002C1E29"/>
    <w:rsid w:val="002D03EA"/>
    <w:rsid w:val="002D1455"/>
    <w:rsid w:val="002D2F9E"/>
    <w:rsid w:val="002D7B71"/>
    <w:rsid w:val="002E0116"/>
    <w:rsid w:val="00307C9E"/>
    <w:rsid w:val="003223A0"/>
    <w:rsid w:val="003224B7"/>
    <w:rsid w:val="003243FD"/>
    <w:rsid w:val="0032514C"/>
    <w:rsid w:val="00343CD0"/>
    <w:rsid w:val="003548A5"/>
    <w:rsid w:val="00362A19"/>
    <w:rsid w:val="0039031E"/>
    <w:rsid w:val="00392D38"/>
    <w:rsid w:val="003938CA"/>
    <w:rsid w:val="003B585B"/>
    <w:rsid w:val="003C000B"/>
    <w:rsid w:val="003C3872"/>
    <w:rsid w:val="003C4205"/>
    <w:rsid w:val="003D4E97"/>
    <w:rsid w:val="003D5846"/>
    <w:rsid w:val="003F2BEA"/>
    <w:rsid w:val="003F474F"/>
    <w:rsid w:val="003F57E7"/>
    <w:rsid w:val="003F7020"/>
    <w:rsid w:val="00405BEB"/>
    <w:rsid w:val="00421E6E"/>
    <w:rsid w:val="0042319A"/>
    <w:rsid w:val="00432754"/>
    <w:rsid w:val="00450173"/>
    <w:rsid w:val="00450463"/>
    <w:rsid w:val="00456CC5"/>
    <w:rsid w:val="00461CC9"/>
    <w:rsid w:val="00467CF3"/>
    <w:rsid w:val="0047413B"/>
    <w:rsid w:val="00482F89"/>
    <w:rsid w:val="0049782B"/>
    <w:rsid w:val="004B63FE"/>
    <w:rsid w:val="004C355E"/>
    <w:rsid w:val="004D7443"/>
    <w:rsid w:val="004D7AAC"/>
    <w:rsid w:val="004E1BDB"/>
    <w:rsid w:val="004E5009"/>
    <w:rsid w:val="004F0766"/>
    <w:rsid w:val="004F7AF2"/>
    <w:rsid w:val="0052587F"/>
    <w:rsid w:val="0052773A"/>
    <w:rsid w:val="005358FD"/>
    <w:rsid w:val="0053633F"/>
    <w:rsid w:val="00544D10"/>
    <w:rsid w:val="00557E21"/>
    <w:rsid w:val="005632C6"/>
    <w:rsid w:val="00597F63"/>
    <w:rsid w:val="005B59D1"/>
    <w:rsid w:val="005C3D60"/>
    <w:rsid w:val="005D59F5"/>
    <w:rsid w:val="00602D91"/>
    <w:rsid w:val="00603C69"/>
    <w:rsid w:val="00617119"/>
    <w:rsid w:val="00617DEC"/>
    <w:rsid w:val="00622B94"/>
    <w:rsid w:val="00624DDF"/>
    <w:rsid w:val="006365D8"/>
    <w:rsid w:val="006502FE"/>
    <w:rsid w:val="006538EE"/>
    <w:rsid w:val="00664554"/>
    <w:rsid w:val="00665B62"/>
    <w:rsid w:val="0067263E"/>
    <w:rsid w:val="0067362E"/>
    <w:rsid w:val="00682F6A"/>
    <w:rsid w:val="00686E2F"/>
    <w:rsid w:val="006A5CA8"/>
    <w:rsid w:val="006A7BE5"/>
    <w:rsid w:val="006B1877"/>
    <w:rsid w:val="006C2B3F"/>
    <w:rsid w:val="006C4E1B"/>
    <w:rsid w:val="006C7328"/>
    <w:rsid w:val="006D1920"/>
    <w:rsid w:val="006D3D8C"/>
    <w:rsid w:val="006D66D1"/>
    <w:rsid w:val="006D716B"/>
    <w:rsid w:val="006E56C6"/>
    <w:rsid w:val="006F197C"/>
    <w:rsid w:val="006F3AD9"/>
    <w:rsid w:val="006F5DA5"/>
    <w:rsid w:val="007142B2"/>
    <w:rsid w:val="0072553C"/>
    <w:rsid w:val="007376D7"/>
    <w:rsid w:val="007661BB"/>
    <w:rsid w:val="00766A04"/>
    <w:rsid w:val="007977D7"/>
    <w:rsid w:val="007B4068"/>
    <w:rsid w:val="007B4585"/>
    <w:rsid w:val="007D0E02"/>
    <w:rsid w:val="007D2F51"/>
    <w:rsid w:val="007D4D75"/>
    <w:rsid w:val="007D7DCA"/>
    <w:rsid w:val="007E1FE6"/>
    <w:rsid w:val="007F188B"/>
    <w:rsid w:val="007F5DE7"/>
    <w:rsid w:val="0081157F"/>
    <w:rsid w:val="00816296"/>
    <w:rsid w:val="008218C2"/>
    <w:rsid w:val="008272BB"/>
    <w:rsid w:val="00831269"/>
    <w:rsid w:val="008351D2"/>
    <w:rsid w:val="00840FF9"/>
    <w:rsid w:val="00842677"/>
    <w:rsid w:val="0084470C"/>
    <w:rsid w:val="00853A19"/>
    <w:rsid w:val="0085418D"/>
    <w:rsid w:val="00872C84"/>
    <w:rsid w:val="008932B0"/>
    <w:rsid w:val="00896CB8"/>
    <w:rsid w:val="0089763F"/>
    <w:rsid w:val="008A0498"/>
    <w:rsid w:val="008A3056"/>
    <w:rsid w:val="008C474C"/>
    <w:rsid w:val="008D0826"/>
    <w:rsid w:val="008D253E"/>
    <w:rsid w:val="008D3E88"/>
    <w:rsid w:val="008D522B"/>
    <w:rsid w:val="008D6693"/>
    <w:rsid w:val="008E0C08"/>
    <w:rsid w:val="008E4640"/>
    <w:rsid w:val="00903A6B"/>
    <w:rsid w:val="0092360E"/>
    <w:rsid w:val="00931323"/>
    <w:rsid w:val="00944826"/>
    <w:rsid w:val="00957210"/>
    <w:rsid w:val="00970CFB"/>
    <w:rsid w:val="00982452"/>
    <w:rsid w:val="009832AB"/>
    <w:rsid w:val="009A0BE7"/>
    <w:rsid w:val="009A18E3"/>
    <w:rsid w:val="009A1D9A"/>
    <w:rsid w:val="009C6011"/>
    <w:rsid w:val="009D4AC0"/>
    <w:rsid w:val="009E0512"/>
    <w:rsid w:val="009E241A"/>
    <w:rsid w:val="009E5B77"/>
    <w:rsid w:val="009F3BA0"/>
    <w:rsid w:val="00A05E91"/>
    <w:rsid w:val="00A166E9"/>
    <w:rsid w:val="00A21894"/>
    <w:rsid w:val="00A2339A"/>
    <w:rsid w:val="00A27DD7"/>
    <w:rsid w:val="00A42327"/>
    <w:rsid w:val="00A502A6"/>
    <w:rsid w:val="00A543E9"/>
    <w:rsid w:val="00A5666C"/>
    <w:rsid w:val="00A74B73"/>
    <w:rsid w:val="00A86E37"/>
    <w:rsid w:val="00AB22E2"/>
    <w:rsid w:val="00AB37BF"/>
    <w:rsid w:val="00AB46FE"/>
    <w:rsid w:val="00AB67B9"/>
    <w:rsid w:val="00AC0E30"/>
    <w:rsid w:val="00AD2BAE"/>
    <w:rsid w:val="00AE1DED"/>
    <w:rsid w:val="00AE27CF"/>
    <w:rsid w:val="00AE7DA6"/>
    <w:rsid w:val="00AF2A4D"/>
    <w:rsid w:val="00AF5926"/>
    <w:rsid w:val="00AF6D92"/>
    <w:rsid w:val="00B0142E"/>
    <w:rsid w:val="00B1386A"/>
    <w:rsid w:val="00B13903"/>
    <w:rsid w:val="00B20F5A"/>
    <w:rsid w:val="00B30757"/>
    <w:rsid w:val="00B4126B"/>
    <w:rsid w:val="00B55FEE"/>
    <w:rsid w:val="00B56C76"/>
    <w:rsid w:val="00B60650"/>
    <w:rsid w:val="00B65CB3"/>
    <w:rsid w:val="00B66812"/>
    <w:rsid w:val="00B70CC8"/>
    <w:rsid w:val="00B71690"/>
    <w:rsid w:val="00B85393"/>
    <w:rsid w:val="00B9175A"/>
    <w:rsid w:val="00B961F4"/>
    <w:rsid w:val="00B96B01"/>
    <w:rsid w:val="00B9739B"/>
    <w:rsid w:val="00BA02E7"/>
    <w:rsid w:val="00BA4165"/>
    <w:rsid w:val="00BA4E41"/>
    <w:rsid w:val="00BC59DB"/>
    <w:rsid w:val="00BC7187"/>
    <w:rsid w:val="00BD0DB1"/>
    <w:rsid w:val="00BD11F5"/>
    <w:rsid w:val="00BD51D8"/>
    <w:rsid w:val="00BE2C37"/>
    <w:rsid w:val="00BF5507"/>
    <w:rsid w:val="00C00722"/>
    <w:rsid w:val="00C06932"/>
    <w:rsid w:val="00C1200F"/>
    <w:rsid w:val="00C127E1"/>
    <w:rsid w:val="00C36B4C"/>
    <w:rsid w:val="00C377C5"/>
    <w:rsid w:val="00C427E7"/>
    <w:rsid w:val="00C45AFA"/>
    <w:rsid w:val="00C65B78"/>
    <w:rsid w:val="00C72793"/>
    <w:rsid w:val="00C73EAB"/>
    <w:rsid w:val="00C76AC8"/>
    <w:rsid w:val="00C930FF"/>
    <w:rsid w:val="00CB066D"/>
    <w:rsid w:val="00CB158C"/>
    <w:rsid w:val="00CC16F4"/>
    <w:rsid w:val="00CD5DAB"/>
    <w:rsid w:val="00CD76E2"/>
    <w:rsid w:val="00CD7BF0"/>
    <w:rsid w:val="00CE4FC7"/>
    <w:rsid w:val="00CF0032"/>
    <w:rsid w:val="00D0365D"/>
    <w:rsid w:val="00D20497"/>
    <w:rsid w:val="00D258AC"/>
    <w:rsid w:val="00D26AF0"/>
    <w:rsid w:val="00D345DF"/>
    <w:rsid w:val="00D36EF7"/>
    <w:rsid w:val="00D50FAD"/>
    <w:rsid w:val="00D5152F"/>
    <w:rsid w:val="00D54599"/>
    <w:rsid w:val="00D74C7D"/>
    <w:rsid w:val="00D75631"/>
    <w:rsid w:val="00D873A7"/>
    <w:rsid w:val="00D87690"/>
    <w:rsid w:val="00D972B4"/>
    <w:rsid w:val="00DA59C0"/>
    <w:rsid w:val="00DB1555"/>
    <w:rsid w:val="00DB17E9"/>
    <w:rsid w:val="00DC3A59"/>
    <w:rsid w:val="00DE2D1D"/>
    <w:rsid w:val="00DE354A"/>
    <w:rsid w:val="00E05E6F"/>
    <w:rsid w:val="00E10611"/>
    <w:rsid w:val="00E14CFF"/>
    <w:rsid w:val="00E1640C"/>
    <w:rsid w:val="00E20673"/>
    <w:rsid w:val="00E34AEA"/>
    <w:rsid w:val="00E37445"/>
    <w:rsid w:val="00E534A1"/>
    <w:rsid w:val="00E55D94"/>
    <w:rsid w:val="00E60945"/>
    <w:rsid w:val="00E6135E"/>
    <w:rsid w:val="00E66542"/>
    <w:rsid w:val="00E667AF"/>
    <w:rsid w:val="00E676BF"/>
    <w:rsid w:val="00E87B9B"/>
    <w:rsid w:val="00E91732"/>
    <w:rsid w:val="00E95DE7"/>
    <w:rsid w:val="00EA5155"/>
    <w:rsid w:val="00EB3234"/>
    <w:rsid w:val="00ED4AC0"/>
    <w:rsid w:val="00ED7548"/>
    <w:rsid w:val="00F0283C"/>
    <w:rsid w:val="00F118E0"/>
    <w:rsid w:val="00F121D6"/>
    <w:rsid w:val="00F12E29"/>
    <w:rsid w:val="00F200AA"/>
    <w:rsid w:val="00F2380C"/>
    <w:rsid w:val="00F24EC8"/>
    <w:rsid w:val="00F27082"/>
    <w:rsid w:val="00F32847"/>
    <w:rsid w:val="00F36570"/>
    <w:rsid w:val="00F400E9"/>
    <w:rsid w:val="00F40CCA"/>
    <w:rsid w:val="00F51D13"/>
    <w:rsid w:val="00F835E5"/>
    <w:rsid w:val="00F87573"/>
    <w:rsid w:val="00F9011E"/>
    <w:rsid w:val="00F95130"/>
    <w:rsid w:val="00FB2BDA"/>
    <w:rsid w:val="00FC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32E6"/>
  <w15:chartTrackingRefBased/>
  <w15:docId w15:val="{EC05EA47-F791-4366-BB46-8F0A812F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6F5DA5"/>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6F5DA5"/>
    <w:pPr>
      <w:keepNext/>
      <w:numPr>
        <w:ilvl w:val="1"/>
        <w:numId w:val="34"/>
      </w:numPr>
      <w:spacing w:before="240" w:after="60"/>
      <w:ind w:left="720" w:hanging="72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A5"/>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6F5DA5"/>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rsid w:val="00944826"/>
    <w:pPr>
      <w:spacing w:before="40" w:after="40" w:line="240" w:lineRule="auto"/>
      <w:ind w:firstLine="0"/>
    </w:pPr>
    <w:rPr>
      <w:rFonts w:ascii="Arial" w:hAnsi="Arial" w:cs="Times New Roman (Body CS)"/>
      <w:sz w:val="20"/>
    </w:rPr>
  </w:style>
  <w:style w:type="paragraph" w:customStyle="1" w:styleId="TableTextBold">
    <w:name w:val="Table Text Bold"/>
    <w:basedOn w:val="TableText"/>
    <w:next w:val="TableText"/>
    <w:qFormat/>
    <w:rsid w:val="00DA59C0"/>
    <w:rPr>
      <w:rFonts w:ascii="Arial Bold" w:hAnsi="Arial Bold"/>
      <w:b/>
    </w:rPr>
  </w:style>
  <w:style w:type="paragraph" w:customStyle="1" w:styleId="TableHeaderRow">
    <w:name w:val="Table Header Row"/>
    <w:next w:val="TableText"/>
    <w:qFormat/>
    <w:rsid w:val="00DA59C0"/>
    <w:pPr>
      <w:keepNext/>
      <w:shd w:val="clear" w:color="auto" w:fill="F2F2F2" w:themeFill="background1" w:themeFillShade="F2"/>
      <w:spacing w:before="40" w:after="40" w:line="240" w:lineRule="auto"/>
      <w:ind w:firstLine="0"/>
    </w:pPr>
    <w:rPr>
      <w:rFonts w:ascii="Arial Bold" w:hAnsi="Arial Bold" w:cs="Times New Roman (Body CS)"/>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3" ma:contentTypeDescription="Create a new document." ma:contentTypeScope="" ma:versionID="294b79f57806346f712deb5378df3dbf">
  <xsd:schema xmlns:xsd="http://www.w3.org/2001/XMLSchema" xmlns:xs="http://www.w3.org/2001/XMLSchema" xmlns:p="http://schemas.microsoft.com/office/2006/metadata/properties" xmlns:ns2="3145f2f8-1457-4819-b225-831849cd4fa4" targetNamespace="http://schemas.microsoft.com/office/2006/metadata/properties" ma:root="true" ma:fieldsID="57db6815a2acb0e5950cf725286386b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2.xml><?xml version="1.0" encoding="utf-8"?>
<ds:datastoreItem xmlns:ds="http://schemas.openxmlformats.org/officeDocument/2006/customXml" ds:itemID="{4AF07D5F-4116-429E-B77C-3953A4DA3BA8}">
  <ds:schemaRefs>
    <ds:schemaRef ds:uri="http://schemas.microsoft.com/office/2006/documentManagement/types"/>
    <ds:schemaRef ds:uri="http://schemas.microsoft.com/office/infopath/2007/PartnerControls"/>
    <ds:schemaRef ds:uri="3145f2f8-1457-4819-b225-831849cd4fa4"/>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4288207-53B5-4D43-80D4-E21683A4D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C725BA-ACDA-43FE-8E16-496CE946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523</TotalTime>
  <Pages>11</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Nilesh.Lal@ablevets.com</Manager>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Mandi Woodroof</cp:lastModifiedBy>
  <cp:revision>133</cp:revision>
  <dcterms:created xsi:type="dcterms:W3CDTF">2019-05-21T13:27:00Z</dcterms:created>
  <dcterms:modified xsi:type="dcterms:W3CDTF">2019-05-31T14:11:00Z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