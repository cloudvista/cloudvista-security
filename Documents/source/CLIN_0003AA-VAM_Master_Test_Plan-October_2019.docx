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E5BC0" w14:textId="77777777" w:rsidR="00C44D61" w:rsidRDefault="00101467" w:rsidP="00E05E6F">
      <w:pPr>
        <w:pStyle w:val="Title"/>
      </w:pPr>
      <w:r w:rsidRPr="00101467">
        <w:t>VistA Adaptive Maintenance VAEC Security (VAM)</w:t>
      </w:r>
    </w:p>
    <w:p w14:paraId="0482CEAA" w14:textId="77777777" w:rsidR="00AE1DED" w:rsidRDefault="00101467" w:rsidP="00AE1DED">
      <w:pPr>
        <w:pStyle w:val="Title"/>
      </w:pPr>
      <w:r>
        <w:t>Master Test Plan</w:t>
      </w:r>
    </w:p>
    <w:p w14:paraId="293EF12D" w14:textId="77777777" w:rsidR="00AE1DED" w:rsidRDefault="00AE1DED" w:rsidP="00060433">
      <w:pPr>
        <w:pStyle w:val="CoverImage"/>
      </w:pPr>
      <w:r>
        <w:rPr>
          <w:noProof/>
        </w:rPr>
        <w:drawing>
          <wp:inline distT="0" distB="0" distL="0" distR="0" wp14:anchorId="4096BBA2" wp14:editId="6345F932">
            <wp:extent cx="2171700" cy="2171700"/>
            <wp:effectExtent l="0" t="0" r="0" b="0"/>
            <wp:docPr id="538825810" name="Picture 1" descr="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171700" cy="2171700"/>
                    </a:xfrm>
                    <a:prstGeom prst="rect">
                      <a:avLst/>
                    </a:prstGeom>
                  </pic:spPr>
                </pic:pic>
              </a:graphicData>
            </a:graphic>
          </wp:inline>
        </w:drawing>
      </w:r>
    </w:p>
    <w:p w14:paraId="470AE897" w14:textId="77777777" w:rsidR="00D640ED" w:rsidRPr="00030F21" w:rsidRDefault="00D640ED" w:rsidP="00D640ED">
      <w:pPr>
        <w:pStyle w:val="Title"/>
        <w:spacing w:after="120"/>
        <w:rPr>
          <w:rFonts w:eastAsiaTheme="minorEastAsia" w:cstheme="minorBidi"/>
          <w:bCs w:val="0"/>
          <w:sz w:val="28"/>
          <w:szCs w:val="24"/>
        </w:rPr>
      </w:pPr>
      <w:r w:rsidRPr="00030F21">
        <w:rPr>
          <w:rFonts w:eastAsiaTheme="minorEastAsia" w:cstheme="minorBidi"/>
          <w:bCs w:val="0"/>
          <w:sz w:val="28"/>
          <w:szCs w:val="24"/>
        </w:rPr>
        <w:t>Department of Veterans Affairs</w:t>
      </w:r>
    </w:p>
    <w:p w14:paraId="0889BDAE" w14:textId="77777777" w:rsidR="00D640ED" w:rsidRPr="00030F21" w:rsidRDefault="00D640ED" w:rsidP="00D640ED">
      <w:pPr>
        <w:pStyle w:val="Title"/>
        <w:spacing w:after="120"/>
        <w:rPr>
          <w:rFonts w:eastAsiaTheme="minorEastAsia" w:cstheme="minorBidi"/>
          <w:bCs w:val="0"/>
          <w:sz w:val="28"/>
          <w:szCs w:val="24"/>
        </w:rPr>
      </w:pPr>
      <w:r w:rsidRPr="00030F21">
        <w:rPr>
          <w:rFonts w:eastAsiaTheme="minorEastAsia" w:cstheme="minorBidi"/>
          <w:bCs w:val="0"/>
          <w:sz w:val="28"/>
          <w:szCs w:val="24"/>
        </w:rPr>
        <w:t>Office of Information &amp; Technology</w:t>
      </w:r>
    </w:p>
    <w:p w14:paraId="273E6101" w14:textId="77777777" w:rsidR="00D640ED" w:rsidRPr="00030F21" w:rsidRDefault="00D640ED" w:rsidP="00D640ED">
      <w:pPr>
        <w:pStyle w:val="Title"/>
        <w:spacing w:after="120"/>
        <w:rPr>
          <w:rFonts w:eastAsiaTheme="minorEastAsia" w:cstheme="minorBidi"/>
          <w:bCs w:val="0"/>
          <w:sz w:val="28"/>
          <w:szCs w:val="24"/>
        </w:rPr>
      </w:pPr>
      <w:r w:rsidRPr="00030F21">
        <w:rPr>
          <w:rFonts w:eastAsiaTheme="minorEastAsia" w:cstheme="minorBidi"/>
          <w:bCs w:val="0"/>
          <w:sz w:val="28"/>
          <w:szCs w:val="24"/>
        </w:rPr>
        <w:t xml:space="preserve">Contract No: </w:t>
      </w:r>
      <w:r>
        <w:rPr>
          <w:rFonts w:eastAsiaTheme="minorEastAsia" w:cstheme="minorBidi"/>
          <w:bCs w:val="0"/>
          <w:sz w:val="28"/>
          <w:szCs w:val="24"/>
        </w:rPr>
        <w:t xml:space="preserve"> </w:t>
      </w:r>
      <w:r w:rsidRPr="00030F21">
        <w:rPr>
          <w:rFonts w:eastAsiaTheme="minorEastAsia" w:cstheme="minorBidi"/>
          <w:bCs w:val="0"/>
          <w:sz w:val="28"/>
          <w:szCs w:val="24"/>
        </w:rPr>
        <w:t>VA118-16-D-1009</w:t>
      </w:r>
    </w:p>
    <w:p w14:paraId="1F1C1DF6" w14:textId="77777777" w:rsidR="00D640ED" w:rsidRPr="00030F21" w:rsidRDefault="00D640ED" w:rsidP="00D640ED">
      <w:pPr>
        <w:pStyle w:val="Title"/>
        <w:spacing w:after="120"/>
        <w:rPr>
          <w:rFonts w:eastAsiaTheme="minorEastAsia" w:cstheme="minorBidi"/>
          <w:bCs w:val="0"/>
          <w:sz w:val="28"/>
          <w:szCs w:val="24"/>
        </w:rPr>
      </w:pPr>
      <w:r>
        <w:rPr>
          <w:rFonts w:eastAsiaTheme="minorEastAsia" w:cstheme="minorBidi"/>
          <w:bCs w:val="0"/>
          <w:sz w:val="28"/>
          <w:szCs w:val="24"/>
        </w:rPr>
        <w:t>T</w:t>
      </w:r>
      <w:r w:rsidRPr="00030F21">
        <w:rPr>
          <w:rFonts w:eastAsiaTheme="minorEastAsia" w:cstheme="minorBidi"/>
          <w:bCs w:val="0"/>
          <w:sz w:val="28"/>
          <w:szCs w:val="24"/>
        </w:rPr>
        <w:t xml:space="preserve">ask Order: </w:t>
      </w:r>
      <w:r>
        <w:rPr>
          <w:rFonts w:eastAsiaTheme="minorEastAsia" w:cstheme="minorBidi"/>
          <w:bCs w:val="0"/>
          <w:sz w:val="28"/>
          <w:szCs w:val="24"/>
        </w:rPr>
        <w:t xml:space="preserve"> </w:t>
      </w:r>
      <w:r w:rsidRPr="00030F21">
        <w:rPr>
          <w:rFonts w:eastAsiaTheme="minorEastAsia" w:cstheme="minorBidi"/>
          <w:bCs w:val="0"/>
          <w:sz w:val="28"/>
          <w:szCs w:val="24"/>
        </w:rPr>
        <w:t>36C10B19F10090015</w:t>
      </w:r>
    </w:p>
    <w:p w14:paraId="14B61B7F" w14:textId="08B8C019" w:rsidR="00D640ED" w:rsidRPr="00030F21" w:rsidRDefault="395013E9" w:rsidP="4E0B270A">
      <w:pPr>
        <w:pStyle w:val="InstructionalTextTitle2"/>
        <w:rPr>
          <w:rFonts w:asciiTheme="majorHAnsi" w:eastAsiaTheme="minorEastAsia" w:hAnsiTheme="majorHAnsi" w:cstheme="minorBidi"/>
          <w:b/>
          <w:i w:val="0"/>
          <w:color w:val="auto"/>
          <w:spacing w:val="10"/>
          <w:sz w:val="28"/>
          <w:szCs w:val="28"/>
        </w:rPr>
      </w:pPr>
      <w:r w:rsidRPr="4E0B270A">
        <w:rPr>
          <w:rFonts w:asciiTheme="majorHAnsi" w:eastAsiaTheme="minorEastAsia" w:hAnsiTheme="majorHAnsi" w:cstheme="minorBidi"/>
          <w:b/>
          <w:i w:val="0"/>
          <w:color w:val="auto"/>
          <w:spacing w:val="10"/>
          <w:sz w:val="28"/>
          <w:szCs w:val="28"/>
        </w:rPr>
        <w:t xml:space="preserve">October </w:t>
      </w:r>
      <w:r w:rsidR="00D640ED" w:rsidRPr="4E0B270A">
        <w:rPr>
          <w:rFonts w:asciiTheme="majorHAnsi" w:eastAsiaTheme="minorEastAsia" w:hAnsiTheme="majorHAnsi" w:cstheme="minorBidi"/>
          <w:b/>
          <w:i w:val="0"/>
          <w:color w:val="auto"/>
          <w:spacing w:val="10"/>
          <w:sz w:val="28"/>
          <w:szCs w:val="28"/>
        </w:rPr>
        <w:t>2019</w:t>
      </w:r>
    </w:p>
    <w:p w14:paraId="20533E11" w14:textId="515F1CA9" w:rsidR="3C31D567" w:rsidRDefault="3C31D567" w:rsidP="4E0B270A">
      <w:pPr>
        <w:pStyle w:val="Title2"/>
        <w:rPr>
          <w:rFonts w:eastAsiaTheme="minorEastAsia" w:cstheme="minorBidi"/>
          <w:iCs w:val="0"/>
          <w:szCs w:val="28"/>
        </w:rPr>
      </w:pPr>
      <w:r w:rsidRPr="4E0B270A">
        <w:rPr>
          <w:rFonts w:eastAsiaTheme="minorEastAsia" w:cstheme="minorBidi"/>
          <w:iCs w:val="0"/>
          <w:szCs w:val="28"/>
        </w:rPr>
        <w:t>(No change from September 2019)</w:t>
      </w:r>
    </w:p>
    <w:p w14:paraId="2949824C" w14:textId="6F761E97" w:rsidR="00D640ED" w:rsidRPr="00030F21" w:rsidRDefault="00D640ED" w:rsidP="4E0B270A">
      <w:pPr>
        <w:pStyle w:val="Title2"/>
        <w:rPr>
          <w:rFonts w:eastAsiaTheme="minorEastAsia" w:cstheme="minorBidi"/>
        </w:rPr>
      </w:pPr>
      <w:r w:rsidRPr="4E0B270A">
        <w:rPr>
          <w:rFonts w:eastAsiaTheme="minorEastAsia" w:cstheme="minorBidi"/>
        </w:rPr>
        <w:t>Version 1.6</w:t>
      </w:r>
      <w:r w:rsidR="3DB8A606" w:rsidRPr="4E0B270A">
        <w:rPr>
          <w:rFonts w:eastAsiaTheme="minorEastAsia" w:cstheme="minorBidi"/>
        </w:rPr>
        <w:t>1</w:t>
      </w:r>
    </w:p>
    <w:p w14:paraId="19951E1B" w14:textId="77777777" w:rsidR="009A1D9A" w:rsidRDefault="009A1D9A" w:rsidP="009A1D9A"/>
    <w:p w14:paraId="08B0AC2E" w14:textId="77777777" w:rsidR="009A1D9A" w:rsidRPr="009A1D9A" w:rsidRDefault="009A1D9A" w:rsidP="009A1D9A">
      <w:pPr>
        <w:sectPr w:rsidR="009A1D9A" w:rsidRPr="009A1D9A" w:rsidSect="009A1D9A">
          <w:headerReference w:type="even" r:id="rId12"/>
          <w:headerReference w:type="default" r:id="rId13"/>
          <w:footerReference w:type="even" r:id="rId14"/>
          <w:footerReference w:type="default" r:id="rId15"/>
          <w:headerReference w:type="first" r:id="rId16"/>
          <w:footerReference w:type="first" r:id="rId17"/>
          <w:pgSz w:w="12240" w:h="15840"/>
          <w:pgMar w:top="3600" w:right="1440" w:bottom="1440" w:left="1440" w:header="720" w:footer="720" w:gutter="0"/>
          <w:cols w:space="720"/>
          <w:docGrid w:linePitch="360"/>
        </w:sectPr>
      </w:pPr>
    </w:p>
    <w:p w14:paraId="7CCA274A" w14:textId="77777777" w:rsidR="009A1D9A" w:rsidRDefault="009A1D9A" w:rsidP="009A1D9A">
      <w:pPr>
        <w:pStyle w:val="Title2"/>
      </w:pPr>
      <w:r>
        <w:lastRenderedPageBreak/>
        <w:t>Revision History</w:t>
      </w:r>
    </w:p>
    <w:tbl>
      <w:tblPr>
        <w:tblStyle w:val="JLV-CV"/>
        <w:tblW w:w="0" w:type="auto"/>
        <w:tblLayout w:type="fixed"/>
        <w:tblLook w:val="0420" w:firstRow="1" w:lastRow="0" w:firstColumn="0" w:lastColumn="0" w:noHBand="0" w:noVBand="1"/>
      </w:tblPr>
      <w:tblGrid>
        <w:gridCol w:w="1345"/>
        <w:gridCol w:w="990"/>
        <w:gridCol w:w="5940"/>
        <w:gridCol w:w="1075"/>
      </w:tblGrid>
      <w:tr w:rsidR="009A1D9A" w:rsidRPr="00AC0E30" w14:paraId="435344AE" w14:textId="77777777" w:rsidTr="00713858">
        <w:trPr>
          <w:cnfStyle w:val="100000000000" w:firstRow="1" w:lastRow="0" w:firstColumn="0" w:lastColumn="0" w:oddVBand="0" w:evenVBand="0" w:oddHBand="0" w:evenHBand="0" w:firstRowFirstColumn="0" w:firstRowLastColumn="0" w:lastRowFirstColumn="0" w:lastRowLastColumn="0"/>
        </w:trPr>
        <w:tc>
          <w:tcPr>
            <w:tcW w:w="1345" w:type="dxa"/>
          </w:tcPr>
          <w:p w14:paraId="72524621" w14:textId="77777777" w:rsidR="009A1D9A" w:rsidRPr="00AC0E30" w:rsidRDefault="009A1D9A" w:rsidP="00713858">
            <w:r w:rsidRPr="00AC0E30">
              <w:t>Date</w:t>
            </w:r>
          </w:p>
        </w:tc>
        <w:tc>
          <w:tcPr>
            <w:tcW w:w="990" w:type="dxa"/>
          </w:tcPr>
          <w:p w14:paraId="595950C1" w14:textId="77777777" w:rsidR="009A1D9A" w:rsidRPr="00AC0E30" w:rsidRDefault="009A1D9A" w:rsidP="00713858">
            <w:r w:rsidRPr="00AC0E30">
              <w:t>Version</w:t>
            </w:r>
          </w:p>
        </w:tc>
        <w:tc>
          <w:tcPr>
            <w:tcW w:w="5940" w:type="dxa"/>
          </w:tcPr>
          <w:p w14:paraId="527BE430" w14:textId="77777777" w:rsidR="009A1D9A" w:rsidRPr="00AC0E30" w:rsidRDefault="009A1D9A" w:rsidP="00713858">
            <w:r w:rsidRPr="00AC0E30">
              <w:t>Description</w:t>
            </w:r>
          </w:p>
        </w:tc>
        <w:tc>
          <w:tcPr>
            <w:tcW w:w="1075" w:type="dxa"/>
          </w:tcPr>
          <w:p w14:paraId="75EDEABD" w14:textId="77777777" w:rsidR="009A1D9A" w:rsidRPr="00AC0E30" w:rsidRDefault="009A1D9A" w:rsidP="00713858">
            <w:r w:rsidRPr="00AC0E30">
              <w:t>Author</w:t>
            </w:r>
          </w:p>
        </w:tc>
      </w:tr>
      <w:tr w:rsidR="00321B0A" w:rsidRPr="00AC0E30" w14:paraId="308B3CA3" w14:textId="77777777" w:rsidTr="00713858">
        <w:tc>
          <w:tcPr>
            <w:tcW w:w="1345" w:type="dxa"/>
          </w:tcPr>
          <w:p w14:paraId="0A37D5F3" w14:textId="34AB6C66" w:rsidR="00321B0A" w:rsidRDefault="00321B0A" w:rsidP="00321B0A">
            <w:r>
              <w:t>09/03/2091</w:t>
            </w:r>
          </w:p>
        </w:tc>
        <w:tc>
          <w:tcPr>
            <w:tcW w:w="990" w:type="dxa"/>
          </w:tcPr>
          <w:p w14:paraId="1B177E75" w14:textId="71924752" w:rsidR="00321B0A" w:rsidRDefault="00321B0A" w:rsidP="00321B0A">
            <w:r>
              <w:t>1.6</w:t>
            </w:r>
          </w:p>
        </w:tc>
        <w:tc>
          <w:tcPr>
            <w:tcW w:w="5940" w:type="dxa"/>
          </w:tcPr>
          <w:p w14:paraId="6F5B044D" w14:textId="4EABE34C" w:rsidR="00321B0A" w:rsidRDefault="00321B0A" w:rsidP="00321B0A">
            <w:r>
              <w:t>Updated Master Test Plan</w:t>
            </w:r>
          </w:p>
        </w:tc>
        <w:tc>
          <w:tcPr>
            <w:tcW w:w="1075" w:type="dxa"/>
          </w:tcPr>
          <w:p w14:paraId="11C0E7D9" w14:textId="0369527F" w:rsidR="00321B0A" w:rsidRDefault="00321B0A" w:rsidP="00321B0A">
            <w:r>
              <w:t>AbleVets</w:t>
            </w:r>
          </w:p>
        </w:tc>
      </w:tr>
      <w:tr w:rsidR="00321B0A" w:rsidRPr="00AC0E30" w14:paraId="184E1482" w14:textId="77777777" w:rsidTr="00713858">
        <w:tc>
          <w:tcPr>
            <w:tcW w:w="1345" w:type="dxa"/>
          </w:tcPr>
          <w:p w14:paraId="6F3B046E" w14:textId="2F43E5E4" w:rsidR="00321B0A" w:rsidRDefault="00321B0A" w:rsidP="00321B0A">
            <w:r>
              <w:t>08/02/2019</w:t>
            </w:r>
          </w:p>
        </w:tc>
        <w:tc>
          <w:tcPr>
            <w:tcW w:w="990" w:type="dxa"/>
          </w:tcPr>
          <w:p w14:paraId="4625F568" w14:textId="343834A6" w:rsidR="00321B0A" w:rsidRDefault="00321B0A" w:rsidP="00321B0A">
            <w:r>
              <w:t>1.5</w:t>
            </w:r>
          </w:p>
        </w:tc>
        <w:tc>
          <w:tcPr>
            <w:tcW w:w="5940" w:type="dxa"/>
          </w:tcPr>
          <w:p w14:paraId="394483F4" w14:textId="08F57E08" w:rsidR="00321B0A" w:rsidRDefault="00321B0A" w:rsidP="00321B0A">
            <w:r>
              <w:t>Updated Master Test Plan</w:t>
            </w:r>
          </w:p>
        </w:tc>
        <w:tc>
          <w:tcPr>
            <w:tcW w:w="1075" w:type="dxa"/>
          </w:tcPr>
          <w:p w14:paraId="1486F412" w14:textId="6F8955E7" w:rsidR="00321B0A" w:rsidRDefault="00321B0A" w:rsidP="00321B0A">
            <w:r>
              <w:t>AbleVets</w:t>
            </w:r>
          </w:p>
        </w:tc>
      </w:tr>
      <w:tr w:rsidR="00321B0A" w:rsidRPr="00AC0E30" w14:paraId="51C43FB1" w14:textId="77777777" w:rsidTr="00713858">
        <w:tc>
          <w:tcPr>
            <w:tcW w:w="1345" w:type="dxa"/>
          </w:tcPr>
          <w:p w14:paraId="3802CCC8" w14:textId="3B878D35" w:rsidR="00321B0A" w:rsidRPr="00362A19" w:rsidRDefault="00321B0A" w:rsidP="00321B0A">
            <w:r>
              <w:t>07/03/2019</w:t>
            </w:r>
          </w:p>
        </w:tc>
        <w:tc>
          <w:tcPr>
            <w:tcW w:w="990" w:type="dxa"/>
          </w:tcPr>
          <w:p w14:paraId="5E76E401" w14:textId="3FC0C48C" w:rsidR="00321B0A" w:rsidRPr="00556F31" w:rsidRDefault="00321B0A" w:rsidP="00321B0A">
            <w:r>
              <w:t>1.4</w:t>
            </w:r>
          </w:p>
        </w:tc>
        <w:tc>
          <w:tcPr>
            <w:tcW w:w="5940" w:type="dxa"/>
          </w:tcPr>
          <w:p w14:paraId="1215E1EB" w14:textId="6CB1660C" w:rsidR="00321B0A" w:rsidRPr="00556F31" w:rsidRDefault="00321B0A" w:rsidP="00321B0A">
            <w:r>
              <w:t>Updated Master Test Plan</w:t>
            </w:r>
          </w:p>
        </w:tc>
        <w:tc>
          <w:tcPr>
            <w:tcW w:w="1075" w:type="dxa"/>
          </w:tcPr>
          <w:p w14:paraId="6C88A8E5" w14:textId="4B3A9DA6" w:rsidR="00321B0A" w:rsidRPr="00AC0E30" w:rsidRDefault="00321B0A" w:rsidP="00321B0A">
            <w:r>
              <w:t>AbleVets</w:t>
            </w:r>
          </w:p>
        </w:tc>
      </w:tr>
      <w:tr w:rsidR="00321B0A" w:rsidRPr="00AC0E30" w14:paraId="7BEF08F5" w14:textId="77777777" w:rsidTr="00713858">
        <w:tc>
          <w:tcPr>
            <w:tcW w:w="1345" w:type="dxa"/>
          </w:tcPr>
          <w:p w14:paraId="6C7E8FF7" w14:textId="77777777" w:rsidR="00321B0A" w:rsidRPr="00362A19" w:rsidRDefault="00321B0A" w:rsidP="00321B0A">
            <w:r w:rsidRPr="00362A19">
              <w:t>06/</w:t>
            </w:r>
            <w:r>
              <w:t>03</w:t>
            </w:r>
            <w:r w:rsidRPr="00362A19">
              <w:t>/2019</w:t>
            </w:r>
          </w:p>
        </w:tc>
        <w:tc>
          <w:tcPr>
            <w:tcW w:w="990" w:type="dxa"/>
          </w:tcPr>
          <w:p w14:paraId="4E65DEE1" w14:textId="77777777" w:rsidR="00321B0A" w:rsidRPr="00556F31" w:rsidRDefault="00321B0A" w:rsidP="00321B0A">
            <w:r w:rsidRPr="00556F31">
              <w:t>1.3</w:t>
            </w:r>
          </w:p>
        </w:tc>
        <w:tc>
          <w:tcPr>
            <w:tcW w:w="5940" w:type="dxa"/>
          </w:tcPr>
          <w:p w14:paraId="35244A29" w14:textId="77777777" w:rsidR="00321B0A" w:rsidRPr="00556F31" w:rsidRDefault="00321B0A" w:rsidP="00321B0A">
            <w:r w:rsidRPr="00556F31">
              <w:t>Updated Master Test Plan</w:t>
            </w:r>
          </w:p>
        </w:tc>
        <w:tc>
          <w:tcPr>
            <w:tcW w:w="1075" w:type="dxa"/>
          </w:tcPr>
          <w:p w14:paraId="4C3DDA5D" w14:textId="77777777" w:rsidR="00321B0A" w:rsidRPr="00AC0E30" w:rsidRDefault="00321B0A" w:rsidP="00321B0A">
            <w:r w:rsidRPr="00AC0E30">
              <w:t>AbleVets</w:t>
            </w:r>
          </w:p>
        </w:tc>
      </w:tr>
      <w:tr w:rsidR="00321B0A" w:rsidRPr="00AC0E30" w14:paraId="183EED7B" w14:textId="77777777" w:rsidTr="00713858">
        <w:tc>
          <w:tcPr>
            <w:tcW w:w="1345" w:type="dxa"/>
          </w:tcPr>
          <w:p w14:paraId="1C37A3C8" w14:textId="77777777" w:rsidR="00321B0A" w:rsidRPr="00556F31" w:rsidRDefault="00321B0A" w:rsidP="00321B0A">
            <w:r w:rsidRPr="00556F31">
              <w:t>05/03/2019</w:t>
            </w:r>
          </w:p>
        </w:tc>
        <w:tc>
          <w:tcPr>
            <w:tcW w:w="990" w:type="dxa"/>
          </w:tcPr>
          <w:p w14:paraId="1D92DE0A" w14:textId="77777777" w:rsidR="00321B0A" w:rsidRPr="00556F31" w:rsidRDefault="00321B0A" w:rsidP="00321B0A">
            <w:r w:rsidRPr="00556F31">
              <w:t>1.2</w:t>
            </w:r>
          </w:p>
        </w:tc>
        <w:tc>
          <w:tcPr>
            <w:tcW w:w="5940" w:type="dxa"/>
          </w:tcPr>
          <w:p w14:paraId="265CE9D2" w14:textId="77777777" w:rsidR="00321B0A" w:rsidRPr="00556F31" w:rsidRDefault="00321B0A" w:rsidP="00321B0A">
            <w:r w:rsidRPr="00556F31">
              <w:t>Updated Master Test Plan</w:t>
            </w:r>
          </w:p>
        </w:tc>
        <w:tc>
          <w:tcPr>
            <w:tcW w:w="1075" w:type="dxa"/>
          </w:tcPr>
          <w:p w14:paraId="5582DC01" w14:textId="77777777" w:rsidR="00321B0A" w:rsidRPr="00AC0E30" w:rsidRDefault="00321B0A" w:rsidP="00321B0A">
            <w:r w:rsidRPr="00AC0E30">
              <w:t>AbleVets</w:t>
            </w:r>
          </w:p>
        </w:tc>
      </w:tr>
      <w:tr w:rsidR="00321B0A" w:rsidRPr="00AC0E30" w14:paraId="1335428F" w14:textId="77777777" w:rsidTr="00713858">
        <w:tc>
          <w:tcPr>
            <w:tcW w:w="1345" w:type="dxa"/>
          </w:tcPr>
          <w:p w14:paraId="4129365D" w14:textId="77777777" w:rsidR="00321B0A" w:rsidRPr="00556F31" w:rsidRDefault="00321B0A" w:rsidP="00321B0A">
            <w:r w:rsidRPr="00556F31">
              <w:t>04/03/2019</w:t>
            </w:r>
          </w:p>
        </w:tc>
        <w:tc>
          <w:tcPr>
            <w:tcW w:w="990" w:type="dxa"/>
          </w:tcPr>
          <w:p w14:paraId="65176DD7" w14:textId="77777777" w:rsidR="00321B0A" w:rsidRPr="00556F31" w:rsidRDefault="00321B0A" w:rsidP="00321B0A">
            <w:r w:rsidRPr="00556F31">
              <w:t>1.1</w:t>
            </w:r>
          </w:p>
        </w:tc>
        <w:tc>
          <w:tcPr>
            <w:tcW w:w="5940" w:type="dxa"/>
          </w:tcPr>
          <w:p w14:paraId="4EDDCC10" w14:textId="77777777" w:rsidR="00321B0A" w:rsidRPr="00556F31" w:rsidRDefault="00321B0A" w:rsidP="00321B0A">
            <w:r w:rsidRPr="00556F31">
              <w:t>Updated Master Test Plan</w:t>
            </w:r>
          </w:p>
        </w:tc>
        <w:tc>
          <w:tcPr>
            <w:tcW w:w="1075" w:type="dxa"/>
          </w:tcPr>
          <w:p w14:paraId="2DEA5E6D" w14:textId="77777777" w:rsidR="00321B0A" w:rsidRPr="00AC0E30" w:rsidRDefault="00321B0A" w:rsidP="00321B0A">
            <w:r w:rsidRPr="00AC0E30">
              <w:t>AbleVets</w:t>
            </w:r>
          </w:p>
        </w:tc>
      </w:tr>
      <w:tr w:rsidR="00321B0A" w:rsidRPr="00AC0E30" w14:paraId="7C36DB28" w14:textId="77777777" w:rsidTr="00713858">
        <w:tc>
          <w:tcPr>
            <w:tcW w:w="1345" w:type="dxa"/>
          </w:tcPr>
          <w:p w14:paraId="7D471BF2" w14:textId="77777777" w:rsidR="00321B0A" w:rsidRPr="00556F31" w:rsidRDefault="00321B0A" w:rsidP="00321B0A">
            <w:r w:rsidRPr="00556F31">
              <w:t>02/26/2019</w:t>
            </w:r>
          </w:p>
        </w:tc>
        <w:tc>
          <w:tcPr>
            <w:tcW w:w="990" w:type="dxa"/>
          </w:tcPr>
          <w:p w14:paraId="2C08155E" w14:textId="77777777" w:rsidR="00321B0A" w:rsidRPr="00556F31" w:rsidRDefault="00321B0A" w:rsidP="00321B0A">
            <w:r w:rsidRPr="00556F31">
              <w:t>1.0</w:t>
            </w:r>
          </w:p>
        </w:tc>
        <w:tc>
          <w:tcPr>
            <w:tcW w:w="5940" w:type="dxa"/>
          </w:tcPr>
          <w:p w14:paraId="4D2873C4" w14:textId="77777777" w:rsidR="00321B0A" w:rsidRDefault="00321B0A" w:rsidP="00321B0A">
            <w:r w:rsidRPr="00556F31">
              <w:t>Baselined Master Test Plan</w:t>
            </w:r>
          </w:p>
        </w:tc>
        <w:tc>
          <w:tcPr>
            <w:tcW w:w="1075" w:type="dxa"/>
          </w:tcPr>
          <w:p w14:paraId="23EDFE05" w14:textId="77777777" w:rsidR="00321B0A" w:rsidRPr="00AC0E30" w:rsidRDefault="00321B0A" w:rsidP="00321B0A">
            <w:r w:rsidRPr="00AC0E30">
              <w:t>AbleVets</w:t>
            </w:r>
          </w:p>
        </w:tc>
      </w:tr>
    </w:tbl>
    <w:p w14:paraId="5F828976" w14:textId="6964E662" w:rsidR="00B4126B" w:rsidRDefault="00B4126B" w:rsidP="00BD0DB1">
      <w:pPr>
        <w:pStyle w:val="BodyText"/>
      </w:pPr>
    </w:p>
    <w:p w14:paraId="48982E65" w14:textId="77777777" w:rsidR="008C6BF6" w:rsidRDefault="008C6BF6" w:rsidP="008C6BF6">
      <w:pPr>
        <w:pStyle w:val="Title2"/>
      </w:pPr>
      <w:r>
        <w:t>CLIN Satisfaction Statement</w:t>
      </w:r>
    </w:p>
    <w:p w14:paraId="5EE7381C" w14:textId="02DFD05F" w:rsidR="008C6BF6" w:rsidRPr="00B4126B" w:rsidRDefault="008C6BF6" w:rsidP="00BD0DB1">
      <w:pPr>
        <w:pStyle w:val="BodyText"/>
      </w:pPr>
      <w:r w:rsidRPr="005228D2">
        <w:t xml:space="preserve">This document is submitted in satisfaction of CLIN </w:t>
      </w:r>
      <w:r>
        <w:t>0</w:t>
      </w:r>
      <w:r w:rsidRPr="005228D2">
        <w:t>00</w:t>
      </w:r>
      <w:r>
        <w:t>3</w:t>
      </w:r>
      <w:r w:rsidRPr="005228D2">
        <w:t>A</w:t>
      </w:r>
      <w:r>
        <w:t>A</w:t>
      </w:r>
      <w:r w:rsidRPr="005228D2">
        <w:t>.</w:t>
      </w:r>
    </w:p>
    <w:p w14:paraId="2DE05E7E" w14:textId="77777777" w:rsidR="00B4126B" w:rsidRDefault="00B4126B" w:rsidP="00B4126B">
      <w:pPr>
        <w:pStyle w:val="TOCHeading"/>
      </w:pPr>
      <w:r>
        <w:lastRenderedPageBreak/>
        <w:t>Table of Contents</w:t>
      </w:r>
    </w:p>
    <w:p w14:paraId="600CA831" w14:textId="0E626E1A" w:rsidR="00F26F6C" w:rsidRDefault="002A14EF">
      <w:pPr>
        <w:pStyle w:val="TOC1"/>
        <w:rPr>
          <w:rFonts w:asciiTheme="minorHAnsi" w:hAnsiTheme="minorHAnsi"/>
          <w:b w:val="0"/>
          <w:sz w:val="22"/>
        </w:rPr>
      </w:pPr>
      <w:r>
        <w:fldChar w:fldCharType="begin"/>
      </w:r>
      <w:r>
        <w:instrText xml:space="preserve"> TOC \o "1-5" \h \z \u </w:instrText>
      </w:r>
      <w:r>
        <w:fldChar w:fldCharType="separate"/>
      </w:r>
      <w:hyperlink w:anchor="_Toc17978422" w:history="1">
        <w:r w:rsidR="00F26F6C" w:rsidRPr="00522F22">
          <w:rPr>
            <w:rStyle w:val="Hyperlink"/>
          </w:rPr>
          <w:t>1.</w:t>
        </w:r>
        <w:r w:rsidR="00F26F6C">
          <w:rPr>
            <w:rFonts w:asciiTheme="minorHAnsi" w:hAnsiTheme="minorHAnsi"/>
            <w:b w:val="0"/>
            <w:sz w:val="22"/>
          </w:rPr>
          <w:tab/>
        </w:r>
        <w:r w:rsidR="00F26F6C" w:rsidRPr="00522F22">
          <w:rPr>
            <w:rStyle w:val="Hyperlink"/>
          </w:rPr>
          <w:t>Introduction</w:t>
        </w:r>
        <w:r w:rsidR="00F26F6C">
          <w:rPr>
            <w:webHidden/>
          </w:rPr>
          <w:tab/>
        </w:r>
        <w:r w:rsidR="00F26F6C">
          <w:rPr>
            <w:webHidden/>
          </w:rPr>
          <w:fldChar w:fldCharType="begin"/>
        </w:r>
        <w:r w:rsidR="00F26F6C">
          <w:rPr>
            <w:webHidden/>
          </w:rPr>
          <w:instrText xml:space="preserve"> PAGEREF _Toc17978422 \h </w:instrText>
        </w:r>
        <w:r w:rsidR="00F26F6C">
          <w:rPr>
            <w:webHidden/>
          </w:rPr>
        </w:r>
        <w:r w:rsidR="00F26F6C">
          <w:rPr>
            <w:webHidden/>
          </w:rPr>
          <w:fldChar w:fldCharType="separate"/>
        </w:r>
        <w:r w:rsidR="00F26F6C">
          <w:rPr>
            <w:webHidden/>
          </w:rPr>
          <w:t>1</w:t>
        </w:r>
        <w:r w:rsidR="00F26F6C">
          <w:rPr>
            <w:webHidden/>
          </w:rPr>
          <w:fldChar w:fldCharType="end"/>
        </w:r>
      </w:hyperlink>
    </w:p>
    <w:p w14:paraId="609D5C7B" w14:textId="45D69D17" w:rsidR="00F26F6C" w:rsidRDefault="001C2E4F">
      <w:pPr>
        <w:pStyle w:val="TOC2"/>
        <w:rPr>
          <w:rFonts w:asciiTheme="minorHAnsi" w:hAnsiTheme="minorHAnsi"/>
          <w:b w:val="0"/>
          <w:sz w:val="22"/>
        </w:rPr>
      </w:pPr>
      <w:hyperlink w:anchor="_Toc17978423" w:history="1">
        <w:r w:rsidR="00F26F6C" w:rsidRPr="00522F22">
          <w:rPr>
            <w:rStyle w:val="Hyperlink"/>
          </w:rPr>
          <w:t>1.1.</w:t>
        </w:r>
        <w:r w:rsidR="00F26F6C">
          <w:rPr>
            <w:rFonts w:asciiTheme="minorHAnsi" w:hAnsiTheme="minorHAnsi"/>
            <w:b w:val="0"/>
            <w:sz w:val="22"/>
          </w:rPr>
          <w:tab/>
        </w:r>
        <w:r w:rsidR="00F26F6C" w:rsidRPr="00522F22">
          <w:rPr>
            <w:rStyle w:val="Hyperlink"/>
          </w:rPr>
          <w:t>Purpose</w:t>
        </w:r>
        <w:r w:rsidR="00F26F6C">
          <w:rPr>
            <w:webHidden/>
          </w:rPr>
          <w:tab/>
        </w:r>
        <w:r w:rsidR="00F26F6C">
          <w:rPr>
            <w:webHidden/>
          </w:rPr>
          <w:fldChar w:fldCharType="begin"/>
        </w:r>
        <w:r w:rsidR="00F26F6C">
          <w:rPr>
            <w:webHidden/>
          </w:rPr>
          <w:instrText xml:space="preserve"> PAGEREF _Toc17978423 \h </w:instrText>
        </w:r>
        <w:r w:rsidR="00F26F6C">
          <w:rPr>
            <w:webHidden/>
          </w:rPr>
        </w:r>
        <w:r w:rsidR="00F26F6C">
          <w:rPr>
            <w:webHidden/>
          </w:rPr>
          <w:fldChar w:fldCharType="separate"/>
        </w:r>
        <w:r w:rsidR="00F26F6C">
          <w:rPr>
            <w:webHidden/>
          </w:rPr>
          <w:t>1</w:t>
        </w:r>
        <w:r w:rsidR="00F26F6C">
          <w:rPr>
            <w:webHidden/>
          </w:rPr>
          <w:fldChar w:fldCharType="end"/>
        </w:r>
      </w:hyperlink>
    </w:p>
    <w:p w14:paraId="0FF1BE1E" w14:textId="066453C3" w:rsidR="00F26F6C" w:rsidRDefault="001C2E4F">
      <w:pPr>
        <w:pStyle w:val="TOC1"/>
        <w:rPr>
          <w:rFonts w:asciiTheme="minorHAnsi" w:hAnsiTheme="minorHAnsi"/>
          <w:b w:val="0"/>
          <w:sz w:val="22"/>
        </w:rPr>
      </w:pPr>
      <w:hyperlink w:anchor="_Toc17978424" w:history="1">
        <w:r w:rsidR="00F26F6C" w:rsidRPr="00522F22">
          <w:rPr>
            <w:rStyle w:val="Hyperlink"/>
          </w:rPr>
          <w:t>2.</w:t>
        </w:r>
        <w:r w:rsidR="00F26F6C">
          <w:rPr>
            <w:rFonts w:asciiTheme="minorHAnsi" w:hAnsiTheme="minorHAnsi"/>
            <w:b w:val="0"/>
            <w:sz w:val="22"/>
          </w:rPr>
          <w:tab/>
        </w:r>
        <w:r w:rsidR="00F26F6C" w:rsidRPr="00522F22">
          <w:rPr>
            <w:rStyle w:val="Hyperlink"/>
          </w:rPr>
          <w:t>Test Objectives</w:t>
        </w:r>
        <w:r w:rsidR="00F26F6C">
          <w:rPr>
            <w:webHidden/>
          </w:rPr>
          <w:tab/>
        </w:r>
        <w:r w:rsidR="00F26F6C">
          <w:rPr>
            <w:webHidden/>
          </w:rPr>
          <w:fldChar w:fldCharType="begin"/>
        </w:r>
        <w:r w:rsidR="00F26F6C">
          <w:rPr>
            <w:webHidden/>
          </w:rPr>
          <w:instrText xml:space="preserve"> PAGEREF _Toc17978424 \h </w:instrText>
        </w:r>
        <w:r w:rsidR="00F26F6C">
          <w:rPr>
            <w:webHidden/>
          </w:rPr>
        </w:r>
        <w:r w:rsidR="00F26F6C">
          <w:rPr>
            <w:webHidden/>
          </w:rPr>
          <w:fldChar w:fldCharType="separate"/>
        </w:r>
        <w:r w:rsidR="00F26F6C">
          <w:rPr>
            <w:webHidden/>
          </w:rPr>
          <w:t>1</w:t>
        </w:r>
        <w:r w:rsidR="00F26F6C">
          <w:rPr>
            <w:webHidden/>
          </w:rPr>
          <w:fldChar w:fldCharType="end"/>
        </w:r>
      </w:hyperlink>
    </w:p>
    <w:p w14:paraId="481739CC" w14:textId="19ACAB13" w:rsidR="00F26F6C" w:rsidRDefault="001C2E4F">
      <w:pPr>
        <w:pStyle w:val="TOC1"/>
        <w:rPr>
          <w:rFonts w:asciiTheme="minorHAnsi" w:hAnsiTheme="minorHAnsi"/>
          <w:b w:val="0"/>
          <w:sz w:val="22"/>
        </w:rPr>
      </w:pPr>
      <w:hyperlink w:anchor="_Toc17978425" w:history="1">
        <w:r w:rsidR="00F26F6C" w:rsidRPr="00522F22">
          <w:rPr>
            <w:rStyle w:val="Hyperlink"/>
          </w:rPr>
          <w:t>3.</w:t>
        </w:r>
        <w:r w:rsidR="00F26F6C">
          <w:rPr>
            <w:rFonts w:asciiTheme="minorHAnsi" w:hAnsiTheme="minorHAnsi"/>
            <w:b w:val="0"/>
            <w:sz w:val="22"/>
          </w:rPr>
          <w:tab/>
        </w:r>
        <w:r w:rsidR="00F26F6C" w:rsidRPr="00522F22">
          <w:rPr>
            <w:rStyle w:val="Hyperlink"/>
          </w:rPr>
          <w:t>Levels of Testing</w:t>
        </w:r>
        <w:r w:rsidR="00F26F6C">
          <w:rPr>
            <w:webHidden/>
          </w:rPr>
          <w:tab/>
        </w:r>
        <w:r w:rsidR="00F26F6C">
          <w:rPr>
            <w:webHidden/>
          </w:rPr>
          <w:fldChar w:fldCharType="begin"/>
        </w:r>
        <w:r w:rsidR="00F26F6C">
          <w:rPr>
            <w:webHidden/>
          </w:rPr>
          <w:instrText xml:space="preserve"> PAGEREF _Toc17978425 \h </w:instrText>
        </w:r>
        <w:r w:rsidR="00F26F6C">
          <w:rPr>
            <w:webHidden/>
          </w:rPr>
        </w:r>
        <w:r w:rsidR="00F26F6C">
          <w:rPr>
            <w:webHidden/>
          </w:rPr>
          <w:fldChar w:fldCharType="separate"/>
        </w:r>
        <w:r w:rsidR="00F26F6C">
          <w:rPr>
            <w:webHidden/>
          </w:rPr>
          <w:t>2</w:t>
        </w:r>
        <w:r w:rsidR="00F26F6C">
          <w:rPr>
            <w:webHidden/>
          </w:rPr>
          <w:fldChar w:fldCharType="end"/>
        </w:r>
      </w:hyperlink>
    </w:p>
    <w:p w14:paraId="3E112A17" w14:textId="456CBBCA" w:rsidR="00F26F6C" w:rsidRDefault="001C2E4F">
      <w:pPr>
        <w:pStyle w:val="TOC2"/>
        <w:rPr>
          <w:rFonts w:asciiTheme="minorHAnsi" w:hAnsiTheme="minorHAnsi"/>
          <w:b w:val="0"/>
          <w:sz w:val="22"/>
        </w:rPr>
      </w:pPr>
      <w:hyperlink w:anchor="_Toc17978426" w:history="1">
        <w:r w:rsidR="00F26F6C" w:rsidRPr="00522F22">
          <w:rPr>
            <w:rStyle w:val="Hyperlink"/>
          </w:rPr>
          <w:t>3.1.</w:t>
        </w:r>
        <w:r w:rsidR="00F26F6C">
          <w:rPr>
            <w:rFonts w:asciiTheme="minorHAnsi" w:hAnsiTheme="minorHAnsi"/>
            <w:b w:val="0"/>
            <w:sz w:val="22"/>
          </w:rPr>
          <w:tab/>
        </w:r>
        <w:r w:rsidR="00F26F6C" w:rsidRPr="00522F22">
          <w:rPr>
            <w:rStyle w:val="Hyperlink"/>
          </w:rPr>
          <w:t>Smoke Testing</w:t>
        </w:r>
        <w:r w:rsidR="00F26F6C">
          <w:rPr>
            <w:webHidden/>
          </w:rPr>
          <w:tab/>
        </w:r>
        <w:r w:rsidR="00F26F6C">
          <w:rPr>
            <w:webHidden/>
          </w:rPr>
          <w:fldChar w:fldCharType="begin"/>
        </w:r>
        <w:r w:rsidR="00F26F6C">
          <w:rPr>
            <w:webHidden/>
          </w:rPr>
          <w:instrText xml:space="preserve"> PAGEREF _Toc17978426 \h </w:instrText>
        </w:r>
        <w:r w:rsidR="00F26F6C">
          <w:rPr>
            <w:webHidden/>
          </w:rPr>
        </w:r>
        <w:r w:rsidR="00F26F6C">
          <w:rPr>
            <w:webHidden/>
          </w:rPr>
          <w:fldChar w:fldCharType="separate"/>
        </w:r>
        <w:r w:rsidR="00F26F6C">
          <w:rPr>
            <w:webHidden/>
          </w:rPr>
          <w:t>2</w:t>
        </w:r>
        <w:r w:rsidR="00F26F6C">
          <w:rPr>
            <w:webHidden/>
          </w:rPr>
          <w:fldChar w:fldCharType="end"/>
        </w:r>
      </w:hyperlink>
    </w:p>
    <w:p w14:paraId="33888C2C" w14:textId="1556906A" w:rsidR="00F26F6C" w:rsidRDefault="001C2E4F">
      <w:pPr>
        <w:pStyle w:val="TOC2"/>
        <w:rPr>
          <w:rFonts w:asciiTheme="minorHAnsi" w:hAnsiTheme="minorHAnsi"/>
          <w:b w:val="0"/>
          <w:sz w:val="22"/>
        </w:rPr>
      </w:pPr>
      <w:hyperlink w:anchor="_Toc17978427" w:history="1">
        <w:r w:rsidR="00F26F6C" w:rsidRPr="00522F22">
          <w:rPr>
            <w:rStyle w:val="Hyperlink"/>
          </w:rPr>
          <w:t>3.2.</w:t>
        </w:r>
        <w:r w:rsidR="00F26F6C">
          <w:rPr>
            <w:rFonts w:asciiTheme="minorHAnsi" w:hAnsiTheme="minorHAnsi"/>
            <w:b w:val="0"/>
            <w:sz w:val="22"/>
          </w:rPr>
          <w:tab/>
        </w:r>
        <w:r w:rsidR="00F26F6C" w:rsidRPr="00522F22">
          <w:rPr>
            <w:rStyle w:val="Hyperlink"/>
          </w:rPr>
          <w:t>System Testing</w:t>
        </w:r>
        <w:r w:rsidR="00F26F6C">
          <w:rPr>
            <w:webHidden/>
          </w:rPr>
          <w:tab/>
        </w:r>
        <w:r w:rsidR="00F26F6C">
          <w:rPr>
            <w:webHidden/>
          </w:rPr>
          <w:fldChar w:fldCharType="begin"/>
        </w:r>
        <w:r w:rsidR="00F26F6C">
          <w:rPr>
            <w:webHidden/>
          </w:rPr>
          <w:instrText xml:space="preserve"> PAGEREF _Toc17978427 \h </w:instrText>
        </w:r>
        <w:r w:rsidR="00F26F6C">
          <w:rPr>
            <w:webHidden/>
          </w:rPr>
        </w:r>
        <w:r w:rsidR="00F26F6C">
          <w:rPr>
            <w:webHidden/>
          </w:rPr>
          <w:fldChar w:fldCharType="separate"/>
        </w:r>
        <w:r w:rsidR="00F26F6C">
          <w:rPr>
            <w:webHidden/>
          </w:rPr>
          <w:t>2</w:t>
        </w:r>
        <w:r w:rsidR="00F26F6C">
          <w:rPr>
            <w:webHidden/>
          </w:rPr>
          <w:fldChar w:fldCharType="end"/>
        </w:r>
      </w:hyperlink>
    </w:p>
    <w:p w14:paraId="18764955" w14:textId="174E17CA" w:rsidR="00F26F6C" w:rsidRDefault="001C2E4F">
      <w:pPr>
        <w:pStyle w:val="TOC3"/>
        <w:rPr>
          <w:rFonts w:asciiTheme="minorHAnsi" w:hAnsiTheme="minorHAnsi"/>
          <w:b w:val="0"/>
          <w:sz w:val="22"/>
        </w:rPr>
      </w:pPr>
      <w:hyperlink w:anchor="_Toc17978428" w:history="1">
        <w:r w:rsidR="00F26F6C" w:rsidRPr="00522F22">
          <w:rPr>
            <w:rStyle w:val="Hyperlink"/>
          </w:rPr>
          <w:t>3.2.1.</w:t>
        </w:r>
        <w:r w:rsidR="00F26F6C">
          <w:rPr>
            <w:rFonts w:asciiTheme="minorHAnsi" w:hAnsiTheme="minorHAnsi"/>
            <w:b w:val="0"/>
            <w:sz w:val="22"/>
          </w:rPr>
          <w:tab/>
        </w:r>
        <w:r w:rsidR="00F26F6C" w:rsidRPr="00522F22">
          <w:rPr>
            <w:rStyle w:val="Hyperlink"/>
          </w:rPr>
          <w:t>Functional Testing</w:t>
        </w:r>
        <w:r w:rsidR="00F26F6C">
          <w:rPr>
            <w:webHidden/>
          </w:rPr>
          <w:tab/>
        </w:r>
        <w:r w:rsidR="00F26F6C">
          <w:rPr>
            <w:webHidden/>
          </w:rPr>
          <w:fldChar w:fldCharType="begin"/>
        </w:r>
        <w:r w:rsidR="00F26F6C">
          <w:rPr>
            <w:webHidden/>
          </w:rPr>
          <w:instrText xml:space="preserve"> PAGEREF _Toc17978428 \h </w:instrText>
        </w:r>
        <w:r w:rsidR="00F26F6C">
          <w:rPr>
            <w:webHidden/>
          </w:rPr>
        </w:r>
        <w:r w:rsidR="00F26F6C">
          <w:rPr>
            <w:webHidden/>
          </w:rPr>
          <w:fldChar w:fldCharType="separate"/>
        </w:r>
        <w:r w:rsidR="00F26F6C">
          <w:rPr>
            <w:webHidden/>
          </w:rPr>
          <w:t>2</w:t>
        </w:r>
        <w:r w:rsidR="00F26F6C">
          <w:rPr>
            <w:webHidden/>
          </w:rPr>
          <w:fldChar w:fldCharType="end"/>
        </w:r>
      </w:hyperlink>
    </w:p>
    <w:p w14:paraId="0CE7F116" w14:textId="400BBF85" w:rsidR="00F26F6C" w:rsidRDefault="001C2E4F">
      <w:pPr>
        <w:pStyle w:val="TOC3"/>
        <w:rPr>
          <w:rFonts w:asciiTheme="minorHAnsi" w:hAnsiTheme="minorHAnsi"/>
          <w:b w:val="0"/>
          <w:sz w:val="22"/>
        </w:rPr>
      </w:pPr>
      <w:hyperlink w:anchor="_Toc17978429" w:history="1">
        <w:r w:rsidR="00F26F6C" w:rsidRPr="00522F22">
          <w:rPr>
            <w:rStyle w:val="Hyperlink"/>
          </w:rPr>
          <w:t>3.2.2.</w:t>
        </w:r>
        <w:r w:rsidR="00F26F6C">
          <w:rPr>
            <w:rFonts w:asciiTheme="minorHAnsi" w:hAnsiTheme="minorHAnsi"/>
            <w:b w:val="0"/>
            <w:sz w:val="22"/>
          </w:rPr>
          <w:tab/>
        </w:r>
        <w:r w:rsidR="00F26F6C" w:rsidRPr="00522F22">
          <w:rPr>
            <w:rStyle w:val="Hyperlink"/>
          </w:rPr>
          <w:t>Regression Testing</w:t>
        </w:r>
        <w:r w:rsidR="00F26F6C">
          <w:rPr>
            <w:webHidden/>
          </w:rPr>
          <w:tab/>
        </w:r>
        <w:r w:rsidR="00F26F6C">
          <w:rPr>
            <w:webHidden/>
          </w:rPr>
          <w:fldChar w:fldCharType="begin"/>
        </w:r>
        <w:r w:rsidR="00F26F6C">
          <w:rPr>
            <w:webHidden/>
          </w:rPr>
          <w:instrText xml:space="preserve"> PAGEREF _Toc17978429 \h </w:instrText>
        </w:r>
        <w:r w:rsidR="00F26F6C">
          <w:rPr>
            <w:webHidden/>
          </w:rPr>
        </w:r>
        <w:r w:rsidR="00F26F6C">
          <w:rPr>
            <w:webHidden/>
          </w:rPr>
          <w:fldChar w:fldCharType="separate"/>
        </w:r>
        <w:r w:rsidR="00F26F6C">
          <w:rPr>
            <w:webHidden/>
          </w:rPr>
          <w:t>2</w:t>
        </w:r>
        <w:r w:rsidR="00F26F6C">
          <w:rPr>
            <w:webHidden/>
          </w:rPr>
          <w:fldChar w:fldCharType="end"/>
        </w:r>
      </w:hyperlink>
    </w:p>
    <w:p w14:paraId="39189D1A" w14:textId="37565458" w:rsidR="00F26F6C" w:rsidRDefault="001C2E4F">
      <w:pPr>
        <w:pStyle w:val="TOC2"/>
        <w:rPr>
          <w:rFonts w:asciiTheme="minorHAnsi" w:hAnsiTheme="minorHAnsi"/>
          <w:b w:val="0"/>
          <w:sz w:val="22"/>
        </w:rPr>
      </w:pPr>
      <w:hyperlink w:anchor="_Toc17978430" w:history="1">
        <w:r w:rsidR="00F26F6C" w:rsidRPr="00522F22">
          <w:rPr>
            <w:rStyle w:val="Hyperlink"/>
          </w:rPr>
          <w:t>3.3.</w:t>
        </w:r>
        <w:r w:rsidR="00F26F6C">
          <w:rPr>
            <w:rFonts w:asciiTheme="minorHAnsi" w:hAnsiTheme="minorHAnsi"/>
            <w:b w:val="0"/>
            <w:sz w:val="22"/>
          </w:rPr>
          <w:tab/>
        </w:r>
        <w:r w:rsidR="00F26F6C" w:rsidRPr="00522F22">
          <w:rPr>
            <w:rStyle w:val="Hyperlink"/>
          </w:rPr>
          <w:t>Product Component Testing</w:t>
        </w:r>
        <w:r w:rsidR="00F26F6C">
          <w:rPr>
            <w:webHidden/>
          </w:rPr>
          <w:tab/>
        </w:r>
        <w:r w:rsidR="00F26F6C">
          <w:rPr>
            <w:webHidden/>
          </w:rPr>
          <w:fldChar w:fldCharType="begin"/>
        </w:r>
        <w:r w:rsidR="00F26F6C">
          <w:rPr>
            <w:webHidden/>
          </w:rPr>
          <w:instrText xml:space="preserve"> PAGEREF _Toc17978430 \h </w:instrText>
        </w:r>
        <w:r w:rsidR="00F26F6C">
          <w:rPr>
            <w:webHidden/>
          </w:rPr>
        </w:r>
        <w:r w:rsidR="00F26F6C">
          <w:rPr>
            <w:webHidden/>
          </w:rPr>
          <w:fldChar w:fldCharType="separate"/>
        </w:r>
        <w:r w:rsidR="00F26F6C">
          <w:rPr>
            <w:webHidden/>
          </w:rPr>
          <w:t>3</w:t>
        </w:r>
        <w:r w:rsidR="00F26F6C">
          <w:rPr>
            <w:webHidden/>
          </w:rPr>
          <w:fldChar w:fldCharType="end"/>
        </w:r>
      </w:hyperlink>
    </w:p>
    <w:p w14:paraId="004FCC8F" w14:textId="7BEF9D45" w:rsidR="00F26F6C" w:rsidRDefault="001C2E4F">
      <w:pPr>
        <w:pStyle w:val="TOC2"/>
        <w:rPr>
          <w:rFonts w:asciiTheme="minorHAnsi" w:hAnsiTheme="minorHAnsi"/>
          <w:b w:val="0"/>
          <w:sz w:val="22"/>
        </w:rPr>
      </w:pPr>
      <w:hyperlink w:anchor="_Toc17978431" w:history="1">
        <w:r w:rsidR="00F26F6C" w:rsidRPr="00522F22">
          <w:rPr>
            <w:rStyle w:val="Hyperlink"/>
          </w:rPr>
          <w:t>3.4.</w:t>
        </w:r>
        <w:r w:rsidR="00F26F6C">
          <w:rPr>
            <w:rFonts w:asciiTheme="minorHAnsi" w:hAnsiTheme="minorHAnsi"/>
            <w:b w:val="0"/>
            <w:sz w:val="22"/>
          </w:rPr>
          <w:tab/>
        </w:r>
        <w:r w:rsidR="00F26F6C" w:rsidRPr="00522F22">
          <w:rPr>
            <w:rStyle w:val="Hyperlink"/>
          </w:rPr>
          <w:t>Component Integration Testing</w:t>
        </w:r>
        <w:r w:rsidR="00F26F6C">
          <w:rPr>
            <w:webHidden/>
          </w:rPr>
          <w:tab/>
        </w:r>
        <w:r w:rsidR="00F26F6C">
          <w:rPr>
            <w:webHidden/>
          </w:rPr>
          <w:fldChar w:fldCharType="begin"/>
        </w:r>
        <w:r w:rsidR="00F26F6C">
          <w:rPr>
            <w:webHidden/>
          </w:rPr>
          <w:instrText xml:space="preserve"> PAGEREF _Toc17978431 \h </w:instrText>
        </w:r>
        <w:r w:rsidR="00F26F6C">
          <w:rPr>
            <w:webHidden/>
          </w:rPr>
        </w:r>
        <w:r w:rsidR="00F26F6C">
          <w:rPr>
            <w:webHidden/>
          </w:rPr>
          <w:fldChar w:fldCharType="separate"/>
        </w:r>
        <w:r w:rsidR="00F26F6C">
          <w:rPr>
            <w:webHidden/>
          </w:rPr>
          <w:t>3</w:t>
        </w:r>
        <w:r w:rsidR="00F26F6C">
          <w:rPr>
            <w:webHidden/>
          </w:rPr>
          <w:fldChar w:fldCharType="end"/>
        </w:r>
      </w:hyperlink>
    </w:p>
    <w:p w14:paraId="106742D3" w14:textId="5D23A87A" w:rsidR="00F26F6C" w:rsidRDefault="001C2E4F">
      <w:pPr>
        <w:pStyle w:val="TOC2"/>
        <w:rPr>
          <w:rFonts w:asciiTheme="minorHAnsi" w:hAnsiTheme="minorHAnsi"/>
          <w:b w:val="0"/>
          <w:sz w:val="22"/>
        </w:rPr>
      </w:pPr>
      <w:hyperlink w:anchor="_Toc17978432" w:history="1">
        <w:r w:rsidR="00F26F6C" w:rsidRPr="00522F22">
          <w:rPr>
            <w:rStyle w:val="Hyperlink"/>
          </w:rPr>
          <w:t>3.5.</w:t>
        </w:r>
        <w:r w:rsidR="00F26F6C">
          <w:rPr>
            <w:rFonts w:asciiTheme="minorHAnsi" w:hAnsiTheme="minorHAnsi"/>
            <w:b w:val="0"/>
            <w:sz w:val="22"/>
          </w:rPr>
          <w:tab/>
        </w:r>
        <w:r w:rsidR="00F26F6C" w:rsidRPr="00522F22">
          <w:rPr>
            <w:rStyle w:val="Hyperlink"/>
          </w:rPr>
          <w:t>User Acceptance Testing</w:t>
        </w:r>
        <w:r w:rsidR="00F26F6C">
          <w:rPr>
            <w:webHidden/>
          </w:rPr>
          <w:tab/>
        </w:r>
        <w:r w:rsidR="00F26F6C">
          <w:rPr>
            <w:webHidden/>
          </w:rPr>
          <w:fldChar w:fldCharType="begin"/>
        </w:r>
        <w:r w:rsidR="00F26F6C">
          <w:rPr>
            <w:webHidden/>
          </w:rPr>
          <w:instrText xml:space="preserve"> PAGEREF _Toc17978432 \h </w:instrText>
        </w:r>
        <w:r w:rsidR="00F26F6C">
          <w:rPr>
            <w:webHidden/>
          </w:rPr>
        </w:r>
        <w:r w:rsidR="00F26F6C">
          <w:rPr>
            <w:webHidden/>
          </w:rPr>
          <w:fldChar w:fldCharType="separate"/>
        </w:r>
        <w:r w:rsidR="00F26F6C">
          <w:rPr>
            <w:webHidden/>
          </w:rPr>
          <w:t>3</w:t>
        </w:r>
        <w:r w:rsidR="00F26F6C">
          <w:rPr>
            <w:webHidden/>
          </w:rPr>
          <w:fldChar w:fldCharType="end"/>
        </w:r>
      </w:hyperlink>
    </w:p>
    <w:p w14:paraId="647B46F5" w14:textId="0E402938" w:rsidR="00F26F6C" w:rsidRDefault="001C2E4F">
      <w:pPr>
        <w:pStyle w:val="TOC2"/>
        <w:rPr>
          <w:rFonts w:asciiTheme="minorHAnsi" w:hAnsiTheme="minorHAnsi"/>
          <w:b w:val="0"/>
          <w:sz w:val="22"/>
        </w:rPr>
      </w:pPr>
      <w:hyperlink w:anchor="_Toc17978433" w:history="1">
        <w:r w:rsidR="00F26F6C" w:rsidRPr="00522F22">
          <w:rPr>
            <w:rStyle w:val="Hyperlink"/>
          </w:rPr>
          <w:t>3.6.</w:t>
        </w:r>
        <w:r w:rsidR="00F26F6C">
          <w:rPr>
            <w:rFonts w:asciiTheme="minorHAnsi" w:hAnsiTheme="minorHAnsi"/>
            <w:b w:val="0"/>
            <w:sz w:val="22"/>
          </w:rPr>
          <w:tab/>
        </w:r>
        <w:r w:rsidR="00F26F6C" w:rsidRPr="00522F22">
          <w:rPr>
            <w:rStyle w:val="Hyperlink"/>
          </w:rPr>
          <w:t>Security Testing</w:t>
        </w:r>
        <w:r w:rsidR="00F26F6C">
          <w:rPr>
            <w:webHidden/>
          </w:rPr>
          <w:tab/>
        </w:r>
        <w:r w:rsidR="00F26F6C">
          <w:rPr>
            <w:webHidden/>
          </w:rPr>
          <w:fldChar w:fldCharType="begin"/>
        </w:r>
        <w:r w:rsidR="00F26F6C">
          <w:rPr>
            <w:webHidden/>
          </w:rPr>
          <w:instrText xml:space="preserve"> PAGEREF _Toc17978433 \h </w:instrText>
        </w:r>
        <w:r w:rsidR="00F26F6C">
          <w:rPr>
            <w:webHidden/>
          </w:rPr>
        </w:r>
        <w:r w:rsidR="00F26F6C">
          <w:rPr>
            <w:webHidden/>
          </w:rPr>
          <w:fldChar w:fldCharType="separate"/>
        </w:r>
        <w:r w:rsidR="00F26F6C">
          <w:rPr>
            <w:webHidden/>
          </w:rPr>
          <w:t>3</w:t>
        </w:r>
        <w:r w:rsidR="00F26F6C">
          <w:rPr>
            <w:webHidden/>
          </w:rPr>
          <w:fldChar w:fldCharType="end"/>
        </w:r>
      </w:hyperlink>
    </w:p>
    <w:p w14:paraId="685E16F3" w14:textId="1175F6D4" w:rsidR="00F26F6C" w:rsidRDefault="001C2E4F">
      <w:pPr>
        <w:pStyle w:val="TOC1"/>
        <w:rPr>
          <w:rFonts w:asciiTheme="minorHAnsi" w:hAnsiTheme="minorHAnsi"/>
          <w:b w:val="0"/>
          <w:sz w:val="22"/>
        </w:rPr>
      </w:pPr>
      <w:hyperlink w:anchor="_Toc17978434" w:history="1">
        <w:r w:rsidR="00F26F6C" w:rsidRPr="00522F22">
          <w:rPr>
            <w:rStyle w:val="Hyperlink"/>
          </w:rPr>
          <w:t>4.</w:t>
        </w:r>
        <w:r w:rsidR="00F26F6C">
          <w:rPr>
            <w:rFonts w:asciiTheme="minorHAnsi" w:hAnsiTheme="minorHAnsi"/>
            <w:b w:val="0"/>
            <w:sz w:val="22"/>
          </w:rPr>
          <w:tab/>
        </w:r>
        <w:r w:rsidR="00F26F6C" w:rsidRPr="00522F22">
          <w:rPr>
            <w:rStyle w:val="Hyperlink"/>
          </w:rPr>
          <w:t>Test and Test Data Management</w:t>
        </w:r>
        <w:r w:rsidR="00F26F6C">
          <w:rPr>
            <w:webHidden/>
          </w:rPr>
          <w:tab/>
        </w:r>
        <w:r w:rsidR="00F26F6C">
          <w:rPr>
            <w:webHidden/>
          </w:rPr>
          <w:fldChar w:fldCharType="begin"/>
        </w:r>
        <w:r w:rsidR="00F26F6C">
          <w:rPr>
            <w:webHidden/>
          </w:rPr>
          <w:instrText xml:space="preserve"> PAGEREF _Toc17978434 \h </w:instrText>
        </w:r>
        <w:r w:rsidR="00F26F6C">
          <w:rPr>
            <w:webHidden/>
          </w:rPr>
        </w:r>
        <w:r w:rsidR="00F26F6C">
          <w:rPr>
            <w:webHidden/>
          </w:rPr>
          <w:fldChar w:fldCharType="separate"/>
        </w:r>
        <w:r w:rsidR="00F26F6C">
          <w:rPr>
            <w:webHidden/>
          </w:rPr>
          <w:t>3</w:t>
        </w:r>
        <w:r w:rsidR="00F26F6C">
          <w:rPr>
            <w:webHidden/>
          </w:rPr>
          <w:fldChar w:fldCharType="end"/>
        </w:r>
      </w:hyperlink>
    </w:p>
    <w:p w14:paraId="7CA3548C" w14:textId="237B0EE0" w:rsidR="00F26F6C" w:rsidRDefault="001C2E4F">
      <w:pPr>
        <w:pStyle w:val="TOC1"/>
        <w:rPr>
          <w:rFonts w:asciiTheme="minorHAnsi" w:hAnsiTheme="minorHAnsi"/>
          <w:b w:val="0"/>
          <w:sz w:val="22"/>
        </w:rPr>
      </w:pPr>
      <w:hyperlink w:anchor="_Toc17978435" w:history="1">
        <w:r w:rsidR="00F26F6C" w:rsidRPr="00522F22">
          <w:rPr>
            <w:rStyle w:val="Hyperlink"/>
          </w:rPr>
          <w:t>5.</w:t>
        </w:r>
        <w:r w:rsidR="00F26F6C">
          <w:rPr>
            <w:rFonts w:asciiTheme="minorHAnsi" w:hAnsiTheme="minorHAnsi"/>
            <w:b w:val="0"/>
            <w:sz w:val="22"/>
          </w:rPr>
          <w:tab/>
        </w:r>
        <w:r w:rsidR="00F26F6C" w:rsidRPr="00522F22">
          <w:rPr>
            <w:rStyle w:val="Hyperlink"/>
          </w:rPr>
          <w:t>Test Dependencies</w:t>
        </w:r>
        <w:r w:rsidR="00F26F6C">
          <w:rPr>
            <w:webHidden/>
          </w:rPr>
          <w:tab/>
        </w:r>
        <w:r w:rsidR="00F26F6C">
          <w:rPr>
            <w:webHidden/>
          </w:rPr>
          <w:fldChar w:fldCharType="begin"/>
        </w:r>
        <w:r w:rsidR="00F26F6C">
          <w:rPr>
            <w:webHidden/>
          </w:rPr>
          <w:instrText xml:space="preserve"> PAGEREF _Toc17978435 \h </w:instrText>
        </w:r>
        <w:r w:rsidR="00F26F6C">
          <w:rPr>
            <w:webHidden/>
          </w:rPr>
        </w:r>
        <w:r w:rsidR="00F26F6C">
          <w:rPr>
            <w:webHidden/>
          </w:rPr>
          <w:fldChar w:fldCharType="separate"/>
        </w:r>
        <w:r w:rsidR="00F26F6C">
          <w:rPr>
            <w:webHidden/>
          </w:rPr>
          <w:t>3</w:t>
        </w:r>
        <w:r w:rsidR="00F26F6C">
          <w:rPr>
            <w:webHidden/>
          </w:rPr>
          <w:fldChar w:fldCharType="end"/>
        </w:r>
      </w:hyperlink>
    </w:p>
    <w:p w14:paraId="20EF6AC2" w14:textId="6E8DEEEE" w:rsidR="00F26F6C" w:rsidRDefault="001C2E4F">
      <w:pPr>
        <w:pStyle w:val="TOC1"/>
        <w:rPr>
          <w:rFonts w:asciiTheme="minorHAnsi" w:hAnsiTheme="minorHAnsi"/>
          <w:b w:val="0"/>
          <w:sz w:val="22"/>
        </w:rPr>
      </w:pPr>
      <w:hyperlink w:anchor="_Toc17978436" w:history="1">
        <w:r w:rsidR="00F26F6C" w:rsidRPr="00522F22">
          <w:rPr>
            <w:rStyle w:val="Hyperlink"/>
          </w:rPr>
          <w:t>6.</w:t>
        </w:r>
        <w:r w:rsidR="00F26F6C">
          <w:rPr>
            <w:rFonts w:asciiTheme="minorHAnsi" w:hAnsiTheme="minorHAnsi"/>
            <w:b w:val="0"/>
            <w:sz w:val="22"/>
          </w:rPr>
          <w:tab/>
        </w:r>
        <w:r w:rsidR="00F26F6C" w:rsidRPr="00522F22">
          <w:rPr>
            <w:rStyle w:val="Hyperlink"/>
          </w:rPr>
          <w:t>Developer-Level Tests</w:t>
        </w:r>
        <w:r w:rsidR="00F26F6C">
          <w:rPr>
            <w:webHidden/>
          </w:rPr>
          <w:tab/>
        </w:r>
        <w:r w:rsidR="00F26F6C">
          <w:rPr>
            <w:webHidden/>
          </w:rPr>
          <w:fldChar w:fldCharType="begin"/>
        </w:r>
        <w:r w:rsidR="00F26F6C">
          <w:rPr>
            <w:webHidden/>
          </w:rPr>
          <w:instrText xml:space="preserve"> PAGEREF _Toc17978436 \h </w:instrText>
        </w:r>
        <w:r w:rsidR="00F26F6C">
          <w:rPr>
            <w:webHidden/>
          </w:rPr>
        </w:r>
        <w:r w:rsidR="00F26F6C">
          <w:rPr>
            <w:webHidden/>
          </w:rPr>
          <w:fldChar w:fldCharType="separate"/>
        </w:r>
        <w:r w:rsidR="00F26F6C">
          <w:rPr>
            <w:webHidden/>
          </w:rPr>
          <w:t>4</w:t>
        </w:r>
        <w:r w:rsidR="00F26F6C">
          <w:rPr>
            <w:webHidden/>
          </w:rPr>
          <w:fldChar w:fldCharType="end"/>
        </w:r>
      </w:hyperlink>
    </w:p>
    <w:p w14:paraId="1BDF5D89" w14:textId="51AD4485" w:rsidR="00F26F6C" w:rsidRDefault="001C2E4F">
      <w:pPr>
        <w:pStyle w:val="TOC2"/>
        <w:rPr>
          <w:rFonts w:asciiTheme="minorHAnsi" w:hAnsiTheme="minorHAnsi"/>
          <w:b w:val="0"/>
          <w:sz w:val="22"/>
        </w:rPr>
      </w:pPr>
      <w:hyperlink w:anchor="_Toc17978437" w:history="1">
        <w:r w:rsidR="00F26F6C" w:rsidRPr="00522F22">
          <w:rPr>
            <w:rStyle w:val="Hyperlink"/>
          </w:rPr>
          <w:t>6.1.</w:t>
        </w:r>
        <w:r w:rsidR="00F26F6C">
          <w:rPr>
            <w:rFonts w:asciiTheme="minorHAnsi" w:hAnsiTheme="minorHAnsi"/>
            <w:b w:val="0"/>
            <w:sz w:val="22"/>
          </w:rPr>
          <w:tab/>
        </w:r>
        <w:r w:rsidR="00F26F6C" w:rsidRPr="00522F22">
          <w:rPr>
            <w:rStyle w:val="Hyperlink"/>
          </w:rPr>
          <w:t>RPC Monitor</w:t>
        </w:r>
        <w:r w:rsidR="00F26F6C">
          <w:rPr>
            <w:webHidden/>
          </w:rPr>
          <w:tab/>
        </w:r>
        <w:r w:rsidR="00F26F6C">
          <w:rPr>
            <w:webHidden/>
          </w:rPr>
          <w:fldChar w:fldCharType="begin"/>
        </w:r>
        <w:r w:rsidR="00F26F6C">
          <w:rPr>
            <w:webHidden/>
          </w:rPr>
          <w:instrText xml:space="preserve"> PAGEREF _Toc17978437 \h </w:instrText>
        </w:r>
        <w:r w:rsidR="00F26F6C">
          <w:rPr>
            <w:webHidden/>
          </w:rPr>
        </w:r>
        <w:r w:rsidR="00F26F6C">
          <w:rPr>
            <w:webHidden/>
          </w:rPr>
          <w:fldChar w:fldCharType="separate"/>
        </w:r>
        <w:r w:rsidR="00F26F6C">
          <w:rPr>
            <w:webHidden/>
          </w:rPr>
          <w:t>4</w:t>
        </w:r>
        <w:r w:rsidR="00F26F6C">
          <w:rPr>
            <w:webHidden/>
          </w:rPr>
          <w:fldChar w:fldCharType="end"/>
        </w:r>
      </w:hyperlink>
    </w:p>
    <w:p w14:paraId="63140811" w14:textId="05ED08CF" w:rsidR="00F26F6C" w:rsidRDefault="001C2E4F">
      <w:pPr>
        <w:pStyle w:val="TOC3"/>
        <w:rPr>
          <w:rFonts w:asciiTheme="minorHAnsi" w:hAnsiTheme="minorHAnsi"/>
          <w:b w:val="0"/>
          <w:sz w:val="22"/>
        </w:rPr>
      </w:pPr>
      <w:hyperlink w:anchor="_Toc17978438" w:history="1">
        <w:r w:rsidR="00F26F6C" w:rsidRPr="00522F22">
          <w:rPr>
            <w:rStyle w:val="Hyperlink"/>
          </w:rPr>
          <w:t>6.1.1.</w:t>
        </w:r>
        <w:r w:rsidR="00F26F6C">
          <w:rPr>
            <w:rFonts w:asciiTheme="minorHAnsi" w:hAnsiTheme="minorHAnsi"/>
            <w:b w:val="0"/>
            <w:sz w:val="22"/>
          </w:rPr>
          <w:tab/>
        </w:r>
        <w:r w:rsidR="00F26F6C" w:rsidRPr="00522F22">
          <w:rPr>
            <w:rStyle w:val="Hyperlink"/>
          </w:rPr>
          <w:t>RPC Monitor Risks</w:t>
        </w:r>
        <w:r w:rsidR="00F26F6C">
          <w:rPr>
            <w:webHidden/>
          </w:rPr>
          <w:tab/>
        </w:r>
        <w:r w:rsidR="00F26F6C">
          <w:rPr>
            <w:webHidden/>
          </w:rPr>
          <w:fldChar w:fldCharType="begin"/>
        </w:r>
        <w:r w:rsidR="00F26F6C">
          <w:rPr>
            <w:webHidden/>
          </w:rPr>
          <w:instrText xml:space="preserve"> PAGEREF _Toc17978438 \h </w:instrText>
        </w:r>
        <w:r w:rsidR="00F26F6C">
          <w:rPr>
            <w:webHidden/>
          </w:rPr>
        </w:r>
        <w:r w:rsidR="00F26F6C">
          <w:rPr>
            <w:webHidden/>
          </w:rPr>
          <w:fldChar w:fldCharType="separate"/>
        </w:r>
        <w:r w:rsidR="00F26F6C">
          <w:rPr>
            <w:webHidden/>
          </w:rPr>
          <w:t>4</w:t>
        </w:r>
        <w:r w:rsidR="00F26F6C">
          <w:rPr>
            <w:webHidden/>
          </w:rPr>
          <w:fldChar w:fldCharType="end"/>
        </w:r>
      </w:hyperlink>
    </w:p>
    <w:p w14:paraId="12864FF7" w14:textId="73A81AA1" w:rsidR="00F26F6C" w:rsidRDefault="001C2E4F">
      <w:pPr>
        <w:pStyle w:val="TOC3"/>
        <w:rPr>
          <w:rFonts w:asciiTheme="minorHAnsi" w:hAnsiTheme="minorHAnsi"/>
          <w:b w:val="0"/>
          <w:sz w:val="22"/>
        </w:rPr>
      </w:pPr>
      <w:hyperlink w:anchor="_Toc17978439" w:history="1">
        <w:r w:rsidR="00F26F6C" w:rsidRPr="00522F22">
          <w:rPr>
            <w:rStyle w:val="Hyperlink"/>
          </w:rPr>
          <w:t>6.1.2.</w:t>
        </w:r>
        <w:r w:rsidR="00F26F6C">
          <w:rPr>
            <w:rFonts w:asciiTheme="minorHAnsi" w:hAnsiTheme="minorHAnsi"/>
            <w:b w:val="0"/>
            <w:sz w:val="22"/>
          </w:rPr>
          <w:tab/>
        </w:r>
        <w:r w:rsidR="00F26F6C" w:rsidRPr="00522F22">
          <w:rPr>
            <w:rStyle w:val="Hyperlink"/>
          </w:rPr>
          <w:t>RPC Monitor Risk Mitigation</w:t>
        </w:r>
        <w:r w:rsidR="00F26F6C">
          <w:rPr>
            <w:webHidden/>
          </w:rPr>
          <w:tab/>
        </w:r>
        <w:r w:rsidR="00F26F6C">
          <w:rPr>
            <w:webHidden/>
          </w:rPr>
          <w:fldChar w:fldCharType="begin"/>
        </w:r>
        <w:r w:rsidR="00F26F6C">
          <w:rPr>
            <w:webHidden/>
          </w:rPr>
          <w:instrText xml:space="preserve"> PAGEREF _Toc17978439 \h </w:instrText>
        </w:r>
        <w:r w:rsidR="00F26F6C">
          <w:rPr>
            <w:webHidden/>
          </w:rPr>
        </w:r>
        <w:r w:rsidR="00F26F6C">
          <w:rPr>
            <w:webHidden/>
          </w:rPr>
          <w:fldChar w:fldCharType="separate"/>
        </w:r>
        <w:r w:rsidR="00F26F6C">
          <w:rPr>
            <w:webHidden/>
          </w:rPr>
          <w:t>4</w:t>
        </w:r>
        <w:r w:rsidR="00F26F6C">
          <w:rPr>
            <w:webHidden/>
          </w:rPr>
          <w:fldChar w:fldCharType="end"/>
        </w:r>
      </w:hyperlink>
    </w:p>
    <w:p w14:paraId="45B67DC3" w14:textId="20186076" w:rsidR="00F26F6C" w:rsidRDefault="001C2E4F">
      <w:pPr>
        <w:pStyle w:val="TOC3"/>
        <w:rPr>
          <w:rFonts w:asciiTheme="minorHAnsi" w:hAnsiTheme="minorHAnsi"/>
          <w:b w:val="0"/>
          <w:sz w:val="22"/>
        </w:rPr>
      </w:pPr>
      <w:hyperlink w:anchor="_Toc17978440" w:history="1">
        <w:r w:rsidR="00F26F6C" w:rsidRPr="00522F22">
          <w:rPr>
            <w:rStyle w:val="Hyperlink"/>
          </w:rPr>
          <w:t>6.1.3.</w:t>
        </w:r>
        <w:r w:rsidR="00F26F6C">
          <w:rPr>
            <w:rFonts w:asciiTheme="minorHAnsi" w:hAnsiTheme="minorHAnsi"/>
            <w:b w:val="0"/>
            <w:sz w:val="22"/>
          </w:rPr>
          <w:tab/>
        </w:r>
        <w:r w:rsidR="00F26F6C" w:rsidRPr="00522F22">
          <w:rPr>
            <w:rStyle w:val="Hyperlink"/>
          </w:rPr>
          <w:t>Static Code Quality</w:t>
        </w:r>
        <w:r w:rsidR="00F26F6C">
          <w:rPr>
            <w:webHidden/>
          </w:rPr>
          <w:tab/>
        </w:r>
        <w:r w:rsidR="00F26F6C">
          <w:rPr>
            <w:webHidden/>
          </w:rPr>
          <w:fldChar w:fldCharType="begin"/>
        </w:r>
        <w:r w:rsidR="00F26F6C">
          <w:rPr>
            <w:webHidden/>
          </w:rPr>
          <w:instrText xml:space="preserve"> PAGEREF _Toc17978440 \h </w:instrText>
        </w:r>
        <w:r w:rsidR="00F26F6C">
          <w:rPr>
            <w:webHidden/>
          </w:rPr>
        </w:r>
        <w:r w:rsidR="00F26F6C">
          <w:rPr>
            <w:webHidden/>
          </w:rPr>
          <w:fldChar w:fldCharType="separate"/>
        </w:r>
        <w:r w:rsidR="00F26F6C">
          <w:rPr>
            <w:webHidden/>
          </w:rPr>
          <w:t>4</w:t>
        </w:r>
        <w:r w:rsidR="00F26F6C">
          <w:rPr>
            <w:webHidden/>
          </w:rPr>
          <w:fldChar w:fldCharType="end"/>
        </w:r>
      </w:hyperlink>
    </w:p>
    <w:p w14:paraId="0503832D" w14:textId="644093C3" w:rsidR="00F26F6C" w:rsidRDefault="001C2E4F">
      <w:pPr>
        <w:pStyle w:val="TOC2"/>
        <w:rPr>
          <w:rFonts w:asciiTheme="minorHAnsi" w:hAnsiTheme="minorHAnsi"/>
          <w:b w:val="0"/>
          <w:sz w:val="22"/>
        </w:rPr>
      </w:pPr>
      <w:hyperlink w:anchor="_Toc17978441" w:history="1">
        <w:r w:rsidR="00F26F6C" w:rsidRPr="00522F22">
          <w:rPr>
            <w:rStyle w:val="Hyperlink"/>
          </w:rPr>
          <w:t>6.2.</w:t>
        </w:r>
        <w:r w:rsidR="00F26F6C">
          <w:rPr>
            <w:rFonts w:asciiTheme="minorHAnsi" w:hAnsiTheme="minorHAnsi"/>
            <w:b w:val="0"/>
            <w:sz w:val="22"/>
          </w:rPr>
          <w:tab/>
        </w:r>
        <w:r w:rsidR="00F26F6C" w:rsidRPr="00522F22">
          <w:rPr>
            <w:rStyle w:val="Hyperlink"/>
          </w:rPr>
          <w:t>RPC Mirror</w:t>
        </w:r>
        <w:r w:rsidR="00F26F6C">
          <w:rPr>
            <w:webHidden/>
          </w:rPr>
          <w:tab/>
        </w:r>
        <w:r w:rsidR="00F26F6C">
          <w:rPr>
            <w:webHidden/>
          </w:rPr>
          <w:fldChar w:fldCharType="begin"/>
        </w:r>
        <w:r w:rsidR="00F26F6C">
          <w:rPr>
            <w:webHidden/>
          </w:rPr>
          <w:instrText xml:space="preserve"> PAGEREF _Toc17978441 \h </w:instrText>
        </w:r>
        <w:r w:rsidR="00F26F6C">
          <w:rPr>
            <w:webHidden/>
          </w:rPr>
        </w:r>
        <w:r w:rsidR="00F26F6C">
          <w:rPr>
            <w:webHidden/>
          </w:rPr>
          <w:fldChar w:fldCharType="separate"/>
        </w:r>
        <w:r w:rsidR="00F26F6C">
          <w:rPr>
            <w:webHidden/>
          </w:rPr>
          <w:t>4</w:t>
        </w:r>
        <w:r w:rsidR="00F26F6C">
          <w:rPr>
            <w:webHidden/>
          </w:rPr>
          <w:fldChar w:fldCharType="end"/>
        </w:r>
      </w:hyperlink>
    </w:p>
    <w:p w14:paraId="72CC06F3" w14:textId="1BD60978" w:rsidR="00F26F6C" w:rsidRDefault="001C2E4F">
      <w:pPr>
        <w:pStyle w:val="TOC3"/>
        <w:rPr>
          <w:rFonts w:asciiTheme="minorHAnsi" w:hAnsiTheme="minorHAnsi"/>
          <w:b w:val="0"/>
          <w:sz w:val="22"/>
        </w:rPr>
      </w:pPr>
      <w:hyperlink w:anchor="_Toc17978442" w:history="1">
        <w:r w:rsidR="00F26F6C" w:rsidRPr="00522F22">
          <w:rPr>
            <w:rStyle w:val="Hyperlink"/>
          </w:rPr>
          <w:t>6.2.1.</w:t>
        </w:r>
        <w:r w:rsidR="00F26F6C">
          <w:rPr>
            <w:rFonts w:asciiTheme="minorHAnsi" w:hAnsiTheme="minorHAnsi"/>
            <w:b w:val="0"/>
            <w:sz w:val="22"/>
          </w:rPr>
          <w:tab/>
        </w:r>
        <w:r w:rsidR="00F26F6C" w:rsidRPr="00522F22">
          <w:rPr>
            <w:rStyle w:val="Hyperlink"/>
          </w:rPr>
          <w:t>RPC Mirror Risks</w:t>
        </w:r>
        <w:r w:rsidR="00F26F6C">
          <w:rPr>
            <w:webHidden/>
          </w:rPr>
          <w:tab/>
        </w:r>
        <w:r w:rsidR="00F26F6C">
          <w:rPr>
            <w:webHidden/>
          </w:rPr>
          <w:fldChar w:fldCharType="begin"/>
        </w:r>
        <w:r w:rsidR="00F26F6C">
          <w:rPr>
            <w:webHidden/>
          </w:rPr>
          <w:instrText xml:space="preserve"> PAGEREF _Toc17978442 \h </w:instrText>
        </w:r>
        <w:r w:rsidR="00F26F6C">
          <w:rPr>
            <w:webHidden/>
          </w:rPr>
        </w:r>
        <w:r w:rsidR="00F26F6C">
          <w:rPr>
            <w:webHidden/>
          </w:rPr>
          <w:fldChar w:fldCharType="separate"/>
        </w:r>
        <w:r w:rsidR="00F26F6C">
          <w:rPr>
            <w:webHidden/>
          </w:rPr>
          <w:t>4</w:t>
        </w:r>
        <w:r w:rsidR="00F26F6C">
          <w:rPr>
            <w:webHidden/>
          </w:rPr>
          <w:fldChar w:fldCharType="end"/>
        </w:r>
      </w:hyperlink>
    </w:p>
    <w:p w14:paraId="18337B8F" w14:textId="543CCF59" w:rsidR="00F26F6C" w:rsidRDefault="001C2E4F">
      <w:pPr>
        <w:pStyle w:val="TOC3"/>
        <w:rPr>
          <w:rFonts w:asciiTheme="minorHAnsi" w:hAnsiTheme="minorHAnsi"/>
          <w:b w:val="0"/>
          <w:sz w:val="22"/>
        </w:rPr>
      </w:pPr>
      <w:hyperlink w:anchor="_Toc17978443" w:history="1">
        <w:r w:rsidR="00F26F6C" w:rsidRPr="00522F22">
          <w:rPr>
            <w:rStyle w:val="Hyperlink"/>
          </w:rPr>
          <w:t>6.2.2.</w:t>
        </w:r>
        <w:r w:rsidR="00F26F6C">
          <w:rPr>
            <w:rFonts w:asciiTheme="minorHAnsi" w:hAnsiTheme="minorHAnsi"/>
            <w:b w:val="0"/>
            <w:sz w:val="22"/>
          </w:rPr>
          <w:tab/>
        </w:r>
        <w:r w:rsidR="00F26F6C" w:rsidRPr="00522F22">
          <w:rPr>
            <w:rStyle w:val="Hyperlink"/>
          </w:rPr>
          <w:t>RPC Mirror Risk Mitigation</w:t>
        </w:r>
        <w:r w:rsidR="00F26F6C">
          <w:rPr>
            <w:webHidden/>
          </w:rPr>
          <w:tab/>
        </w:r>
        <w:r w:rsidR="00F26F6C">
          <w:rPr>
            <w:webHidden/>
          </w:rPr>
          <w:fldChar w:fldCharType="begin"/>
        </w:r>
        <w:r w:rsidR="00F26F6C">
          <w:rPr>
            <w:webHidden/>
          </w:rPr>
          <w:instrText xml:space="preserve"> PAGEREF _Toc17978443 \h </w:instrText>
        </w:r>
        <w:r w:rsidR="00F26F6C">
          <w:rPr>
            <w:webHidden/>
          </w:rPr>
        </w:r>
        <w:r w:rsidR="00F26F6C">
          <w:rPr>
            <w:webHidden/>
          </w:rPr>
          <w:fldChar w:fldCharType="separate"/>
        </w:r>
        <w:r w:rsidR="00F26F6C">
          <w:rPr>
            <w:webHidden/>
          </w:rPr>
          <w:t>5</w:t>
        </w:r>
        <w:r w:rsidR="00F26F6C">
          <w:rPr>
            <w:webHidden/>
          </w:rPr>
          <w:fldChar w:fldCharType="end"/>
        </w:r>
      </w:hyperlink>
    </w:p>
    <w:p w14:paraId="0A17EA5B" w14:textId="70A57EB4" w:rsidR="00F26F6C" w:rsidRDefault="001C2E4F">
      <w:pPr>
        <w:pStyle w:val="TOC3"/>
        <w:rPr>
          <w:rFonts w:asciiTheme="minorHAnsi" w:hAnsiTheme="minorHAnsi"/>
          <w:b w:val="0"/>
          <w:sz w:val="22"/>
        </w:rPr>
      </w:pPr>
      <w:hyperlink w:anchor="_Toc17978444" w:history="1">
        <w:r w:rsidR="00F26F6C" w:rsidRPr="00522F22">
          <w:rPr>
            <w:rStyle w:val="Hyperlink"/>
          </w:rPr>
          <w:t>6.2.3.</w:t>
        </w:r>
        <w:r w:rsidR="00F26F6C">
          <w:rPr>
            <w:rFonts w:asciiTheme="minorHAnsi" w:hAnsiTheme="minorHAnsi"/>
            <w:b w:val="0"/>
            <w:sz w:val="22"/>
          </w:rPr>
          <w:tab/>
        </w:r>
        <w:r w:rsidR="00F26F6C" w:rsidRPr="00522F22">
          <w:rPr>
            <w:rStyle w:val="Hyperlink"/>
          </w:rPr>
          <w:t>Passthrough Latency Mitigation</w:t>
        </w:r>
        <w:r w:rsidR="00F26F6C">
          <w:rPr>
            <w:webHidden/>
          </w:rPr>
          <w:tab/>
        </w:r>
        <w:r w:rsidR="00F26F6C">
          <w:rPr>
            <w:webHidden/>
          </w:rPr>
          <w:fldChar w:fldCharType="begin"/>
        </w:r>
        <w:r w:rsidR="00F26F6C">
          <w:rPr>
            <w:webHidden/>
          </w:rPr>
          <w:instrText xml:space="preserve"> PAGEREF _Toc17978444 \h </w:instrText>
        </w:r>
        <w:r w:rsidR="00F26F6C">
          <w:rPr>
            <w:webHidden/>
          </w:rPr>
        </w:r>
        <w:r w:rsidR="00F26F6C">
          <w:rPr>
            <w:webHidden/>
          </w:rPr>
          <w:fldChar w:fldCharType="separate"/>
        </w:r>
        <w:r w:rsidR="00F26F6C">
          <w:rPr>
            <w:webHidden/>
          </w:rPr>
          <w:t>5</w:t>
        </w:r>
        <w:r w:rsidR="00F26F6C">
          <w:rPr>
            <w:webHidden/>
          </w:rPr>
          <w:fldChar w:fldCharType="end"/>
        </w:r>
      </w:hyperlink>
    </w:p>
    <w:p w14:paraId="52864A86" w14:textId="7F4489ED" w:rsidR="00F26F6C" w:rsidRDefault="001C2E4F">
      <w:pPr>
        <w:pStyle w:val="TOC3"/>
        <w:rPr>
          <w:rFonts w:asciiTheme="minorHAnsi" w:hAnsiTheme="minorHAnsi"/>
          <w:b w:val="0"/>
          <w:sz w:val="22"/>
        </w:rPr>
      </w:pPr>
      <w:hyperlink w:anchor="_Toc17978445" w:history="1">
        <w:r w:rsidR="00F26F6C" w:rsidRPr="00522F22">
          <w:rPr>
            <w:rStyle w:val="Hyperlink"/>
          </w:rPr>
          <w:t>6.2.4.</w:t>
        </w:r>
        <w:r w:rsidR="00F26F6C">
          <w:rPr>
            <w:rFonts w:asciiTheme="minorHAnsi" w:hAnsiTheme="minorHAnsi"/>
            <w:b w:val="0"/>
            <w:sz w:val="22"/>
          </w:rPr>
          <w:tab/>
        </w:r>
        <w:r w:rsidR="00F26F6C" w:rsidRPr="00522F22">
          <w:rPr>
            <w:rStyle w:val="Hyperlink"/>
          </w:rPr>
          <w:t>Connection Overload Mitigation</w:t>
        </w:r>
        <w:r w:rsidR="00F26F6C">
          <w:rPr>
            <w:webHidden/>
          </w:rPr>
          <w:tab/>
        </w:r>
        <w:r w:rsidR="00F26F6C">
          <w:rPr>
            <w:webHidden/>
          </w:rPr>
          <w:fldChar w:fldCharType="begin"/>
        </w:r>
        <w:r w:rsidR="00F26F6C">
          <w:rPr>
            <w:webHidden/>
          </w:rPr>
          <w:instrText xml:space="preserve"> PAGEREF _Toc17978445 \h </w:instrText>
        </w:r>
        <w:r w:rsidR="00F26F6C">
          <w:rPr>
            <w:webHidden/>
          </w:rPr>
        </w:r>
        <w:r w:rsidR="00F26F6C">
          <w:rPr>
            <w:webHidden/>
          </w:rPr>
          <w:fldChar w:fldCharType="separate"/>
        </w:r>
        <w:r w:rsidR="00F26F6C">
          <w:rPr>
            <w:webHidden/>
          </w:rPr>
          <w:t>5</w:t>
        </w:r>
        <w:r w:rsidR="00F26F6C">
          <w:rPr>
            <w:webHidden/>
          </w:rPr>
          <w:fldChar w:fldCharType="end"/>
        </w:r>
      </w:hyperlink>
    </w:p>
    <w:p w14:paraId="04E5C9A1" w14:textId="192691AE" w:rsidR="00F26F6C" w:rsidRDefault="001C2E4F">
      <w:pPr>
        <w:pStyle w:val="TOC2"/>
        <w:rPr>
          <w:rFonts w:asciiTheme="minorHAnsi" w:hAnsiTheme="minorHAnsi"/>
          <w:b w:val="0"/>
          <w:sz w:val="22"/>
        </w:rPr>
      </w:pPr>
      <w:hyperlink w:anchor="_Toc17978446" w:history="1">
        <w:r w:rsidR="00F26F6C" w:rsidRPr="00522F22">
          <w:rPr>
            <w:rStyle w:val="Hyperlink"/>
          </w:rPr>
          <w:t>6.3.</w:t>
        </w:r>
        <w:r w:rsidR="00F26F6C">
          <w:rPr>
            <w:rFonts w:asciiTheme="minorHAnsi" w:hAnsiTheme="minorHAnsi"/>
            <w:b w:val="0"/>
            <w:sz w:val="22"/>
          </w:rPr>
          <w:tab/>
        </w:r>
        <w:r w:rsidR="00F26F6C" w:rsidRPr="00522F22">
          <w:rPr>
            <w:rStyle w:val="Hyperlink"/>
          </w:rPr>
          <w:t>RPC Definition Model</w:t>
        </w:r>
        <w:r w:rsidR="00F26F6C">
          <w:rPr>
            <w:webHidden/>
          </w:rPr>
          <w:tab/>
        </w:r>
        <w:r w:rsidR="00F26F6C">
          <w:rPr>
            <w:webHidden/>
          </w:rPr>
          <w:fldChar w:fldCharType="begin"/>
        </w:r>
        <w:r w:rsidR="00F26F6C">
          <w:rPr>
            <w:webHidden/>
          </w:rPr>
          <w:instrText xml:space="preserve"> PAGEREF _Toc17978446 \h </w:instrText>
        </w:r>
        <w:r w:rsidR="00F26F6C">
          <w:rPr>
            <w:webHidden/>
          </w:rPr>
        </w:r>
        <w:r w:rsidR="00F26F6C">
          <w:rPr>
            <w:webHidden/>
          </w:rPr>
          <w:fldChar w:fldCharType="separate"/>
        </w:r>
        <w:r w:rsidR="00F26F6C">
          <w:rPr>
            <w:webHidden/>
          </w:rPr>
          <w:t>5</w:t>
        </w:r>
        <w:r w:rsidR="00F26F6C">
          <w:rPr>
            <w:webHidden/>
          </w:rPr>
          <w:fldChar w:fldCharType="end"/>
        </w:r>
      </w:hyperlink>
    </w:p>
    <w:p w14:paraId="7E74DBE2" w14:textId="14FB28BE" w:rsidR="00F26F6C" w:rsidRDefault="001C2E4F">
      <w:pPr>
        <w:pStyle w:val="TOC3"/>
        <w:rPr>
          <w:rFonts w:asciiTheme="minorHAnsi" w:hAnsiTheme="minorHAnsi"/>
          <w:b w:val="0"/>
          <w:sz w:val="22"/>
        </w:rPr>
      </w:pPr>
      <w:hyperlink w:anchor="_Toc17978447" w:history="1">
        <w:r w:rsidR="00F26F6C" w:rsidRPr="00522F22">
          <w:rPr>
            <w:rStyle w:val="Hyperlink"/>
          </w:rPr>
          <w:t>6.3.1.</w:t>
        </w:r>
        <w:r w:rsidR="00F26F6C">
          <w:rPr>
            <w:rFonts w:asciiTheme="minorHAnsi" w:hAnsiTheme="minorHAnsi"/>
            <w:b w:val="0"/>
            <w:sz w:val="22"/>
          </w:rPr>
          <w:tab/>
        </w:r>
        <w:r w:rsidR="00F26F6C" w:rsidRPr="00522F22">
          <w:rPr>
            <w:rStyle w:val="Hyperlink"/>
          </w:rPr>
          <w:t>RPC Definition Model Risks</w:t>
        </w:r>
        <w:r w:rsidR="00F26F6C">
          <w:rPr>
            <w:webHidden/>
          </w:rPr>
          <w:tab/>
        </w:r>
        <w:r w:rsidR="00F26F6C">
          <w:rPr>
            <w:webHidden/>
          </w:rPr>
          <w:fldChar w:fldCharType="begin"/>
        </w:r>
        <w:r w:rsidR="00F26F6C">
          <w:rPr>
            <w:webHidden/>
          </w:rPr>
          <w:instrText xml:space="preserve"> PAGEREF _Toc17978447 \h </w:instrText>
        </w:r>
        <w:r w:rsidR="00F26F6C">
          <w:rPr>
            <w:webHidden/>
          </w:rPr>
        </w:r>
        <w:r w:rsidR="00F26F6C">
          <w:rPr>
            <w:webHidden/>
          </w:rPr>
          <w:fldChar w:fldCharType="separate"/>
        </w:r>
        <w:r w:rsidR="00F26F6C">
          <w:rPr>
            <w:webHidden/>
          </w:rPr>
          <w:t>6</w:t>
        </w:r>
        <w:r w:rsidR="00F26F6C">
          <w:rPr>
            <w:webHidden/>
          </w:rPr>
          <w:fldChar w:fldCharType="end"/>
        </w:r>
      </w:hyperlink>
    </w:p>
    <w:p w14:paraId="6424685B" w14:textId="54D55735" w:rsidR="00F26F6C" w:rsidRDefault="001C2E4F">
      <w:pPr>
        <w:pStyle w:val="TOC3"/>
        <w:rPr>
          <w:rFonts w:asciiTheme="minorHAnsi" w:hAnsiTheme="minorHAnsi"/>
          <w:b w:val="0"/>
          <w:sz w:val="22"/>
        </w:rPr>
      </w:pPr>
      <w:hyperlink w:anchor="_Toc17978448" w:history="1">
        <w:r w:rsidR="00F26F6C" w:rsidRPr="00522F22">
          <w:rPr>
            <w:rStyle w:val="Hyperlink"/>
          </w:rPr>
          <w:t>6.3.2.</w:t>
        </w:r>
        <w:r w:rsidR="00F26F6C">
          <w:rPr>
            <w:rFonts w:asciiTheme="minorHAnsi" w:hAnsiTheme="minorHAnsi"/>
            <w:b w:val="0"/>
            <w:sz w:val="22"/>
          </w:rPr>
          <w:tab/>
        </w:r>
        <w:r w:rsidR="00F26F6C" w:rsidRPr="00522F22">
          <w:rPr>
            <w:rStyle w:val="Hyperlink"/>
          </w:rPr>
          <w:t>RPC Definition Model Risk Mitigation</w:t>
        </w:r>
        <w:r w:rsidR="00F26F6C">
          <w:rPr>
            <w:webHidden/>
          </w:rPr>
          <w:tab/>
        </w:r>
        <w:r w:rsidR="00F26F6C">
          <w:rPr>
            <w:webHidden/>
          </w:rPr>
          <w:fldChar w:fldCharType="begin"/>
        </w:r>
        <w:r w:rsidR="00F26F6C">
          <w:rPr>
            <w:webHidden/>
          </w:rPr>
          <w:instrText xml:space="preserve"> PAGEREF _Toc17978448 \h </w:instrText>
        </w:r>
        <w:r w:rsidR="00F26F6C">
          <w:rPr>
            <w:webHidden/>
          </w:rPr>
        </w:r>
        <w:r w:rsidR="00F26F6C">
          <w:rPr>
            <w:webHidden/>
          </w:rPr>
          <w:fldChar w:fldCharType="separate"/>
        </w:r>
        <w:r w:rsidR="00F26F6C">
          <w:rPr>
            <w:webHidden/>
          </w:rPr>
          <w:t>6</w:t>
        </w:r>
        <w:r w:rsidR="00F26F6C">
          <w:rPr>
            <w:webHidden/>
          </w:rPr>
          <w:fldChar w:fldCharType="end"/>
        </w:r>
      </w:hyperlink>
    </w:p>
    <w:p w14:paraId="63C4639E" w14:textId="7A6871AE" w:rsidR="00F26F6C" w:rsidRDefault="001C2E4F">
      <w:pPr>
        <w:pStyle w:val="TOC1"/>
        <w:rPr>
          <w:rFonts w:asciiTheme="minorHAnsi" w:hAnsiTheme="minorHAnsi"/>
          <w:b w:val="0"/>
          <w:sz w:val="22"/>
        </w:rPr>
      </w:pPr>
      <w:hyperlink w:anchor="_Toc17978449" w:history="1">
        <w:r w:rsidR="00F26F6C" w:rsidRPr="00522F22">
          <w:rPr>
            <w:rStyle w:val="Hyperlink"/>
          </w:rPr>
          <w:t>7.</w:t>
        </w:r>
        <w:r w:rsidR="00F26F6C">
          <w:rPr>
            <w:rFonts w:asciiTheme="minorHAnsi" w:hAnsiTheme="minorHAnsi"/>
            <w:b w:val="0"/>
            <w:sz w:val="22"/>
          </w:rPr>
          <w:tab/>
        </w:r>
        <w:r w:rsidR="00F26F6C" w:rsidRPr="00522F22">
          <w:rPr>
            <w:rStyle w:val="Hyperlink"/>
          </w:rPr>
          <w:t>Code Delivery Pipeline</w:t>
        </w:r>
        <w:r w:rsidR="00F26F6C">
          <w:rPr>
            <w:webHidden/>
          </w:rPr>
          <w:tab/>
        </w:r>
        <w:r w:rsidR="00F26F6C">
          <w:rPr>
            <w:webHidden/>
          </w:rPr>
          <w:fldChar w:fldCharType="begin"/>
        </w:r>
        <w:r w:rsidR="00F26F6C">
          <w:rPr>
            <w:webHidden/>
          </w:rPr>
          <w:instrText xml:space="preserve"> PAGEREF _Toc17978449 \h </w:instrText>
        </w:r>
        <w:r w:rsidR="00F26F6C">
          <w:rPr>
            <w:webHidden/>
          </w:rPr>
        </w:r>
        <w:r w:rsidR="00F26F6C">
          <w:rPr>
            <w:webHidden/>
          </w:rPr>
          <w:fldChar w:fldCharType="separate"/>
        </w:r>
        <w:r w:rsidR="00F26F6C">
          <w:rPr>
            <w:webHidden/>
          </w:rPr>
          <w:t>6</w:t>
        </w:r>
        <w:r w:rsidR="00F26F6C">
          <w:rPr>
            <w:webHidden/>
          </w:rPr>
          <w:fldChar w:fldCharType="end"/>
        </w:r>
      </w:hyperlink>
    </w:p>
    <w:p w14:paraId="002E8835" w14:textId="38D4704A" w:rsidR="00F26F6C" w:rsidRDefault="001C2E4F">
      <w:pPr>
        <w:pStyle w:val="TOC1"/>
        <w:rPr>
          <w:rFonts w:asciiTheme="minorHAnsi" w:hAnsiTheme="minorHAnsi"/>
          <w:b w:val="0"/>
          <w:sz w:val="22"/>
        </w:rPr>
      </w:pPr>
      <w:hyperlink w:anchor="_Toc17978450" w:history="1">
        <w:r w:rsidR="00F26F6C" w:rsidRPr="00522F22">
          <w:rPr>
            <w:rStyle w:val="Hyperlink"/>
          </w:rPr>
          <w:t>8.</w:t>
        </w:r>
        <w:r w:rsidR="00F26F6C">
          <w:rPr>
            <w:rFonts w:asciiTheme="minorHAnsi" w:hAnsiTheme="minorHAnsi"/>
            <w:b w:val="0"/>
            <w:sz w:val="22"/>
          </w:rPr>
          <w:tab/>
        </w:r>
        <w:r w:rsidR="00F26F6C" w:rsidRPr="00522F22">
          <w:rPr>
            <w:rStyle w:val="Hyperlink"/>
          </w:rPr>
          <w:t>Test Deliverables</w:t>
        </w:r>
        <w:r w:rsidR="00F26F6C">
          <w:rPr>
            <w:webHidden/>
          </w:rPr>
          <w:tab/>
        </w:r>
        <w:r w:rsidR="00F26F6C">
          <w:rPr>
            <w:webHidden/>
          </w:rPr>
          <w:fldChar w:fldCharType="begin"/>
        </w:r>
        <w:r w:rsidR="00F26F6C">
          <w:rPr>
            <w:webHidden/>
          </w:rPr>
          <w:instrText xml:space="preserve"> PAGEREF _Toc17978450 \h </w:instrText>
        </w:r>
        <w:r w:rsidR="00F26F6C">
          <w:rPr>
            <w:webHidden/>
          </w:rPr>
        </w:r>
        <w:r w:rsidR="00F26F6C">
          <w:rPr>
            <w:webHidden/>
          </w:rPr>
          <w:fldChar w:fldCharType="separate"/>
        </w:r>
        <w:r w:rsidR="00F26F6C">
          <w:rPr>
            <w:webHidden/>
          </w:rPr>
          <w:t>6</w:t>
        </w:r>
        <w:r w:rsidR="00F26F6C">
          <w:rPr>
            <w:webHidden/>
          </w:rPr>
          <w:fldChar w:fldCharType="end"/>
        </w:r>
      </w:hyperlink>
    </w:p>
    <w:p w14:paraId="142C0AA2" w14:textId="74679B7D" w:rsidR="00F26F6C" w:rsidRDefault="001C2E4F">
      <w:pPr>
        <w:pStyle w:val="TOC1"/>
        <w:rPr>
          <w:rFonts w:asciiTheme="minorHAnsi" w:hAnsiTheme="minorHAnsi"/>
          <w:b w:val="0"/>
          <w:sz w:val="22"/>
        </w:rPr>
      </w:pPr>
      <w:hyperlink w:anchor="_Toc17978451" w:history="1">
        <w:r w:rsidR="00F26F6C" w:rsidRPr="00522F22">
          <w:rPr>
            <w:rStyle w:val="Hyperlink"/>
          </w:rPr>
          <w:t>A.</w:t>
        </w:r>
        <w:r w:rsidR="00F26F6C">
          <w:rPr>
            <w:rFonts w:asciiTheme="minorHAnsi" w:hAnsiTheme="minorHAnsi"/>
            <w:b w:val="0"/>
            <w:sz w:val="22"/>
          </w:rPr>
          <w:tab/>
        </w:r>
        <w:r w:rsidR="00F26F6C" w:rsidRPr="00522F22">
          <w:rPr>
            <w:rStyle w:val="Hyperlink"/>
          </w:rPr>
          <w:t>Appendix:  Acronyms and Abbreviations</w:t>
        </w:r>
        <w:r w:rsidR="00F26F6C">
          <w:rPr>
            <w:webHidden/>
          </w:rPr>
          <w:tab/>
        </w:r>
        <w:r w:rsidR="00F26F6C">
          <w:rPr>
            <w:webHidden/>
          </w:rPr>
          <w:fldChar w:fldCharType="begin"/>
        </w:r>
        <w:r w:rsidR="00F26F6C">
          <w:rPr>
            <w:webHidden/>
          </w:rPr>
          <w:instrText xml:space="preserve"> PAGEREF _Toc17978451 \h </w:instrText>
        </w:r>
        <w:r w:rsidR="00F26F6C">
          <w:rPr>
            <w:webHidden/>
          </w:rPr>
        </w:r>
        <w:r w:rsidR="00F26F6C">
          <w:rPr>
            <w:webHidden/>
          </w:rPr>
          <w:fldChar w:fldCharType="separate"/>
        </w:r>
        <w:r w:rsidR="00F26F6C">
          <w:rPr>
            <w:webHidden/>
          </w:rPr>
          <w:t>7</w:t>
        </w:r>
        <w:r w:rsidR="00F26F6C">
          <w:rPr>
            <w:webHidden/>
          </w:rPr>
          <w:fldChar w:fldCharType="end"/>
        </w:r>
      </w:hyperlink>
    </w:p>
    <w:p w14:paraId="397CE668" w14:textId="411865F8" w:rsidR="00B4126B" w:rsidRDefault="002A14EF" w:rsidP="00B4126B">
      <w:r>
        <w:rPr>
          <w:rFonts w:asciiTheme="majorHAnsi" w:hAnsiTheme="majorHAnsi"/>
          <w:sz w:val="28"/>
        </w:rPr>
        <w:fldChar w:fldCharType="end"/>
      </w:r>
    </w:p>
    <w:p w14:paraId="079FE6FF" w14:textId="77777777" w:rsidR="007F5DE7" w:rsidRDefault="007F5DE7" w:rsidP="00903A6B">
      <w:pPr>
        <w:pStyle w:val="TOAHeading"/>
        <w:keepNext w:val="0"/>
        <w:pageBreakBefore/>
      </w:pPr>
      <w:r>
        <w:lastRenderedPageBreak/>
        <w:t>Table of Tables</w:t>
      </w:r>
    </w:p>
    <w:p w14:paraId="364AC8FB" w14:textId="2D260DC7" w:rsidR="00F26F6C" w:rsidRDefault="007F5DE7">
      <w:pPr>
        <w:pStyle w:val="TableofFigures"/>
        <w:tabs>
          <w:tab w:val="right" w:leader="dot" w:pos="9350"/>
        </w:tabs>
        <w:rPr>
          <w:noProof/>
        </w:rPr>
      </w:pPr>
      <w:r>
        <w:fldChar w:fldCharType="begin"/>
      </w:r>
      <w:r>
        <w:instrText xml:space="preserve"> TOC \h \z \c "Table" </w:instrText>
      </w:r>
      <w:r>
        <w:fldChar w:fldCharType="separate"/>
      </w:r>
      <w:hyperlink w:anchor="_Toc17978452" w:history="1">
        <w:r w:rsidR="00F26F6C" w:rsidRPr="00431FD1">
          <w:rPr>
            <w:rStyle w:val="Hyperlink"/>
            <w:noProof/>
          </w:rPr>
          <w:t>Table 1:  Project VAM Test Deliverables</w:t>
        </w:r>
        <w:r w:rsidR="00F26F6C">
          <w:rPr>
            <w:noProof/>
            <w:webHidden/>
          </w:rPr>
          <w:tab/>
        </w:r>
        <w:r w:rsidR="00F26F6C">
          <w:rPr>
            <w:noProof/>
            <w:webHidden/>
          </w:rPr>
          <w:fldChar w:fldCharType="begin"/>
        </w:r>
        <w:r w:rsidR="00F26F6C">
          <w:rPr>
            <w:noProof/>
            <w:webHidden/>
          </w:rPr>
          <w:instrText xml:space="preserve"> PAGEREF _Toc17978452 \h </w:instrText>
        </w:r>
        <w:r w:rsidR="00F26F6C">
          <w:rPr>
            <w:noProof/>
            <w:webHidden/>
          </w:rPr>
        </w:r>
        <w:r w:rsidR="00F26F6C">
          <w:rPr>
            <w:noProof/>
            <w:webHidden/>
          </w:rPr>
          <w:fldChar w:fldCharType="separate"/>
        </w:r>
        <w:r w:rsidR="00F26F6C">
          <w:rPr>
            <w:noProof/>
            <w:webHidden/>
          </w:rPr>
          <w:t>6</w:t>
        </w:r>
        <w:r w:rsidR="00F26F6C">
          <w:rPr>
            <w:noProof/>
            <w:webHidden/>
          </w:rPr>
          <w:fldChar w:fldCharType="end"/>
        </w:r>
      </w:hyperlink>
    </w:p>
    <w:p w14:paraId="6E0D088B" w14:textId="60BEB45C" w:rsidR="00F26F6C" w:rsidRDefault="001C2E4F">
      <w:pPr>
        <w:pStyle w:val="TableofFigures"/>
        <w:tabs>
          <w:tab w:val="right" w:leader="dot" w:pos="9350"/>
        </w:tabs>
        <w:rPr>
          <w:noProof/>
        </w:rPr>
      </w:pPr>
      <w:hyperlink w:anchor="_Toc17978453" w:history="1">
        <w:r w:rsidR="00F26F6C" w:rsidRPr="00431FD1">
          <w:rPr>
            <w:rStyle w:val="Hyperlink"/>
            <w:noProof/>
          </w:rPr>
          <w:t>Table 2:  Acronyms and Abbreviations</w:t>
        </w:r>
        <w:r w:rsidR="00F26F6C">
          <w:rPr>
            <w:noProof/>
            <w:webHidden/>
          </w:rPr>
          <w:tab/>
        </w:r>
        <w:r w:rsidR="00F26F6C">
          <w:rPr>
            <w:noProof/>
            <w:webHidden/>
          </w:rPr>
          <w:fldChar w:fldCharType="begin"/>
        </w:r>
        <w:r w:rsidR="00F26F6C">
          <w:rPr>
            <w:noProof/>
            <w:webHidden/>
          </w:rPr>
          <w:instrText xml:space="preserve"> PAGEREF _Toc17978453 \h </w:instrText>
        </w:r>
        <w:r w:rsidR="00F26F6C">
          <w:rPr>
            <w:noProof/>
            <w:webHidden/>
          </w:rPr>
        </w:r>
        <w:r w:rsidR="00F26F6C">
          <w:rPr>
            <w:noProof/>
            <w:webHidden/>
          </w:rPr>
          <w:fldChar w:fldCharType="separate"/>
        </w:r>
        <w:r w:rsidR="00F26F6C">
          <w:rPr>
            <w:noProof/>
            <w:webHidden/>
          </w:rPr>
          <w:t>7</w:t>
        </w:r>
        <w:r w:rsidR="00F26F6C">
          <w:rPr>
            <w:noProof/>
            <w:webHidden/>
          </w:rPr>
          <w:fldChar w:fldCharType="end"/>
        </w:r>
      </w:hyperlink>
    </w:p>
    <w:p w14:paraId="1477CA79" w14:textId="28112F28" w:rsidR="00C36B4C" w:rsidRDefault="007F5DE7" w:rsidP="002832BF">
      <w:pPr>
        <w:pStyle w:val="BodyText"/>
      </w:pPr>
      <w:r>
        <w:fldChar w:fldCharType="end"/>
      </w:r>
    </w:p>
    <w:p w14:paraId="529F4512" w14:textId="77777777" w:rsidR="00C36B4C" w:rsidRDefault="00C36B4C" w:rsidP="002832BF">
      <w:pPr>
        <w:pStyle w:val="BodyText"/>
      </w:pPr>
    </w:p>
    <w:p w14:paraId="6CB33B00" w14:textId="77777777" w:rsidR="002832BF" w:rsidRDefault="002832BF" w:rsidP="007F5DE7">
      <w:pPr>
        <w:sectPr w:rsidR="002832BF" w:rsidSect="00B65CB3">
          <w:headerReference w:type="even" r:id="rId18"/>
          <w:headerReference w:type="default" r:id="rId19"/>
          <w:footerReference w:type="default" r:id="rId20"/>
          <w:headerReference w:type="first" r:id="rId21"/>
          <w:pgSz w:w="12240" w:h="15840"/>
          <w:pgMar w:top="1440" w:right="1440" w:bottom="1440" w:left="1440" w:header="720" w:footer="720" w:gutter="0"/>
          <w:pgNumType w:fmt="lowerRoman" w:start="1"/>
          <w:cols w:space="720"/>
          <w:docGrid w:linePitch="360"/>
        </w:sectPr>
      </w:pPr>
    </w:p>
    <w:p w14:paraId="32EB635D" w14:textId="77777777" w:rsidR="00C36B4C" w:rsidRDefault="004D7AAC" w:rsidP="006F5DA5">
      <w:pPr>
        <w:pStyle w:val="Heading1"/>
      </w:pPr>
      <w:bookmarkStart w:id="1" w:name="_Toc17978422"/>
      <w:r>
        <w:lastRenderedPageBreak/>
        <w:t>Introduction</w:t>
      </w:r>
      <w:bookmarkEnd w:id="1"/>
    </w:p>
    <w:p w14:paraId="5D022AC4" w14:textId="77777777" w:rsidR="00350808" w:rsidRDefault="00350808" w:rsidP="00350808">
      <w:pPr>
        <w:pStyle w:val="BodyText"/>
      </w:pPr>
      <w:r>
        <w:t>The Veterans Health Information Systems and Technology Architecture (VistA) Adaptive Maintenance (VAM) System is a cloud-native Platform as a Service (PaaS), deployed entirely and exclusively within the Federal Risk and Authorization Management Program (FedRAMP), Health Insurance Portability and Accountability Act of 1996 (HIPAA)-compliant VA Enterprise Cloud (VAEC), leveraging the Amazon Web Services (AWS) commercial cloud infrastructure and services.</w:t>
      </w:r>
    </w:p>
    <w:p w14:paraId="372F963E" w14:textId="77777777" w:rsidR="00350808" w:rsidRDefault="00350808" w:rsidP="00350808">
      <w:pPr>
        <w:pStyle w:val="BodyText"/>
      </w:pPr>
      <w:r>
        <w:t>VAM provides comprehensive, commercial cloud-based monitoring and security for all clients, applications, and users of the VistA Remote Procedure Call (RPC) interface. VAM is operationalized and scaled for Enterprise Production use for all VistA systems migrated to the VAEC, leveraging FedRAMP High, VAEC-approved AWS Kinesis and AWS CloudWatch Logs.</w:t>
      </w:r>
    </w:p>
    <w:p w14:paraId="37A397B9" w14:textId="77777777" w:rsidR="00350808" w:rsidRDefault="00350808" w:rsidP="00350808">
      <w:pPr>
        <w:pStyle w:val="BodyText"/>
      </w:pPr>
      <w:r>
        <w:t>VAM is a passive monitoring PaaS that mirrors VistA RPC traffic via AWS Kinesis to the AWS CloudWatch Logs, which is then interpreted by the RPC Monitor. AWS CloudWatch Logs are FedRAMP High certified and store all data in an encrypted form.</w:t>
      </w:r>
    </w:p>
    <w:p w14:paraId="1A006DD3" w14:textId="77777777" w:rsidR="00350808" w:rsidRDefault="00350808" w:rsidP="00350808">
      <w:pPr>
        <w:pStyle w:val="BodyText"/>
      </w:pPr>
      <w:r>
        <w:t xml:space="preserve">VAM is a 100% cloud-native, legacy-free, and non-invasive PaaS. VAM requires no change to any VistA system, nor to any end user client or application, allowing VAM to be safely and reliably deployed and scaled Enterprise-wide with minimal to no risk. Should VAM (RPC Mirror or Monitor) be disabled or deactivated, all RPC traffic flows between VistA and all its clients as usual, only without monitoring. </w:t>
      </w:r>
    </w:p>
    <w:p w14:paraId="466F2019" w14:textId="1D81F46C" w:rsidR="00350808" w:rsidRDefault="00350808" w:rsidP="00350808">
      <w:pPr>
        <w:pStyle w:val="BodyText"/>
      </w:pPr>
      <w:r>
        <w:t>All of VAM’s functionality is contained exclusively and entirely as a PaaS within the VAEC, thus inheriting all security and compliance controls of the Federal Information Security Management Act of 2002 (FISMA) High VAEC. VAM has neither a connection with, nor does it share any information with, any organization, application, or system outside of the VAEC.</w:t>
      </w:r>
    </w:p>
    <w:p w14:paraId="38CF680E" w14:textId="77777777" w:rsidR="007D0E02" w:rsidRDefault="007D0E02" w:rsidP="006F5DA5">
      <w:pPr>
        <w:pStyle w:val="Heading2"/>
      </w:pPr>
      <w:bookmarkStart w:id="2" w:name="_Toc17978423"/>
      <w:r>
        <w:t>Purpose</w:t>
      </w:r>
      <w:bookmarkEnd w:id="2"/>
    </w:p>
    <w:p w14:paraId="07D7A44D" w14:textId="77777777" w:rsidR="007D0E02" w:rsidRDefault="00D5152F" w:rsidP="007D0E02">
      <w:pPr>
        <w:pStyle w:val="BodyText"/>
      </w:pPr>
      <w:r w:rsidRPr="00D5152F">
        <w:t xml:space="preserve">This Master Test Plan summarizes the testing approach, key objectives, test tools, and test data output for </w:t>
      </w:r>
      <w:r>
        <w:t>Project VAM</w:t>
      </w:r>
      <w:r w:rsidRPr="00D5152F">
        <w:t>. The document introduces:</w:t>
      </w:r>
    </w:p>
    <w:p w14:paraId="76C6CED3" w14:textId="77777777" w:rsidR="00D5152F" w:rsidRDefault="00D5152F" w:rsidP="00D5152F">
      <w:pPr>
        <w:pStyle w:val="ListBullet"/>
      </w:pPr>
      <w:r>
        <w:t>Test Strategy:  The rules upon which testing will be based, and the process for establishing valid tests to output sound test data. The project’s test strategy will address the scheduling of test events, entry and exit criteria, and test data management.</w:t>
      </w:r>
    </w:p>
    <w:p w14:paraId="43F95EFA" w14:textId="77777777" w:rsidR="00D5152F" w:rsidRDefault="00D5152F" w:rsidP="00D5152F">
      <w:pPr>
        <w:pStyle w:val="ListBullet"/>
      </w:pPr>
      <w:r>
        <w:t>Execution Strategy:  Describes how tests will be performed.</w:t>
      </w:r>
    </w:p>
    <w:p w14:paraId="50BD6D11" w14:textId="77777777" w:rsidR="00D5152F" w:rsidRDefault="00D5152F" w:rsidP="00D5152F">
      <w:pPr>
        <w:pStyle w:val="ListBullet"/>
      </w:pPr>
      <w:r>
        <w:t>Test Management Plan:  Details test design, execution, and the process for test event issue resolution.</w:t>
      </w:r>
    </w:p>
    <w:p w14:paraId="0E0E13A0" w14:textId="77777777" w:rsidR="00A502A6" w:rsidRDefault="00BF5507" w:rsidP="006F5DA5">
      <w:pPr>
        <w:pStyle w:val="Heading1"/>
      </w:pPr>
      <w:bookmarkStart w:id="3" w:name="_Toc17978424"/>
      <w:r w:rsidRPr="006F5DA5">
        <w:t>Test</w:t>
      </w:r>
      <w:r>
        <w:t xml:space="preserve"> Objectives</w:t>
      </w:r>
      <w:bookmarkEnd w:id="3"/>
    </w:p>
    <w:p w14:paraId="4D138A8F" w14:textId="77D7A704" w:rsidR="003B585B" w:rsidRDefault="003B585B" w:rsidP="003B585B">
      <w:pPr>
        <w:pStyle w:val="BodyText"/>
      </w:pPr>
      <w:r>
        <w:t>Testing will validate and quantify all RP</w:t>
      </w:r>
      <w:r w:rsidR="00C65B78">
        <w:t xml:space="preserve">C </w:t>
      </w:r>
      <w:r>
        <w:t xml:space="preserve">volumes and coverage to generate the necessary data for resource planning, and the optimization and scaling of RPC Interface monitoring for all VAEC-hosted VistA systems as required in Section 5.6 (Release and Deployment Support) of the </w:t>
      </w:r>
      <w:r w:rsidR="00B730DB">
        <w:t>Performance</w:t>
      </w:r>
      <w:r>
        <w:t xml:space="preserve"> Work Statement (PWS).</w:t>
      </w:r>
    </w:p>
    <w:p w14:paraId="01B77AF3" w14:textId="77777777" w:rsidR="00BF5507" w:rsidRPr="00BF5507" w:rsidRDefault="003B585B" w:rsidP="003B585B">
      <w:pPr>
        <w:pStyle w:val="BodyText"/>
      </w:pPr>
      <w:r>
        <w:t>The overarching test objectives are:</w:t>
      </w:r>
    </w:p>
    <w:p w14:paraId="76F47E70" w14:textId="77777777" w:rsidR="00970CFB" w:rsidRDefault="00970CFB" w:rsidP="00970CFB">
      <w:pPr>
        <w:pStyle w:val="ListBullet"/>
      </w:pPr>
      <w:r>
        <w:lastRenderedPageBreak/>
        <w:t>Communicate the test methods that will be employed to achieve expected results</w:t>
      </w:r>
    </w:p>
    <w:p w14:paraId="1CA37771" w14:textId="77777777" w:rsidR="00970CFB" w:rsidRDefault="00970CFB" w:rsidP="00970CFB">
      <w:pPr>
        <w:pStyle w:val="ListBullet"/>
      </w:pPr>
      <w:r>
        <w:t>Leverage both manual and automated test techniques</w:t>
      </w:r>
    </w:p>
    <w:p w14:paraId="4629F20F" w14:textId="77777777" w:rsidR="00970CFB" w:rsidRDefault="00970CFB" w:rsidP="00970CFB">
      <w:pPr>
        <w:pStyle w:val="ListBullet"/>
      </w:pPr>
      <w:r>
        <w:t>Perform robust testing across all solution components using VA-approved methods, tools, and reporting formats</w:t>
      </w:r>
    </w:p>
    <w:p w14:paraId="5237F247" w14:textId="77777777" w:rsidR="00970CFB" w:rsidRDefault="00970CFB" w:rsidP="00970CFB">
      <w:pPr>
        <w:pStyle w:val="ListBullet"/>
      </w:pPr>
      <w:r>
        <w:t>Conduct testing on a continuous basis (at a minimum, weekly)</w:t>
      </w:r>
    </w:p>
    <w:p w14:paraId="47567CE9" w14:textId="77777777" w:rsidR="00970CFB" w:rsidRDefault="00970CFB" w:rsidP="00970CFB">
      <w:pPr>
        <w:pStyle w:val="ListBullet"/>
      </w:pPr>
      <w:r>
        <w:t>Illustrate how the test results will be validated</w:t>
      </w:r>
    </w:p>
    <w:p w14:paraId="5C02DECB" w14:textId="77777777" w:rsidR="00970CFB" w:rsidRDefault="00970CFB" w:rsidP="00970CFB">
      <w:pPr>
        <w:pStyle w:val="ListBullet"/>
      </w:pPr>
      <w:r>
        <w:t>Associate the deliverable test artifacts to each test performed</w:t>
      </w:r>
    </w:p>
    <w:p w14:paraId="7529FE04" w14:textId="77777777" w:rsidR="00970CFB" w:rsidRDefault="00970CFB" w:rsidP="00970CFB">
      <w:pPr>
        <w:pStyle w:val="BodyText"/>
      </w:pPr>
      <w:r>
        <w:t>Specific test goals are:</w:t>
      </w:r>
    </w:p>
    <w:p w14:paraId="6702CB59" w14:textId="77777777" w:rsidR="00957210" w:rsidRDefault="00970CFB" w:rsidP="00970CFB">
      <w:pPr>
        <w:pStyle w:val="ListBullet"/>
      </w:pPr>
      <w:r>
        <w:t>Craft an RPC Interface test suite for all 5500 VistA RPCs and their attributes</w:t>
      </w:r>
    </w:p>
    <w:p w14:paraId="714004BF" w14:textId="77777777" w:rsidR="00970CFB" w:rsidRDefault="00970CFB" w:rsidP="00970CFB">
      <w:pPr>
        <w:pStyle w:val="ListBullet2"/>
      </w:pPr>
      <w:r>
        <w:t>Establish a set of reusable test cases for subsequent system and User Acceptance Testing (UAT)</w:t>
      </w:r>
    </w:p>
    <w:p w14:paraId="40031769" w14:textId="77777777" w:rsidR="00970CFB" w:rsidRDefault="00970CFB" w:rsidP="00970CFB">
      <w:pPr>
        <w:pStyle w:val="ListBullet2"/>
      </w:pPr>
      <w:r>
        <w:t>Validate the thoroughness of testing, based upon the number and percentage of the RPCs audited</w:t>
      </w:r>
    </w:p>
    <w:p w14:paraId="51A5F315" w14:textId="77777777" w:rsidR="00970CFB" w:rsidRDefault="00970CFB" w:rsidP="00970CFB">
      <w:pPr>
        <w:pStyle w:val="ListBullet2"/>
      </w:pPr>
      <w:r>
        <w:t>Validate the accuracy of testing, based upon RPC type, attributes, users, clients, and sensitivity</w:t>
      </w:r>
    </w:p>
    <w:p w14:paraId="666B4198" w14:textId="77777777" w:rsidR="00957210" w:rsidRDefault="00970CFB" w:rsidP="00970CFB">
      <w:pPr>
        <w:pStyle w:val="ListBullet2"/>
      </w:pPr>
      <w:r>
        <w:t>Provide audit and test results in a machine-processable format, to align with the use of the automated monitoring tool, CloudWatch</w:t>
      </w:r>
    </w:p>
    <w:p w14:paraId="3BC063AC" w14:textId="77777777" w:rsidR="002D03EA" w:rsidRDefault="00450463" w:rsidP="008D0826">
      <w:pPr>
        <w:pStyle w:val="Heading1"/>
      </w:pPr>
      <w:bookmarkStart w:id="4" w:name="_Toc17978425"/>
      <w:r>
        <w:t>Levels of Testing</w:t>
      </w:r>
      <w:bookmarkEnd w:id="4"/>
    </w:p>
    <w:p w14:paraId="5EBC9633" w14:textId="77777777" w:rsidR="00450463" w:rsidRDefault="00B0142E" w:rsidP="00450463">
      <w:pPr>
        <w:pStyle w:val="BodyText"/>
      </w:pPr>
      <w:r>
        <w:t>The following subsections describe the levels of testing Team AbleVets will conduct during the lifecycle of the project.</w:t>
      </w:r>
    </w:p>
    <w:p w14:paraId="03DAFEC5" w14:textId="77777777" w:rsidR="000B5A97" w:rsidRDefault="000B5A97" w:rsidP="000B5A97">
      <w:pPr>
        <w:pStyle w:val="Heading2"/>
      </w:pPr>
      <w:bookmarkStart w:id="5" w:name="_Toc17978426"/>
      <w:r>
        <w:t>Smoke Testing</w:t>
      </w:r>
      <w:bookmarkEnd w:id="5"/>
    </w:p>
    <w:p w14:paraId="036C6FB0" w14:textId="77777777" w:rsidR="000B5A97" w:rsidRDefault="000B5A97" w:rsidP="000B5A97">
      <w:pPr>
        <w:pStyle w:val="BodyText"/>
      </w:pPr>
      <w:r w:rsidRPr="000B5A97">
        <w:t>Smoke testing is the first test performed to ensure the core functionality is working and the test environment is stable enough to continue testing. T</w:t>
      </w:r>
      <w:r>
        <w:t>eam AbleVets w</w:t>
      </w:r>
      <w:r w:rsidRPr="000B5A97">
        <w:t xml:space="preserve">ill perform </w:t>
      </w:r>
      <w:r>
        <w:t>smoke</w:t>
      </w:r>
      <w:r w:rsidRPr="000B5A97">
        <w:t xml:space="preserve"> testing after each build is installed.</w:t>
      </w:r>
    </w:p>
    <w:p w14:paraId="7205552D" w14:textId="77777777" w:rsidR="000B5A97" w:rsidRDefault="000B5A97" w:rsidP="000B5A97">
      <w:pPr>
        <w:pStyle w:val="Heading2"/>
      </w:pPr>
      <w:bookmarkStart w:id="6" w:name="_Toc17978427"/>
      <w:r>
        <w:t>System Testing</w:t>
      </w:r>
      <w:bookmarkEnd w:id="6"/>
    </w:p>
    <w:p w14:paraId="51A19FED" w14:textId="77777777" w:rsidR="000B5A97" w:rsidRDefault="000B5A97" w:rsidP="000B5A97">
      <w:pPr>
        <w:pStyle w:val="BodyText"/>
      </w:pPr>
      <w:r w:rsidRPr="000B5A97">
        <w:t>System test</w:t>
      </w:r>
      <w:r>
        <w:t>s are</w:t>
      </w:r>
      <w:r w:rsidRPr="000B5A97">
        <w:t xml:space="preserve"> performed on the integrated system to evaluate compliance with the requirements</w:t>
      </w:r>
      <w:r>
        <w:t xml:space="preserve">. Compliance is </w:t>
      </w:r>
      <w:r w:rsidRPr="000B5A97">
        <w:t xml:space="preserve">established by executing </w:t>
      </w:r>
      <w:r>
        <w:t xml:space="preserve">both </w:t>
      </w:r>
      <w:r w:rsidRPr="000B5A97">
        <w:t>functional and regression testing.</w:t>
      </w:r>
    </w:p>
    <w:p w14:paraId="40811540" w14:textId="77777777" w:rsidR="007B4585" w:rsidRDefault="007B4585" w:rsidP="007B4585">
      <w:pPr>
        <w:pStyle w:val="Heading3"/>
      </w:pPr>
      <w:bookmarkStart w:id="7" w:name="_Toc17978428"/>
      <w:r>
        <w:t>Functional Testing</w:t>
      </w:r>
      <w:bookmarkEnd w:id="7"/>
    </w:p>
    <w:p w14:paraId="3318FD09" w14:textId="77777777" w:rsidR="007B4585" w:rsidRPr="007B4585" w:rsidRDefault="00B96B01" w:rsidP="007B4585">
      <w:pPr>
        <w:pStyle w:val="BodyText"/>
      </w:pPr>
      <w:r>
        <w:t>Functional testing</w:t>
      </w:r>
      <w:r w:rsidRPr="00B96B01">
        <w:t xml:space="preserve"> is executed as part of system testing</w:t>
      </w:r>
      <w:r>
        <w:t xml:space="preserve"> to validate</w:t>
      </w:r>
      <w:r w:rsidRPr="00B96B01">
        <w:t xml:space="preserve"> the </w:t>
      </w:r>
      <w:r w:rsidR="004B63FE" w:rsidRPr="00B96B01">
        <w:t>front</w:t>
      </w:r>
      <w:r w:rsidR="004B63FE">
        <w:t>-end</w:t>
      </w:r>
      <w:r w:rsidRPr="00B96B01">
        <w:t xml:space="preserve"> components and ensure the functionality of the application is </w:t>
      </w:r>
      <w:r>
        <w:t>operating</w:t>
      </w:r>
      <w:r w:rsidRPr="00B96B01">
        <w:t xml:space="preserve"> as designed.</w:t>
      </w:r>
    </w:p>
    <w:p w14:paraId="60B0125E" w14:textId="77777777" w:rsidR="007B4585" w:rsidRDefault="007B4585" w:rsidP="007B4585">
      <w:pPr>
        <w:pStyle w:val="Heading3"/>
      </w:pPr>
      <w:bookmarkStart w:id="8" w:name="_Toc17978429"/>
      <w:r>
        <w:t>Regression Testing</w:t>
      </w:r>
      <w:bookmarkEnd w:id="8"/>
    </w:p>
    <w:p w14:paraId="5DBD80A8" w14:textId="77777777" w:rsidR="007B4585" w:rsidRDefault="007B4585" w:rsidP="007B4585">
      <w:pPr>
        <w:pStyle w:val="BodyText"/>
      </w:pPr>
      <w:r>
        <w:t>The AbleVets D</w:t>
      </w:r>
      <w:r w:rsidRPr="008351D2">
        <w:t xml:space="preserve">evelopment and </w:t>
      </w:r>
      <w:r>
        <w:t>T</w:t>
      </w:r>
      <w:r w:rsidRPr="008351D2">
        <w:t>est team</w:t>
      </w:r>
      <w:r>
        <w:t>s</w:t>
      </w:r>
      <w:r w:rsidRPr="008351D2">
        <w:t xml:space="preserve"> will perform </w:t>
      </w:r>
      <w:r>
        <w:t xml:space="preserve">a </w:t>
      </w:r>
      <w:r w:rsidRPr="008351D2">
        <w:t xml:space="preserve">full regression test after defects are </w:t>
      </w:r>
      <w:r>
        <w:t>remediated</w:t>
      </w:r>
      <w:r w:rsidRPr="008351D2">
        <w:t xml:space="preserve"> and/or new functionalit</w:t>
      </w:r>
      <w:r>
        <w:t>y</w:t>
      </w:r>
      <w:r w:rsidRPr="008351D2">
        <w:t xml:space="preserve"> </w:t>
      </w:r>
      <w:r>
        <w:t>is</w:t>
      </w:r>
      <w:r w:rsidRPr="008351D2">
        <w:t xml:space="preserve"> implemented</w:t>
      </w:r>
      <w:r>
        <w:t xml:space="preserve"> to ensure that existing functionality continues to perform as expected.</w:t>
      </w:r>
    </w:p>
    <w:p w14:paraId="49FD8512" w14:textId="77777777" w:rsidR="00B0142E" w:rsidRDefault="00B0142E" w:rsidP="00B0142E">
      <w:pPr>
        <w:pStyle w:val="Heading2"/>
      </w:pPr>
      <w:bookmarkStart w:id="9" w:name="_Toc17978430"/>
      <w:r>
        <w:lastRenderedPageBreak/>
        <w:t>Product Component Testing</w:t>
      </w:r>
      <w:bookmarkEnd w:id="9"/>
    </w:p>
    <w:p w14:paraId="1DE6EDCA" w14:textId="77777777" w:rsidR="00B0142E" w:rsidRPr="00B0142E" w:rsidRDefault="00B0142E" w:rsidP="00B0142E">
      <w:pPr>
        <w:pStyle w:val="BodyText"/>
      </w:pPr>
      <w:r>
        <w:t>The AbleVets Development</w:t>
      </w:r>
      <w:r w:rsidRPr="00B0142E">
        <w:t xml:space="preserve"> </w:t>
      </w:r>
      <w:r>
        <w:t xml:space="preserve">team </w:t>
      </w:r>
      <w:r w:rsidRPr="00B0142E">
        <w:t>will perform component testing</w:t>
      </w:r>
      <w:r>
        <w:t xml:space="preserve">, also referred to as unit testing, </w:t>
      </w:r>
      <w:r w:rsidRPr="00B0142E">
        <w:t>in local development Environments</w:t>
      </w:r>
      <w:r>
        <w:t xml:space="preserve">, </w:t>
      </w:r>
      <w:r w:rsidRPr="00B0142E">
        <w:t xml:space="preserve">using a tool </w:t>
      </w:r>
      <w:r>
        <w:t>similar to</w:t>
      </w:r>
      <w:r w:rsidRPr="00B0142E">
        <w:t xml:space="preserve"> Jasmine.</w:t>
      </w:r>
    </w:p>
    <w:p w14:paraId="3F3D2797" w14:textId="77777777" w:rsidR="00B0142E" w:rsidRDefault="00E87B9B" w:rsidP="00E87B9B">
      <w:pPr>
        <w:pStyle w:val="Heading2"/>
      </w:pPr>
      <w:bookmarkStart w:id="10" w:name="_Toc17978431"/>
      <w:r>
        <w:t>Component Integration Testing</w:t>
      </w:r>
      <w:bookmarkEnd w:id="10"/>
    </w:p>
    <w:p w14:paraId="28249117" w14:textId="77777777" w:rsidR="00E87B9B" w:rsidRDefault="0022574F" w:rsidP="00E87B9B">
      <w:pPr>
        <w:pStyle w:val="BodyText"/>
      </w:pPr>
      <w:r>
        <w:t>The AbleVets Development</w:t>
      </w:r>
      <w:r w:rsidRPr="00B0142E">
        <w:t xml:space="preserve"> </w:t>
      </w:r>
      <w:r>
        <w:t xml:space="preserve">team </w:t>
      </w:r>
      <w:r w:rsidRPr="0022574F">
        <w:t>will perform component integration testing during Sprint testing cycles</w:t>
      </w:r>
      <w:r>
        <w:t xml:space="preserve"> </w:t>
      </w:r>
      <w:r w:rsidRPr="0022574F">
        <w:t xml:space="preserve">to ensure that the installation and user interface </w:t>
      </w:r>
      <w:r w:rsidR="008351D2">
        <w:t>are</w:t>
      </w:r>
      <w:r w:rsidRPr="0022574F">
        <w:t xml:space="preserve"> operating as designed</w:t>
      </w:r>
      <w:r>
        <w:t xml:space="preserve">, and to validate </w:t>
      </w:r>
      <w:r w:rsidRPr="0022574F">
        <w:t>the interaction between integrated components</w:t>
      </w:r>
      <w:r>
        <w:t>.</w:t>
      </w:r>
    </w:p>
    <w:p w14:paraId="1DDEF2E7" w14:textId="77777777" w:rsidR="00E95DE7" w:rsidRDefault="00E95DE7" w:rsidP="00E95DE7">
      <w:pPr>
        <w:pStyle w:val="Heading2"/>
      </w:pPr>
      <w:bookmarkStart w:id="11" w:name="_Toc17978432"/>
      <w:r>
        <w:t>User Acceptance Testing</w:t>
      </w:r>
      <w:bookmarkEnd w:id="11"/>
    </w:p>
    <w:p w14:paraId="0D194FB4" w14:textId="77777777" w:rsidR="00E95DE7" w:rsidRDefault="00E95DE7" w:rsidP="00E87B9B">
      <w:pPr>
        <w:pStyle w:val="BodyText"/>
      </w:pPr>
      <w:r>
        <w:t xml:space="preserve">UAT </w:t>
      </w:r>
      <w:r w:rsidRPr="00E95DE7">
        <w:t xml:space="preserve">is performed </w:t>
      </w:r>
      <w:r>
        <w:t xml:space="preserve">by the client </w:t>
      </w:r>
      <w:r w:rsidRPr="00E95DE7">
        <w:t>during</w:t>
      </w:r>
      <w:r>
        <w:t xml:space="preserve"> Initial Operating Capacity</w:t>
      </w:r>
      <w:r w:rsidRPr="00E95DE7">
        <w:t xml:space="preserve"> </w:t>
      </w:r>
      <w:r>
        <w:t>(</w:t>
      </w:r>
      <w:r w:rsidRPr="00E95DE7">
        <w:t>IOC</w:t>
      </w:r>
      <w:r>
        <w:t>)</w:t>
      </w:r>
      <w:r w:rsidRPr="00E95DE7">
        <w:t xml:space="preserve"> to </w:t>
      </w:r>
      <w:r w:rsidR="00AB46FE">
        <w:t>certify</w:t>
      </w:r>
      <w:r w:rsidRPr="00E95DE7">
        <w:t xml:space="preserve"> </w:t>
      </w:r>
      <w:r w:rsidR="00AB46FE">
        <w:t xml:space="preserve">that </w:t>
      </w:r>
      <w:r w:rsidRPr="00E95DE7">
        <w:t>the system is functioning per the requirements</w:t>
      </w:r>
      <w:r w:rsidR="00AB46FE">
        <w:t>, prior to moving into P</w:t>
      </w:r>
      <w:r w:rsidRPr="00E95DE7">
        <w:t xml:space="preserve">roduction. </w:t>
      </w:r>
      <w:r w:rsidR="00AB46FE">
        <w:t>E</w:t>
      </w:r>
      <w:r w:rsidRPr="00E95DE7">
        <w:t>nd</w:t>
      </w:r>
      <w:r w:rsidR="00AB46FE">
        <w:t xml:space="preserve"> </w:t>
      </w:r>
      <w:r w:rsidRPr="00E95DE7">
        <w:t>users will develop and execute test scripts, per their testing approac</w:t>
      </w:r>
      <w:r w:rsidR="00AB46FE">
        <w:t>h, with assistance from Team AbleVets</w:t>
      </w:r>
      <w:r w:rsidRPr="00E95DE7">
        <w:t>.</w:t>
      </w:r>
    </w:p>
    <w:p w14:paraId="1F136051" w14:textId="77777777" w:rsidR="00E95DE7" w:rsidRDefault="00122F1D" w:rsidP="00122F1D">
      <w:pPr>
        <w:pStyle w:val="Heading2"/>
      </w:pPr>
      <w:bookmarkStart w:id="12" w:name="_Toc17978433"/>
      <w:r>
        <w:t>Security Testing</w:t>
      </w:r>
      <w:bookmarkEnd w:id="12"/>
    </w:p>
    <w:p w14:paraId="4562D88B" w14:textId="77777777" w:rsidR="00E95DE7" w:rsidRDefault="00122F1D" w:rsidP="00E87B9B">
      <w:pPr>
        <w:pStyle w:val="BodyText"/>
      </w:pPr>
      <w:r w:rsidRPr="00122F1D">
        <w:t xml:space="preserve">Security testing identifies and resolves vulnerabilities within the system to prevent unauthorized </w:t>
      </w:r>
      <w:r>
        <w:t>access</w:t>
      </w:r>
      <w:r w:rsidRPr="00122F1D">
        <w:t xml:space="preserve">. </w:t>
      </w:r>
      <w:r>
        <w:t xml:space="preserve">The </w:t>
      </w:r>
      <w:r w:rsidRPr="00122F1D">
        <w:t xml:space="preserve">AbleVets Security Assessment team will perform </w:t>
      </w:r>
      <w:r>
        <w:t>all security tests</w:t>
      </w:r>
      <w:r w:rsidRPr="00122F1D">
        <w:t xml:space="preserve"> per the Assessment and Authorization</w:t>
      </w:r>
      <w:r>
        <w:t xml:space="preserve"> (A&amp;A)</w:t>
      </w:r>
      <w:r w:rsidRPr="00122F1D">
        <w:t xml:space="preserve"> </w:t>
      </w:r>
      <w:r>
        <w:t>p</w:t>
      </w:r>
      <w:r w:rsidRPr="00122F1D">
        <w:t>rocess.</w:t>
      </w:r>
    </w:p>
    <w:p w14:paraId="7C1A3385" w14:textId="77777777" w:rsidR="00957210" w:rsidRDefault="008D0826" w:rsidP="008D0826">
      <w:pPr>
        <w:pStyle w:val="Heading1"/>
      </w:pPr>
      <w:bookmarkStart w:id="13" w:name="_Toc17978434"/>
      <w:r>
        <w:t xml:space="preserve">Test </w:t>
      </w:r>
      <w:r w:rsidR="002832BF">
        <w:t xml:space="preserve">and Test </w:t>
      </w:r>
      <w:r w:rsidR="00D54599">
        <w:t>Data Management</w:t>
      </w:r>
      <w:bookmarkEnd w:id="13"/>
    </w:p>
    <w:p w14:paraId="14376C28" w14:textId="77777777" w:rsidR="002832BF" w:rsidRDefault="002832BF" w:rsidP="002832BF">
      <w:pPr>
        <w:pStyle w:val="BodyText"/>
      </w:pPr>
      <w:r>
        <w:t>Team AbleVets is responsible for managing test activities throughout the project lifecycle. The activities for each phase are detailed below.</w:t>
      </w:r>
    </w:p>
    <w:p w14:paraId="2D3CF14E" w14:textId="77777777" w:rsidR="002832BF" w:rsidRDefault="002832BF" w:rsidP="002832BF">
      <w:pPr>
        <w:pStyle w:val="BodyText"/>
      </w:pPr>
      <w:r w:rsidRPr="002832BF">
        <w:rPr>
          <w:rStyle w:val="Strong"/>
        </w:rPr>
        <w:t>Planning Phase:</w:t>
      </w:r>
      <w:r>
        <w:t xml:space="preserve">  Create the test schedule, review and analyze requirements, determine the functionality to be tested, create the test plan, allocate resources, and assist in standing up the test environment.</w:t>
      </w:r>
    </w:p>
    <w:p w14:paraId="16020EB6" w14:textId="77777777" w:rsidR="002832BF" w:rsidRDefault="002832BF" w:rsidP="002832BF">
      <w:pPr>
        <w:pStyle w:val="BodyText"/>
      </w:pPr>
      <w:r w:rsidRPr="002832BF">
        <w:rPr>
          <w:rStyle w:val="Strong"/>
        </w:rPr>
        <w:t>Design Phase:</w:t>
      </w:r>
      <w:r>
        <w:t xml:space="preserve">  Create the test data, the manual test cases, and the automated test scripts.</w:t>
      </w:r>
    </w:p>
    <w:p w14:paraId="67FB19A2" w14:textId="77777777" w:rsidR="002832BF" w:rsidRDefault="002832BF" w:rsidP="002832BF">
      <w:pPr>
        <w:pStyle w:val="BodyText"/>
      </w:pPr>
      <w:r w:rsidRPr="002832BF">
        <w:rPr>
          <w:rStyle w:val="Strong"/>
        </w:rPr>
        <w:t>Execution Phase:</w:t>
      </w:r>
      <w:r>
        <w:t xml:space="preserve">  Execute the test cases, document any defects identified through testing, report defects to the Development team, and perform regression testing once the defects have been remediated.</w:t>
      </w:r>
    </w:p>
    <w:p w14:paraId="27133A90" w14:textId="77777777" w:rsidR="002832BF" w:rsidRDefault="002832BF" w:rsidP="002832BF">
      <w:pPr>
        <w:pStyle w:val="BodyText"/>
      </w:pPr>
      <w:r w:rsidRPr="002832BF">
        <w:rPr>
          <w:rStyle w:val="Strong"/>
        </w:rPr>
        <w:t>Closure Phase:</w:t>
      </w:r>
      <w:r>
        <w:t xml:space="preserve">  Create post-test reports and communicate the results.</w:t>
      </w:r>
    </w:p>
    <w:p w14:paraId="27BA7091" w14:textId="77777777" w:rsidR="002832BF" w:rsidRDefault="002832BF" w:rsidP="002832BF">
      <w:pPr>
        <w:pStyle w:val="BodyText"/>
      </w:pPr>
      <w:r w:rsidRPr="002832BF">
        <w:t>Team AbleVets is not required to create test data; however, test data will be obtained from a VistA within the VA environment. When the IOC test cases are defined, Team AbleVets will determine the method for securing sensitive test data.</w:t>
      </w:r>
    </w:p>
    <w:p w14:paraId="367D44BE" w14:textId="77777777" w:rsidR="00421E6E" w:rsidRDefault="00421E6E" w:rsidP="00421E6E">
      <w:pPr>
        <w:pStyle w:val="Heading1"/>
      </w:pPr>
      <w:bookmarkStart w:id="14" w:name="_Toc17978435"/>
      <w:r>
        <w:t>Test Dependencies</w:t>
      </w:r>
      <w:bookmarkEnd w:id="14"/>
    </w:p>
    <w:p w14:paraId="7EC2ED3C" w14:textId="77777777" w:rsidR="00421E6E" w:rsidRPr="00421E6E" w:rsidRDefault="00AB22E2" w:rsidP="00A21894">
      <w:pPr>
        <w:pStyle w:val="BodyText"/>
      </w:pPr>
      <w:r>
        <w:t>Successful testing is dependent upon</w:t>
      </w:r>
      <w:r w:rsidR="00A21894">
        <w:t xml:space="preserve"> t</w:t>
      </w:r>
      <w:r>
        <w:t xml:space="preserve">he setup of the AbleVets delivery pipeline with the latest VistA and </w:t>
      </w:r>
      <w:r w:rsidR="001E77B5" w:rsidRPr="001E77B5">
        <w:t xml:space="preserve">Computerized Patient Record System </w:t>
      </w:r>
      <w:r w:rsidR="001E77B5">
        <w:t>(</w:t>
      </w:r>
      <w:r>
        <w:t>CPRS</w:t>
      </w:r>
      <w:r w:rsidR="001E77B5">
        <w:t>)</w:t>
      </w:r>
      <w:r>
        <w:t xml:space="preserve"> instance</w:t>
      </w:r>
      <w:r w:rsidR="00A21894">
        <w:t>; c</w:t>
      </w:r>
      <w:r>
        <w:t>oordinati</w:t>
      </w:r>
      <w:r w:rsidR="00A21894">
        <w:t>ng</w:t>
      </w:r>
      <w:r>
        <w:t xml:space="preserve"> with the Development team to identify web client testing requirements</w:t>
      </w:r>
      <w:r w:rsidR="00A21894">
        <w:t>; i</w:t>
      </w:r>
      <w:r>
        <w:t>dentification of IOC test instances of VistA and CPRS</w:t>
      </w:r>
      <w:r w:rsidR="00A21894">
        <w:t>; and open c</w:t>
      </w:r>
      <w:r>
        <w:t>ommunication with IOC Test team</w:t>
      </w:r>
      <w:r w:rsidR="00A21894">
        <w:t>.</w:t>
      </w:r>
    </w:p>
    <w:p w14:paraId="17140A30" w14:textId="77777777" w:rsidR="00957210" w:rsidRDefault="000A6774" w:rsidP="000A6774">
      <w:pPr>
        <w:pStyle w:val="Heading1"/>
      </w:pPr>
      <w:bookmarkStart w:id="15" w:name="_Toc17978436"/>
      <w:r>
        <w:lastRenderedPageBreak/>
        <w:t>Developer-Level Tests</w:t>
      </w:r>
      <w:bookmarkEnd w:id="15"/>
    </w:p>
    <w:p w14:paraId="76D7A2C9" w14:textId="77777777" w:rsidR="006538EE" w:rsidRDefault="006538EE" w:rsidP="006538EE">
      <w:pPr>
        <w:pStyle w:val="BodyText"/>
      </w:pPr>
      <w:r>
        <w:t xml:space="preserve">Team AbleVets has created </w:t>
      </w:r>
      <w:r w:rsidR="00597F63">
        <w:t>Developer</w:t>
      </w:r>
      <w:r>
        <w:t xml:space="preserve">-level tests and execution schemes for the </w:t>
      </w:r>
      <w:r w:rsidR="00F36570">
        <w:t>RPC Monitor, RPC Mirror, and RPC Definition Model</w:t>
      </w:r>
      <w:r>
        <w:t>s</w:t>
      </w:r>
      <w:r w:rsidR="00F36570">
        <w:t>.</w:t>
      </w:r>
    </w:p>
    <w:p w14:paraId="498CE092" w14:textId="77777777" w:rsidR="00957210" w:rsidRDefault="00D0365D" w:rsidP="00D0365D">
      <w:pPr>
        <w:pStyle w:val="Heading2"/>
      </w:pPr>
      <w:bookmarkStart w:id="16" w:name="_Toc17978437"/>
      <w:r>
        <w:t>RPC Monitor</w:t>
      </w:r>
      <w:bookmarkEnd w:id="16"/>
    </w:p>
    <w:p w14:paraId="3C901C14" w14:textId="77777777" w:rsidR="00D0365D" w:rsidRDefault="00982452" w:rsidP="00D0365D">
      <w:pPr>
        <w:pStyle w:val="BodyText"/>
      </w:pPr>
      <w:r w:rsidRPr="00982452">
        <w:t>The RPC Monitor</w:t>
      </w:r>
      <w:r w:rsidR="00F36570">
        <w:t xml:space="preserve"> </w:t>
      </w:r>
      <w:r w:rsidRPr="00982452">
        <w:t>represents the software pipeline that facilitates RPC parsing, classification</w:t>
      </w:r>
      <w:r>
        <w:t>,</w:t>
      </w:r>
      <w:r w:rsidRPr="00982452">
        <w:t xml:space="preserve"> and alert notification function</w:t>
      </w:r>
      <w:r>
        <w:t>s of VAM</w:t>
      </w:r>
      <w:r w:rsidRPr="00982452">
        <w:t>.</w:t>
      </w:r>
    </w:p>
    <w:p w14:paraId="7F91F956" w14:textId="77777777" w:rsidR="00D0365D" w:rsidRDefault="000A6DD3" w:rsidP="000A6DD3">
      <w:pPr>
        <w:pStyle w:val="Heading3"/>
      </w:pPr>
      <w:bookmarkStart w:id="17" w:name="_Toc17978438"/>
      <w:r>
        <w:t>RPC Monitor Risks</w:t>
      </w:r>
      <w:bookmarkEnd w:id="17"/>
    </w:p>
    <w:p w14:paraId="1E1762C9" w14:textId="77777777" w:rsidR="00EB3234" w:rsidRPr="00EB3234" w:rsidRDefault="00EB3234" w:rsidP="00EB3234">
      <w:pPr>
        <w:pStyle w:val="BodyText"/>
      </w:pPr>
      <w:r>
        <w:t>The risks associated with the RPC M</w:t>
      </w:r>
      <w:r w:rsidR="00405BEB">
        <w:t xml:space="preserve">onitor </w:t>
      </w:r>
      <w:r w:rsidR="0081157F">
        <w:t xml:space="preserve">software </w:t>
      </w:r>
      <w:r w:rsidR="00405BEB">
        <w:t>are downtime due to runtime errors and crashes, and degraded quality of the static code.</w:t>
      </w:r>
    </w:p>
    <w:p w14:paraId="02358D51" w14:textId="77777777" w:rsidR="000A6DD3" w:rsidRDefault="000A6DD3" w:rsidP="000A6DD3">
      <w:pPr>
        <w:pStyle w:val="Heading3"/>
      </w:pPr>
      <w:bookmarkStart w:id="18" w:name="_Toc17978439"/>
      <w:r>
        <w:t>RPC Monitor Risk Mitigation</w:t>
      </w:r>
      <w:bookmarkEnd w:id="18"/>
    </w:p>
    <w:p w14:paraId="5B7B1D2A" w14:textId="77777777" w:rsidR="00F36570" w:rsidRDefault="00F36570" w:rsidP="00CF0032">
      <w:pPr>
        <w:pStyle w:val="BodyText"/>
      </w:pPr>
      <w:r>
        <w:t xml:space="preserve">Mitigation of downtime caused by runtime errors is achieved </w:t>
      </w:r>
      <w:r w:rsidR="00362A19">
        <w:t>using</w:t>
      </w:r>
      <w:r>
        <w:t xml:space="preserve"> the Jest framework when creating unit and integration-level tests. Unit tests will ensure runtime coverage of at least 95%. Integration-level regression test scripts are created using Batch mode to test RPC inputs.</w:t>
      </w:r>
    </w:p>
    <w:p w14:paraId="1D1AABB4" w14:textId="77777777" w:rsidR="00D36EF7" w:rsidRDefault="00F36570" w:rsidP="00F36570">
      <w:pPr>
        <w:pStyle w:val="BodyText"/>
      </w:pPr>
      <w:r>
        <w:t>E</w:t>
      </w:r>
      <w:r w:rsidR="00196F6E">
        <w:t>ach</w:t>
      </w:r>
      <w:r w:rsidR="00CF0032">
        <w:t xml:space="preserve"> published commit to the master branch in the RPC Monitor code repository triggers the </w:t>
      </w:r>
      <w:r w:rsidR="003F57E7">
        <w:t xml:space="preserve">automated </w:t>
      </w:r>
      <w:r w:rsidR="00CF0032">
        <w:t>execution of Jest unit and regression tests</w:t>
      </w:r>
      <w:r>
        <w:t xml:space="preserve">. </w:t>
      </w:r>
      <w:r w:rsidR="00CF0032">
        <w:t>If the test code coverage drops below 95%, and/or if there are any errors identified during testing, they will be reported within the results</w:t>
      </w:r>
      <w:r>
        <w:t xml:space="preserve">. </w:t>
      </w:r>
      <w:r w:rsidR="00CF0032">
        <w:t>Any errors logged will be fixed immediately</w:t>
      </w:r>
      <w:r>
        <w:t>.</w:t>
      </w:r>
    </w:p>
    <w:p w14:paraId="2339E1E6" w14:textId="77777777" w:rsidR="000A6DD3" w:rsidRDefault="00F36570" w:rsidP="00F36570">
      <w:pPr>
        <w:pStyle w:val="BodyText"/>
      </w:pPr>
      <w:r>
        <w:t xml:space="preserve">Running these </w:t>
      </w:r>
      <w:r w:rsidR="00CF0032">
        <w:t xml:space="preserve">tests may </w:t>
      </w:r>
      <w:r>
        <w:t>facilitate</w:t>
      </w:r>
      <w:r w:rsidR="00CF0032">
        <w:t xml:space="preserve"> the need for a </w:t>
      </w:r>
      <w:r w:rsidR="00F24EC8">
        <w:t xml:space="preserve">continuous integration </w:t>
      </w:r>
      <w:r w:rsidR="00CF0032">
        <w:t>system in VAEC, to provide access to the Kinesis mechanisms</w:t>
      </w:r>
      <w:r>
        <w:t>.</w:t>
      </w:r>
    </w:p>
    <w:p w14:paraId="7E9BEF4C" w14:textId="77777777" w:rsidR="00840FF9" w:rsidRDefault="00840FF9" w:rsidP="00840FF9">
      <w:pPr>
        <w:pStyle w:val="Heading3"/>
      </w:pPr>
      <w:bookmarkStart w:id="19" w:name="_Toc17978440"/>
      <w:r>
        <w:t>Static Code Quality</w:t>
      </w:r>
      <w:bookmarkEnd w:id="19"/>
    </w:p>
    <w:p w14:paraId="3F382009" w14:textId="11342764" w:rsidR="00AB37BF" w:rsidRDefault="00AB37BF" w:rsidP="00AB37BF">
      <w:pPr>
        <w:pStyle w:val="BodyText"/>
      </w:pPr>
      <w:r>
        <w:t xml:space="preserve">Static code quality issues </w:t>
      </w:r>
      <w:r w:rsidR="006B1877">
        <w:t>are</w:t>
      </w:r>
      <w:r>
        <w:t xml:space="preserve"> addressed </w:t>
      </w:r>
      <w:r w:rsidR="004C355E">
        <w:t xml:space="preserve">with the use of the </w:t>
      </w:r>
      <w:proofErr w:type="spellStart"/>
      <w:r w:rsidR="004C355E">
        <w:t>ESLint</w:t>
      </w:r>
      <w:proofErr w:type="spellEnd"/>
      <w:r w:rsidR="004C355E">
        <w:t xml:space="preserve"> inspection tool and a pre-defined code formatting standard. The formatting standard is based upon the Airbnb </w:t>
      </w:r>
      <w:r w:rsidR="00AA43A5">
        <w:t>JavaScript (</w:t>
      </w:r>
      <w:r w:rsidR="004C355E">
        <w:t>JS</w:t>
      </w:r>
      <w:r w:rsidR="00AA43A5">
        <w:t>)</w:t>
      </w:r>
      <w:r w:rsidR="004C355E">
        <w:t xml:space="preserve"> standard.</w:t>
      </w:r>
    </w:p>
    <w:p w14:paraId="6731C29F" w14:textId="77777777" w:rsidR="00840FF9" w:rsidRPr="00840FF9" w:rsidRDefault="00AB37BF" w:rsidP="004C355E">
      <w:pPr>
        <w:pStyle w:val="BodyText"/>
      </w:pPr>
      <w:r>
        <w:t>Each published commit to the master branch in the RPC Monitor code repository trigger</w:t>
      </w:r>
      <w:r w:rsidR="00EB3234">
        <w:t>s</w:t>
      </w:r>
      <w:r>
        <w:t xml:space="preserve"> the automated execution of the code inspection tool</w:t>
      </w:r>
      <w:r w:rsidR="004C355E">
        <w:t>. If the results indicate b</w:t>
      </w:r>
      <w:r w:rsidR="00D36EF7">
        <w:t>roken code formatting</w:t>
      </w:r>
      <w:r w:rsidR="004C355E">
        <w:t>, it</w:t>
      </w:r>
      <w:r>
        <w:t xml:space="preserve"> will be fixed immediately</w:t>
      </w:r>
      <w:r w:rsidR="004C355E">
        <w:t>.</w:t>
      </w:r>
    </w:p>
    <w:p w14:paraId="7B04474B" w14:textId="77777777" w:rsidR="00D0365D" w:rsidRDefault="00D0365D" w:rsidP="00D0365D">
      <w:pPr>
        <w:pStyle w:val="Heading2"/>
      </w:pPr>
      <w:bookmarkStart w:id="20" w:name="_Toc17978441"/>
      <w:r>
        <w:t>RPC Mirror</w:t>
      </w:r>
      <w:bookmarkEnd w:id="20"/>
    </w:p>
    <w:p w14:paraId="6E2FF9E9" w14:textId="77777777" w:rsidR="00D0365D" w:rsidRDefault="008D6693" w:rsidP="00D0365D">
      <w:pPr>
        <w:pStyle w:val="BodyText"/>
      </w:pPr>
      <w:r w:rsidRPr="008D6693">
        <w:t>The RPC Mirror represents the small piece of software that mirrors client-to-V</w:t>
      </w:r>
      <w:r>
        <w:t>ist</w:t>
      </w:r>
      <w:r w:rsidRPr="008D6693">
        <w:t xml:space="preserve">A RPC traffic to an alternate data streaming service (Kinesis). This software makes </w:t>
      </w:r>
      <w:r w:rsidR="009D4AC0">
        <w:t xml:space="preserve">a </w:t>
      </w:r>
      <w:r w:rsidRPr="008D6693">
        <w:t xml:space="preserve">small an impact, </w:t>
      </w:r>
      <w:r>
        <w:t xml:space="preserve">as it </w:t>
      </w:r>
      <w:r w:rsidRPr="008D6693">
        <w:t>sit</w:t>
      </w:r>
      <w:r>
        <w:t>s</w:t>
      </w:r>
      <w:r w:rsidRPr="008D6693">
        <w:t xml:space="preserve"> on the critical network traffic path between V</w:t>
      </w:r>
      <w:r>
        <w:t>ist</w:t>
      </w:r>
      <w:r w:rsidRPr="008D6693">
        <w:t>A clients and V</w:t>
      </w:r>
      <w:r>
        <w:t>ist</w:t>
      </w:r>
      <w:r w:rsidRPr="008D6693">
        <w:t>A.</w:t>
      </w:r>
    </w:p>
    <w:p w14:paraId="41934E9D" w14:textId="77777777" w:rsidR="00D0365D" w:rsidRDefault="0067362E" w:rsidP="0067362E">
      <w:pPr>
        <w:pStyle w:val="Heading3"/>
      </w:pPr>
      <w:bookmarkStart w:id="21" w:name="_Toc17978442"/>
      <w:r>
        <w:t>RPC Mirror Risks</w:t>
      </w:r>
      <w:bookmarkEnd w:id="21"/>
    </w:p>
    <w:p w14:paraId="4B3BB753" w14:textId="77777777" w:rsidR="006B1877" w:rsidRPr="006B1877" w:rsidRDefault="006B1877" w:rsidP="006B1877">
      <w:pPr>
        <w:pStyle w:val="BodyText"/>
      </w:pPr>
      <w:r>
        <w:t>The risks associated with the use of the RPC Mirror software are</w:t>
      </w:r>
      <w:r w:rsidR="00B55FEE">
        <w:t xml:space="preserve"> application failure that interrupts the service between the clients and VistA, latency introduced by the RPC Mirror, and overloading the connection capacity and/or throughput limits.</w:t>
      </w:r>
    </w:p>
    <w:p w14:paraId="4CF4C045" w14:textId="77777777" w:rsidR="00A74B73" w:rsidRDefault="00A543E9" w:rsidP="00A74B73">
      <w:pPr>
        <w:pStyle w:val="Heading3"/>
      </w:pPr>
      <w:bookmarkStart w:id="22" w:name="_Toc17978443"/>
      <w:r>
        <w:lastRenderedPageBreak/>
        <w:t>RPC Mirror Risk Mitigation</w:t>
      </w:r>
      <w:bookmarkEnd w:id="22"/>
    </w:p>
    <w:p w14:paraId="6480FE17" w14:textId="77777777" w:rsidR="00D50FAD" w:rsidRDefault="00F12E29" w:rsidP="00F12E29">
      <w:pPr>
        <w:pStyle w:val="BodyText"/>
      </w:pPr>
      <w:r>
        <w:t xml:space="preserve">Mitigating </w:t>
      </w:r>
      <w:r w:rsidRPr="00F12E29">
        <w:t>runtime errors</w:t>
      </w:r>
      <w:r>
        <w:t xml:space="preserve"> and ensuring code quality</w:t>
      </w:r>
      <w:r w:rsidRPr="00F12E29">
        <w:t xml:space="preserve"> is achieved </w:t>
      </w:r>
      <w:r w:rsidR="00362A19" w:rsidRPr="00F12E29">
        <w:t>using</w:t>
      </w:r>
      <w:r w:rsidRPr="00F12E29">
        <w:t xml:space="preserve"> the Jest framework when creating unit and integration-level tests. Unit tests will ensure runtime coverage of at least 95%. Integration-level regression test scripts </w:t>
      </w:r>
      <w:r w:rsidR="00D50FAD">
        <w:t xml:space="preserve">exercise passthrough streaming </w:t>
      </w:r>
      <w:r w:rsidR="00196F6E">
        <w:t xml:space="preserve">and </w:t>
      </w:r>
      <w:r w:rsidR="00D50FAD">
        <w:t>the AWS Kinesis mechanism</w:t>
      </w:r>
      <w:r>
        <w:t>.</w:t>
      </w:r>
    </w:p>
    <w:p w14:paraId="43A0AF31" w14:textId="77777777" w:rsidR="006D1920" w:rsidRDefault="006D1920" w:rsidP="00F12E29">
      <w:pPr>
        <w:pStyle w:val="BodyText"/>
      </w:pPr>
      <w:r w:rsidRPr="006D1920">
        <w:t>Each published commit to the master branch in the RPC Monitor code repository triggers the automated execution of Jest unit and regression tests. If the test code coverage drops below 95%, and/or if there are any errors identified during testing, they will be reported within the results</w:t>
      </w:r>
      <w:r>
        <w:t>, and fixed i</w:t>
      </w:r>
      <w:r w:rsidRPr="006D1920">
        <w:t>mmediately.</w:t>
      </w:r>
    </w:p>
    <w:p w14:paraId="066DC7CA" w14:textId="77777777" w:rsidR="00EB3234" w:rsidRDefault="00EB3234" w:rsidP="006D1920">
      <w:pPr>
        <w:pStyle w:val="BodyText"/>
      </w:pPr>
      <w:r w:rsidRPr="00EB3234">
        <w:t xml:space="preserve">Running these tests may facilitate the need for a </w:t>
      </w:r>
      <w:r w:rsidR="00275941" w:rsidRPr="00EB3234">
        <w:t xml:space="preserve">continuous integration </w:t>
      </w:r>
      <w:r w:rsidRPr="00EB3234">
        <w:t>system in VAEC, to provide access to the Kinesis mechanisms</w:t>
      </w:r>
      <w:r w:rsidR="006D1920">
        <w:t>.</w:t>
      </w:r>
    </w:p>
    <w:p w14:paraId="3C9653D2" w14:textId="77777777" w:rsidR="00F51D13" w:rsidRDefault="00F51D13" w:rsidP="00F51D13">
      <w:pPr>
        <w:pStyle w:val="Heading3"/>
      </w:pPr>
      <w:bookmarkStart w:id="23" w:name="_Toc17978444"/>
      <w:r>
        <w:t>Passthrough Latency</w:t>
      </w:r>
      <w:r w:rsidR="001F3B1B">
        <w:t xml:space="preserve"> Mitigation</w:t>
      </w:r>
      <w:bookmarkEnd w:id="23"/>
    </w:p>
    <w:p w14:paraId="6E1A650B" w14:textId="77777777" w:rsidR="001F3B1B" w:rsidRDefault="001F3B1B" w:rsidP="001F3B1B">
      <w:pPr>
        <w:pStyle w:val="BodyText"/>
      </w:pPr>
      <w:r>
        <w:t>Passthrough latency characterization tests are used to define acceptable latency levels and establish a strategy to reduce unacceptable latency levels. Latency level regression tests are used once acceptable latency levels have been determined.</w:t>
      </w:r>
    </w:p>
    <w:p w14:paraId="05A35B53" w14:textId="77777777" w:rsidR="001F3B1B" w:rsidRDefault="001F3B1B" w:rsidP="005C3D60">
      <w:pPr>
        <w:pStyle w:val="BodyText"/>
      </w:pPr>
      <w:r>
        <w:t xml:space="preserve">Mitigation of latency risks </w:t>
      </w:r>
      <w:r w:rsidR="005C3D60">
        <w:t>are</w:t>
      </w:r>
      <w:r>
        <w:t xml:space="preserve"> addressed by </w:t>
      </w:r>
      <w:r w:rsidR="005C3D60">
        <w:t xml:space="preserve">creating a test harness that measures network transmission times with and without the RPC Mirror in the direct traffic path. The harness allows for multiple, simultaneous connection and transmission streams to determine the effect of loading on latency. </w:t>
      </w:r>
      <w:r>
        <w:t xml:space="preserve">A </w:t>
      </w:r>
      <w:r w:rsidR="005C3D60">
        <w:t xml:space="preserve">test results </w:t>
      </w:r>
      <w:r>
        <w:t xml:space="preserve">report is generated, comparing the </w:t>
      </w:r>
      <w:r w:rsidR="005C3D60">
        <w:t>outcomes both</w:t>
      </w:r>
      <w:r>
        <w:t xml:space="preserve"> with and without the RPC Mirror in the direct traffic path</w:t>
      </w:r>
      <w:r w:rsidR="005C3D60">
        <w:t>.</w:t>
      </w:r>
    </w:p>
    <w:p w14:paraId="66F32A3C" w14:textId="77777777" w:rsidR="00F51D13" w:rsidRPr="00F51D13" w:rsidRDefault="001F3B1B" w:rsidP="005C3D60">
      <w:pPr>
        <w:pStyle w:val="BodyText"/>
      </w:pPr>
      <w:r>
        <w:t xml:space="preserve">The </w:t>
      </w:r>
      <w:r w:rsidR="005C3D60">
        <w:t xml:space="preserve">test </w:t>
      </w:r>
      <w:r>
        <w:t>harness is used to run regression latency tests whenever new code is committed to the RPC Mirror repository</w:t>
      </w:r>
      <w:r w:rsidR="005C3D60">
        <w:t xml:space="preserve">. </w:t>
      </w:r>
      <w:r>
        <w:t>Any measured latency times above the acceptable threshold are marked as errors and fixed immediately</w:t>
      </w:r>
      <w:r w:rsidR="004D7443">
        <w:t>.</w:t>
      </w:r>
    </w:p>
    <w:p w14:paraId="19A82AA6" w14:textId="77777777" w:rsidR="00B60650" w:rsidRDefault="00B60650" w:rsidP="00B60650">
      <w:pPr>
        <w:pStyle w:val="Heading3"/>
      </w:pPr>
      <w:bookmarkStart w:id="24" w:name="_Toc17978445"/>
      <w:r>
        <w:t>Connection Overload Mitigation</w:t>
      </w:r>
      <w:bookmarkEnd w:id="24"/>
    </w:p>
    <w:p w14:paraId="6378D687" w14:textId="77777777" w:rsidR="00602D91" w:rsidRDefault="00602D91" w:rsidP="00602D91">
      <w:pPr>
        <w:pStyle w:val="BodyText"/>
      </w:pPr>
      <w:r>
        <w:t>Connection overload characterization tests are used to determine connection limits and capacities of a single instance of the software. Load/stress regression tests are used once acceptabl</w:t>
      </w:r>
      <w:r w:rsidR="00D20497">
        <w:t xml:space="preserve">e </w:t>
      </w:r>
      <w:r>
        <w:t>levels have been determined.</w:t>
      </w:r>
    </w:p>
    <w:p w14:paraId="2DCAEA09" w14:textId="77777777" w:rsidR="00C1200F" w:rsidRDefault="00C1200F" w:rsidP="00C1200F">
      <w:pPr>
        <w:pStyle w:val="BodyText"/>
      </w:pPr>
      <w:r>
        <w:t>C</w:t>
      </w:r>
      <w:r w:rsidR="00602D91">
        <w:t xml:space="preserve">onnection load risks </w:t>
      </w:r>
      <w:r w:rsidR="008A0498">
        <w:t>are</w:t>
      </w:r>
      <w:r w:rsidR="00602D91">
        <w:t xml:space="preserve"> </w:t>
      </w:r>
      <w:r>
        <w:t>mitigated</w:t>
      </w:r>
      <w:r w:rsidR="00602D91">
        <w:t xml:space="preserve"> by </w:t>
      </w:r>
      <w:r>
        <w:t>creating an RPC Mirror stress test harness that o</w:t>
      </w:r>
      <w:r w:rsidR="00602D91">
        <w:t>pen</w:t>
      </w:r>
      <w:r>
        <w:t>s</w:t>
      </w:r>
      <w:r w:rsidR="00602D91">
        <w:t xml:space="preserve"> an arbitrary number of raw TCP connections</w:t>
      </w:r>
      <w:r>
        <w:t>, then measures the response times as a function of total connection counts.</w:t>
      </w:r>
    </w:p>
    <w:p w14:paraId="5C8131CF" w14:textId="77777777" w:rsidR="00D20497" w:rsidRDefault="00D20497" w:rsidP="00C1200F">
      <w:pPr>
        <w:pStyle w:val="BodyText"/>
      </w:pPr>
      <w:r w:rsidRPr="008A0498">
        <w:t xml:space="preserve">The results </w:t>
      </w:r>
      <w:r w:rsidR="001E4A3C" w:rsidRPr="008A0498">
        <w:t xml:space="preserve">are used to </w:t>
      </w:r>
      <w:r w:rsidR="00C1200F" w:rsidRPr="008A0498">
        <w:t xml:space="preserve">typify </w:t>
      </w:r>
      <w:r w:rsidRPr="008A0498">
        <w:t>the effects of connection loading on the RPC Mirror</w:t>
      </w:r>
      <w:r w:rsidR="008A0498">
        <w:t>, and the test harness will be reconfigured to add enough connections to cause the single instance of the RPC Mirror to enter failure mode to establish the upper limit of connections.</w:t>
      </w:r>
    </w:p>
    <w:p w14:paraId="6360CA88" w14:textId="77777777" w:rsidR="00B60650" w:rsidRPr="00B60650" w:rsidRDefault="001E4A3C" w:rsidP="008A0498">
      <w:pPr>
        <w:pStyle w:val="BodyText"/>
      </w:pPr>
      <w:r>
        <w:t xml:space="preserve">The </w:t>
      </w:r>
      <w:r w:rsidR="00602D91">
        <w:t>nominal and limit connection values</w:t>
      </w:r>
      <w:r>
        <w:t xml:space="preserve"> are used to create and </w:t>
      </w:r>
      <w:r w:rsidR="00602D91">
        <w:t>run regression load tests whenever new code is committed to the RPC Mirror repository</w:t>
      </w:r>
      <w:r w:rsidR="008A0498">
        <w:t xml:space="preserve">. </w:t>
      </w:r>
      <w:r w:rsidR="00602D91">
        <w:t xml:space="preserve">Any measured load limits </w:t>
      </w:r>
      <w:r>
        <w:t>above</w:t>
      </w:r>
      <w:r w:rsidR="00602D91">
        <w:t xml:space="preserve"> the </w:t>
      </w:r>
      <w:r w:rsidR="000F771C">
        <w:t>acceptable threshold</w:t>
      </w:r>
      <w:r>
        <w:t xml:space="preserve"> are</w:t>
      </w:r>
      <w:r w:rsidR="00602D91">
        <w:t xml:space="preserve"> marked as error</w:t>
      </w:r>
      <w:r>
        <w:t xml:space="preserve">s and fixed </w:t>
      </w:r>
      <w:r w:rsidR="00602D91">
        <w:t>immediately</w:t>
      </w:r>
      <w:r w:rsidR="004D7443">
        <w:t>.</w:t>
      </w:r>
    </w:p>
    <w:p w14:paraId="1346B8AC" w14:textId="77777777" w:rsidR="00D0365D" w:rsidRDefault="00D0365D" w:rsidP="00D0365D">
      <w:pPr>
        <w:pStyle w:val="Heading2"/>
      </w:pPr>
      <w:bookmarkStart w:id="25" w:name="_Toc17978446"/>
      <w:r>
        <w:t>RPC Definition Model</w:t>
      </w:r>
      <w:bookmarkEnd w:id="25"/>
    </w:p>
    <w:p w14:paraId="1B275C3A" w14:textId="77777777" w:rsidR="00D0365D" w:rsidRDefault="00931323" w:rsidP="00D0365D">
      <w:pPr>
        <w:pStyle w:val="BodyText"/>
      </w:pPr>
      <w:r w:rsidRPr="00931323">
        <w:t xml:space="preserve">The RPC Definition Model </w:t>
      </w:r>
      <w:r w:rsidR="00BC59DB">
        <w:t>is</w:t>
      </w:r>
      <w:r w:rsidRPr="00931323">
        <w:t xml:space="preserve"> the static RPC definition model file</w:t>
      </w:r>
      <w:r w:rsidR="00BC59DB">
        <w:t xml:space="preserve"> collection</w:t>
      </w:r>
      <w:r>
        <w:t xml:space="preserve"> and the classifier pipeline. The files are</w:t>
      </w:r>
      <w:r w:rsidRPr="00931323">
        <w:t xml:space="preserve"> generated by the RPC definition toolkit</w:t>
      </w:r>
      <w:r>
        <w:t xml:space="preserve"> that, with the classifier pipeline,</w:t>
      </w:r>
      <w:r w:rsidRPr="00931323">
        <w:t xml:space="preserve"> </w:t>
      </w:r>
      <w:r>
        <w:lastRenderedPageBreak/>
        <w:t xml:space="preserve">are </w:t>
      </w:r>
      <w:r w:rsidRPr="00931323">
        <w:t>resident in the RPC Monitor</w:t>
      </w:r>
      <w:r>
        <w:t xml:space="preserve">. The generated model files are applied against the RPC traffic to generate </w:t>
      </w:r>
      <w:r w:rsidRPr="00931323">
        <w:t>classifications and alerts.</w:t>
      </w:r>
    </w:p>
    <w:p w14:paraId="5009EA52" w14:textId="77777777" w:rsidR="00D0365D" w:rsidRDefault="007D4D75" w:rsidP="007D4D75">
      <w:pPr>
        <w:pStyle w:val="Heading3"/>
      </w:pPr>
      <w:bookmarkStart w:id="26" w:name="_Toc17978447"/>
      <w:r>
        <w:t>RPC Definition Model Risks</w:t>
      </w:r>
      <w:bookmarkEnd w:id="26"/>
    </w:p>
    <w:p w14:paraId="276F300C" w14:textId="77777777" w:rsidR="007D4D75" w:rsidRDefault="007D4D75" w:rsidP="007D4D75">
      <w:pPr>
        <w:pStyle w:val="BodyText"/>
      </w:pPr>
      <w:r>
        <w:t xml:space="preserve">The risk </w:t>
      </w:r>
      <w:r w:rsidR="00E91732">
        <w:t>associated with RPC Definition Models are i</w:t>
      </w:r>
      <w:r w:rsidRPr="007D4D75">
        <w:t>nconsistent classifications generated by known RPC sequences</w:t>
      </w:r>
      <w:r w:rsidR="00E91732">
        <w:t>.</w:t>
      </w:r>
    </w:p>
    <w:p w14:paraId="6F92F12E" w14:textId="77777777" w:rsidR="00C73EAB" w:rsidRDefault="00C73EAB" w:rsidP="00C73EAB">
      <w:pPr>
        <w:pStyle w:val="Heading3"/>
      </w:pPr>
      <w:bookmarkStart w:id="27" w:name="_Toc17978448"/>
      <w:r>
        <w:t>RPC Definition Model Risk Mitigation</w:t>
      </w:r>
      <w:bookmarkEnd w:id="27"/>
    </w:p>
    <w:p w14:paraId="733B7415" w14:textId="77777777" w:rsidR="00664554" w:rsidRPr="00664554" w:rsidRDefault="00664554" w:rsidP="00664554">
      <w:pPr>
        <w:pStyle w:val="BodyText"/>
      </w:pPr>
      <w:r>
        <w:t xml:space="preserve">Mitigation of inconsistent classifications is realized through the creation of RPC sequences that validate the classifier’s </w:t>
      </w:r>
      <w:r w:rsidR="00362A19">
        <w:t>response and</w:t>
      </w:r>
      <w:r>
        <w:t xml:space="preserve"> running multiple sets of RPC sequences into a test VistA system</w:t>
      </w:r>
      <w:r w:rsidR="00362A19">
        <w:t>,</w:t>
      </w:r>
      <w:r>
        <w:t xml:space="preserve"> to validate that the VistA </w:t>
      </w:r>
      <w:proofErr w:type="spellStart"/>
      <w:r>
        <w:t>FileMan</w:t>
      </w:r>
      <w:proofErr w:type="spellEnd"/>
      <w:r>
        <w:t xml:space="preserve"> state matches the classifier’s response.</w:t>
      </w:r>
    </w:p>
    <w:p w14:paraId="4AE14BEE" w14:textId="77777777" w:rsidR="003548A5" w:rsidRDefault="00C73EAB" w:rsidP="00664554">
      <w:pPr>
        <w:pStyle w:val="BodyText"/>
      </w:pPr>
      <w:r>
        <w:t>Team AbleVets will ensure that the RPC Definition Models and the RPC Monitor software consistently produces known results</w:t>
      </w:r>
      <w:r w:rsidR="00664554">
        <w:t xml:space="preserve">. A test harness is created to validate the notifications and alerts generated by the RPC Monitor, and that allows testers to </w:t>
      </w:r>
      <w:r>
        <w:t>run multiple</w:t>
      </w:r>
      <w:r w:rsidR="00664554">
        <w:t>,</w:t>
      </w:r>
      <w:r>
        <w:t xml:space="preserve"> known sequences of RPCs into the RPC Monitor software</w:t>
      </w:r>
      <w:r w:rsidR="00B9739B">
        <w:t xml:space="preserve"> </w:t>
      </w:r>
      <w:r>
        <w:t xml:space="preserve">with a known RPC Definition </w:t>
      </w:r>
      <w:r w:rsidR="00B9739B">
        <w:t>Model</w:t>
      </w:r>
      <w:r w:rsidR="00664554">
        <w:t>.</w:t>
      </w:r>
    </w:p>
    <w:p w14:paraId="402ABE81" w14:textId="77777777" w:rsidR="007D4D75" w:rsidRDefault="00664554" w:rsidP="00664554">
      <w:pPr>
        <w:pStyle w:val="BodyText"/>
      </w:pPr>
      <w:r w:rsidRPr="00664554">
        <w:t>The test harness run</w:t>
      </w:r>
      <w:r>
        <w:t>s</w:t>
      </w:r>
      <w:r w:rsidRPr="00664554">
        <w:t xml:space="preserve"> regression tests whenever new code is committed to the RPC Mirror repository. </w:t>
      </w:r>
      <w:r>
        <w:t>D</w:t>
      </w:r>
      <w:r w:rsidR="00C73EAB">
        <w:t xml:space="preserve">eviation from </w:t>
      </w:r>
      <w:r w:rsidR="00B9739B">
        <w:t xml:space="preserve">the </w:t>
      </w:r>
      <w:r>
        <w:t xml:space="preserve">known </w:t>
      </w:r>
      <w:r w:rsidR="00B9739B">
        <w:t>classifications</w:t>
      </w:r>
      <w:r w:rsidR="00C73EAB">
        <w:t xml:space="preserve"> set by the definition models </w:t>
      </w:r>
      <w:r>
        <w:t>are</w:t>
      </w:r>
      <w:r w:rsidR="00B9739B">
        <w:t xml:space="preserve"> marked as error</w:t>
      </w:r>
      <w:r>
        <w:t>s</w:t>
      </w:r>
      <w:r w:rsidR="00C73EAB">
        <w:t xml:space="preserve"> and fixed immediately</w:t>
      </w:r>
      <w:r>
        <w:t>.</w:t>
      </w:r>
    </w:p>
    <w:p w14:paraId="42DB3AEC" w14:textId="77777777" w:rsidR="00686E2F" w:rsidRDefault="00D75631" w:rsidP="00D75631">
      <w:pPr>
        <w:pStyle w:val="Heading1"/>
      </w:pPr>
      <w:bookmarkStart w:id="28" w:name="_Toc17978449"/>
      <w:r>
        <w:t>Code Delivery Pipeline</w:t>
      </w:r>
      <w:bookmarkEnd w:id="28"/>
    </w:p>
    <w:p w14:paraId="6F704453" w14:textId="77777777" w:rsidR="001A1D50" w:rsidRDefault="001A1D50" w:rsidP="001A1D50">
      <w:pPr>
        <w:pStyle w:val="BodyText"/>
      </w:pPr>
      <w:r>
        <w:t xml:space="preserve">Code </w:t>
      </w:r>
      <w:r w:rsidR="000B5D1D">
        <w:t>is</w:t>
      </w:r>
      <w:r>
        <w:t xml:space="preserve"> initially</w:t>
      </w:r>
      <w:r w:rsidR="000B5D1D">
        <w:t xml:space="preserve"> </w:t>
      </w:r>
      <w:r>
        <w:t>stored and tested in GitHub, a version control system</w:t>
      </w:r>
      <w:r w:rsidR="000B5D1D">
        <w:t>. The code is then</w:t>
      </w:r>
      <w:r>
        <w:t xml:space="preserve"> integrated into the AbleVets build </w:t>
      </w:r>
      <w:r w:rsidR="004B63FE">
        <w:t>pipeline and</w:t>
      </w:r>
      <w:r w:rsidR="000B5D1D">
        <w:t xml:space="preserve"> i</w:t>
      </w:r>
      <w:r>
        <w:t>nstalled in the AbleVets</w:t>
      </w:r>
      <w:r w:rsidR="000B5D1D">
        <w:t xml:space="preserve"> test</w:t>
      </w:r>
      <w:r>
        <w:t xml:space="preserve"> environment.</w:t>
      </w:r>
      <w:r w:rsidR="000B5D1D">
        <w:t xml:space="preserve"> Once the c</w:t>
      </w:r>
      <w:r>
        <w:t>ode</w:t>
      </w:r>
      <w:r w:rsidR="000B5D1D">
        <w:t xml:space="preserve"> t</w:t>
      </w:r>
      <w:r>
        <w:t>est</w:t>
      </w:r>
      <w:r w:rsidR="000B5D1D">
        <w:t>ing</w:t>
      </w:r>
      <w:r>
        <w:t xml:space="preserve"> in the AbleVets environment</w:t>
      </w:r>
      <w:r w:rsidR="000B5D1D">
        <w:t xml:space="preserve"> is complete</w:t>
      </w:r>
      <w:r>
        <w:t xml:space="preserve">, </w:t>
      </w:r>
      <w:r w:rsidR="000B5D1D">
        <w:t>the code is</w:t>
      </w:r>
      <w:r>
        <w:t xml:space="preserve"> moved to the VA environment.</w:t>
      </w:r>
    </w:p>
    <w:p w14:paraId="40FA2721" w14:textId="77777777" w:rsidR="001A1D50" w:rsidRDefault="001A1D50" w:rsidP="001A1D50">
      <w:pPr>
        <w:pStyle w:val="BodyText"/>
      </w:pPr>
      <w:r>
        <w:t xml:space="preserve">Jenkins on </w:t>
      </w:r>
      <w:r w:rsidR="000B5D1D">
        <w:t xml:space="preserve">Demand is </w:t>
      </w:r>
      <w:r>
        <w:t>deployed to the test environments and GitHub via the continuous integration of code. Jenkins</w:t>
      </w:r>
      <w:r w:rsidR="000B5D1D">
        <w:t xml:space="preserve"> </w:t>
      </w:r>
      <w:r>
        <w:t>deploy</w:t>
      </w:r>
      <w:r w:rsidR="000B5D1D">
        <w:t>s</w:t>
      </w:r>
      <w:r>
        <w:t xml:space="preserve"> the updated artifacts to GitHub, which </w:t>
      </w:r>
      <w:r w:rsidR="000B5D1D">
        <w:t>are</w:t>
      </w:r>
      <w:r>
        <w:t xml:space="preserve"> then</w:t>
      </w:r>
      <w:r w:rsidR="000B5D1D">
        <w:t xml:space="preserve"> </w:t>
      </w:r>
      <w:r>
        <w:t>deployed to the Production environment.</w:t>
      </w:r>
    </w:p>
    <w:p w14:paraId="57BBE3F2" w14:textId="05A7A50E" w:rsidR="000B5D1D" w:rsidRDefault="001A1D50" w:rsidP="001A1D50">
      <w:pPr>
        <w:pStyle w:val="BodyText"/>
      </w:pPr>
      <w:r>
        <w:t xml:space="preserve">VA User Acceptance (UA) testers will develop </w:t>
      </w:r>
      <w:r w:rsidR="00C06932">
        <w:t xml:space="preserve">all manual UAT </w:t>
      </w:r>
      <w:r>
        <w:t xml:space="preserve">test scripts. If necessary, the test cases used during manual testing </w:t>
      </w:r>
      <w:r w:rsidR="000B5D1D">
        <w:t xml:space="preserve">are </w:t>
      </w:r>
      <w:r>
        <w:t>delivered to UA testers</w:t>
      </w:r>
      <w:r w:rsidR="000B5D1D">
        <w:t>.</w:t>
      </w:r>
      <w:r w:rsidR="00C06932">
        <w:t xml:space="preserve"> Automated testing is not conducted during UAT.</w:t>
      </w:r>
    </w:p>
    <w:p w14:paraId="5E249547" w14:textId="77777777" w:rsidR="00686E2F" w:rsidRDefault="00944826" w:rsidP="00944826">
      <w:pPr>
        <w:pStyle w:val="Heading1"/>
      </w:pPr>
      <w:bookmarkStart w:id="29" w:name="_Toc17978450"/>
      <w:r>
        <w:t>Test Deliverables</w:t>
      </w:r>
      <w:bookmarkEnd w:id="29"/>
    </w:p>
    <w:p w14:paraId="3C7FA0E1" w14:textId="77777777" w:rsidR="00944826" w:rsidRPr="00944826" w:rsidRDefault="000B5D1D" w:rsidP="00944826">
      <w:pPr>
        <w:pStyle w:val="BodyText"/>
      </w:pPr>
      <w:r>
        <w:t xml:space="preserve">Team </w:t>
      </w:r>
      <w:r w:rsidR="00944826" w:rsidRPr="00944826">
        <w:t xml:space="preserve">AbleVets </w:t>
      </w:r>
      <w:r w:rsidR="00E55D94">
        <w:t>delivers</w:t>
      </w:r>
      <w:r w:rsidR="00944826" w:rsidRPr="00944826">
        <w:t xml:space="preserve"> the test artifacts</w:t>
      </w:r>
      <w:r w:rsidR="00133D17">
        <w:t xml:space="preserve"> listed in </w:t>
      </w:r>
      <w:r w:rsidR="00133D17" w:rsidRPr="00133D17">
        <w:rPr>
          <w:rStyle w:val="Cross-Reference"/>
        </w:rPr>
        <w:fldChar w:fldCharType="begin"/>
      </w:r>
      <w:r w:rsidR="00133D17" w:rsidRPr="00133D17">
        <w:rPr>
          <w:rStyle w:val="Cross-Reference"/>
        </w:rPr>
        <w:instrText xml:space="preserve"> REF _Ref10015979 \h </w:instrText>
      </w:r>
      <w:r w:rsidR="00133D17">
        <w:rPr>
          <w:rStyle w:val="Cross-Reference"/>
        </w:rPr>
        <w:instrText xml:space="preserve"> \* MERGEFORMAT </w:instrText>
      </w:r>
      <w:r w:rsidR="00133D17" w:rsidRPr="00133D17">
        <w:rPr>
          <w:rStyle w:val="Cross-Reference"/>
        </w:rPr>
      </w:r>
      <w:r w:rsidR="00133D17" w:rsidRPr="00133D17">
        <w:rPr>
          <w:rStyle w:val="Cross-Reference"/>
        </w:rPr>
        <w:fldChar w:fldCharType="separate"/>
      </w:r>
      <w:r w:rsidR="00133D17" w:rsidRPr="00133D17">
        <w:rPr>
          <w:rStyle w:val="Cross-Reference"/>
        </w:rPr>
        <w:t>Table 1</w:t>
      </w:r>
      <w:r w:rsidR="00133D17" w:rsidRPr="00133D17">
        <w:rPr>
          <w:rStyle w:val="Cross-Reference"/>
        </w:rPr>
        <w:fldChar w:fldCharType="end"/>
      </w:r>
      <w:r>
        <w:t xml:space="preserve">, in accordance with the </w:t>
      </w:r>
      <w:r w:rsidR="00944826" w:rsidRPr="00944826">
        <w:t>PWS.</w:t>
      </w:r>
    </w:p>
    <w:p w14:paraId="074BBAA6" w14:textId="77777777" w:rsidR="007142B2" w:rsidRDefault="007142B2" w:rsidP="007142B2">
      <w:pPr>
        <w:pStyle w:val="Caption"/>
      </w:pPr>
      <w:bookmarkStart w:id="30" w:name="_Ref10015979"/>
      <w:bookmarkStart w:id="31" w:name="_Toc17978452"/>
      <w:r>
        <w:t xml:space="preserve">Table </w:t>
      </w:r>
      <w:r w:rsidR="007D7DCA">
        <w:rPr>
          <w:noProof/>
        </w:rPr>
        <w:fldChar w:fldCharType="begin"/>
      </w:r>
      <w:r w:rsidR="007D7DCA">
        <w:rPr>
          <w:noProof/>
        </w:rPr>
        <w:instrText xml:space="preserve"> SEQ Table \* ARABIC </w:instrText>
      </w:r>
      <w:r w:rsidR="007D7DCA">
        <w:rPr>
          <w:noProof/>
        </w:rPr>
        <w:fldChar w:fldCharType="separate"/>
      </w:r>
      <w:r w:rsidR="00DC3A59">
        <w:rPr>
          <w:noProof/>
        </w:rPr>
        <w:t>1</w:t>
      </w:r>
      <w:r w:rsidR="007D7DCA">
        <w:rPr>
          <w:noProof/>
        </w:rPr>
        <w:fldChar w:fldCharType="end"/>
      </w:r>
      <w:bookmarkEnd w:id="30"/>
      <w:r>
        <w:t xml:space="preserve">: </w:t>
      </w:r>
      <w:r w:rsidR="00944826">
        <w:t xml:space="preserve"> Project VAM Test Deliverables</w:t>
      </w:r>
      <w:bookmarkEnd w:id="31"/>
    </w:p>
    <w:tbl>
      <w:tblPr>
        <w:tblStyle w:val="JLV-CV"/>
        <w:tblW w:w="9445" w:type="dxa"/>
        <w:tblLayout w:type="fixed"/>
        <w:tblLook w:val="0420" w:firstRow="1" w:lastRow="0" w:firstColumn="0" w:lastColumn="0" w:noHBand="0" w:noVBand="1"/>
        <w:tblCaption w:val="Project VAM Test Deliverables"/>
        <w:tblDescription w:val="Detailed list of the test-related deliverables for Project VAM"/>
      </w:tblPr>
      <w:tblGrid>
        <w:gridCol w:w="1075"/>
        <w:gridCol w:w="2610"/>
        <w:gridCol w:w="5760"/>
      </w:tblGrid>
      <w:tr w:rsidR="00944826" w14:paraId="081E5FFF" w14:textId="77777777" w:rsidTr="00944826">
        <w:trPr>
          <w:cnfStyle w:val="100000000000" w:firstRow="1" w:lastRow="0" w:firstColumn="0" w:lastColumn="0" w:oddVBand="0" w:evenVBand="0" w:oddHBand="0" w:evenHBand="0" w:firstRowFirstColumn="0" w:firstRowLastColumn="0" w:lastRowFirstColumn="0" w:lastRowLastColumn="0"/>
        </w:trPr>
        <w:tc>
          <w:tcPr>
            <w:tcW w:w="1075" w:type="dxa"/>
          </w:tcPr>
          <w:p w14:paraId="7F441CC9" w14:textId="77777777" w:rsidR="00944826" w:rsidRDefault="00944826" w:rsidP="006365D8">
            <w:pPr>
              <w:pStyle w:val="TableHeaderRow"/>
            </w:pPr>
            <w:r>
              <w:t>CLIN</w:t>
            </w:r>
          </w:p>
        </w:tc>
        <w:tc>
          <w:tcPr>
            <w:tcW w:w="2610" w:type="dxa"/>
          </w:tcPr>
          <w:p w14:paraId="73114AD8" w14:textId="77777777" w:rsidR="00944826" w:rsidRDefault="00944826" w:rsidP="006365D8">
            <w:pPr>
              <w:pStyle w:val="TableHeaderRow"/>
            </w:pPr>
            <w:r>
              <w:t>Title</w:t>
            </w:r>
          </w:p>
        </w:tc>
        <w:tc>
          <w:tcPr>
            <w:tcW w:w="5760" w:type="dxa"/>
          </w:tcPr>
          <w:p w14:paraId="79713C2C" w14:textId="77777777" w:rsidR="00944826" w:rsidRDefault="00944826" w:rsidP="006365D8">
            <w:pPr>
              <w:pStyle w:val="TableHeaderRow"/>
            </w:pPr>
            <w:r>
              <w:t>Frequency</w:t>
            </w:r>
          </w:p>
        </w:tc>
      </w:tr>
      <w:tr w:rsidR="00944826" w14:paraId="29909D6D" w14:textId="77777777" w:rsidTr="00944826">
        <w:tc>
          <w:tcPr>
            <w:tcW w:w="1075" w:type="dxa"/>
          </w:tcPr>
          <w:p w14:paraId="10555E6E" w14:textId="77777777" w:rsidR="00944826" w:rsidRPr="008B4FEC" w:rsidRDefault="00944826" w:rsidP="00944826">
            <w:r w:rsidRPr="008B4FEC">
              <w:t>0003AA</w:t>
            </w:r>
          </w:p>
        </w:tc>
        <w:tc>
          <w:tcPr>
            <w:tcW w:w="2610" w:type="dxa"/>
          </w:tcPr>
          <w:p w14:paraId="36145C8E" w14:textId="77F5D73B" w:rsidR="00944826" w:rsidRPr="008B4FEC" w:rsidRDefault="00944826" w:rsidP="00944826">
            <w:r w:rsidRPr="008B4FEC">
              <w:t>Master Test Plan</w:t>
            </w:r>
            <w:r w:rsidR="00350808">
              <w:t xml:space="preserve"> (MTP)</w:t>
            </w:r>
          </w:p>
        </w:tc>
        <w:tc>
          <w:tcPr>
            <w:tcW w:w="5760" w:type="dxa"/>
          </w:tcPr>
          <w:p w14:paraId="462F8F13" w14:textId="77777777" w:rsidR="00944826" w:rsidRPr="008B4FEC" w:rsidRDefault="00944826" w:rsidP="00944826">
            <w:r w:rsidRPr="008B4FEC">
              <w:t>The 3rd day of every month throughout the life of the project</w:t>
            </w:r>
          </w:p>
        </w:tc>
      </w:tr>
      <w:tr w:rsidR="00944826" w14:paraId="491DAEDB" w14:textId="77777777" w:rsidTr="00944826">
        <w:tc>
          <w:tcPr>
            <w:tcW w:w="1075" w:type="dxa"/>
          </w:tcPr>
          <w:p w14:paraId="2BF42A0D" w14:textId="77777777" w:rsidR="00944826" w:rsidRPr="008B4FEC" w:rsidRDefault="00944826" w:rsidP="00944826">
            <w:r w:rsidRPr="008B4FEC">
              <w:t>0003AB</w:t>
            </w:r>
          </w:p>
        </w:tc>
        <w:tc>
          <w:tcPr>
            <w:tcW w:w="2610" w:type="dxa"/>
          </w:tcPr>
          <w:p w14:paraId="50FE0B30" w14:textId="77777777" w:rsidR="00944826" w:rsidRPr="008B4FEC" w:rsidRDefault="00944826" w:rsidP="00944826">
            <w:r w:rsidRPr="008B4FEC">
              <w:t>RPC Interface Test Suite</w:t>
            </w:r>
          </w:p>
        </w:tc>
        <w:tc>
          <w:tcPr>
            <w:tcW w:w="5760" w:type="dxa"/>
          </w:tcPr>
          <w:p w14:paraId="3D0021CE" w14:textId="77777777" w:rsidR="00944826" w:rsidRDefault="00944826" w:rsidP="00944826">
            <w:r w:rsidRPr="008B4FEC">
              <w:t>The 2nd day of every quarter throughout the life of the project</w:t>
            </w:r>
          </w:p>
        </w:tc>
      </w:tr>
    </w:tbl>
    <w:p w14:paraId="675446A7" w14:textId="77777777" w:rsidR="006C7328" w:rsidRDefault="00DC3A59" w:rsidP="006F5DA5">
      <w:pPr>
        <w:pStyle w:val="Appendix1"/>
      </w:pPr>
      <w:bookmarkStart w:id="32" w:name="_Toc17978451"/>
      <w:r>
        <w:lastRenderedPageBreak/>
        <w:t>Appendix:  Acronyms and Abbreviations</w:t>
      </w:r>
      <w:bookmarkEnd w:id="32"/>
    </w:p>
    <w:p w14:paraId="27276D87" w14:textId="77777777" w:rsidR="008272BB" w:rsidRPr="00561428" w:rsidRDefault="00FC5DC8" w:rsidP="00561428">
      <w:pPr>
        <w:pStyle w:val="BodyText"/>
      </w:pPr>
      <w:r w:rsidRPr="00561428">
        <w:rPr>
          <w:rStyle w:val="Cross-Reference"/>
        </w:rPr>
        <w:fldChar w:fldCharType="begin"/>
      </w:r>
      <w:r w:rsidRPr="00561428">
        <w:rPr>
          <w:rStyle w:val="Cross-Reference"/>
        </w:rPr>
        <w:instrText xml:space="preserve"> REF _Ref10016014 \h  \* MERGEFORMAT </w:instrText>
      </w:r>
      <w:r w:rsidRPr="00561428">
        <w:rPr>
          <w:rStyle w:val="Cross-Reference"/>
        </w:rPr>
      </w:r>
      <w:r w:rsidRPr="00561428">
        <w:rPr>
          <w:rStyle w:val="Cross-Reference"/>
        </w:rPr>
        <w:fldChar w:fldCharType="separate"/>
      </w:r>
      <w:r w:rsidRPr="00561428">
        <w:rPr>
          <w:rStyle w:val="Cross-Reference"/>
        </w:rPr>
        <w:t>Table 2</w:t>
      </w:r>
      <w:r w:rsidRPr="00561428">
        <w:rPr>
          <w:rStyle w:val="Cross-Reference"/>
        </w:rPr>
        <w:fldChar w:fldCharType="end"/>
      </w:r>
      <w:r w:rsidR="00DC3A59" w:rsidRPr="00561428">
        <w:t xml:space="preserve"> details the acronyms and abbreviations used throughout this document.</w:t>
      </w:r>
    </w:p>
    <w:p w14:paraId="2EA1AD5C" w14:textId="77777777" w:rsidR="00DC3A59" w:rsidRDefault="00DC3A59" w:rsidP="00DC3A59">
      <w:pPr>
        <w:pStyle w:val="Caption"/>
      </w:pPr>
      <w:bookmarkStart w:id="33" w:name="_Ref10016014"/>
      <w:bookmarkStart w:id="34" w:name="_Toc17978453"/>
      <w:r>
        <w:t xml:space="preserve">Table </w:t>
      </w:r>
      <w:fldSimple w:instr=" SEQ Table \* ARABIC ">
        <w:r>
          <w:rPr>
            <w:noProof/>
          </w:rPr>
          <w:t>2</w:t>
        </w:r>
      </w:fldSimple>
      <w:bookmarkEnd w:id="33"/>
      <w:r>
        <w:t>:  Acronyms and Abbreviations</w:t>
      </w:r>
      <w:bookmarkEnd w:id="34"/>
    </w:p>
    <w:tbl>
      <w:tblPr>
        <w:tblStyle w:val="JLV-CV"/>
        <w:tblW w:w="8370" w:type="dxa"/>
        <w:tblLayout w:type="fixed"/>
        <w:tblLook w:val="04A0" w:firstRow="1" w:lastRow="0" w:firstColumn="1" w:lastColumn="0" w:noHBand="0" w:noVBand="1"/>
        <w:tblCaption w:val="Acronyms and Abbreviations"/>
        <w:tblDescription w:val="Detailed list of acronyms, with their definitions."/>
      </w:tblPr>
      <w:tblGrid>
        <w:gridCol w:w="1435"/>
        <w:gridCol w:w="6935"/>
      </w:tblGrid>
      <w:tr w:rsidR="003828C6" w:rsidRPr="00B414B1" w14:paraId="742F0E94" w14:textId="77777777" w:rsidTr="003828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BBC614C" w14:textId="77777777" w:rsidR="003828C6" w:rsidRPr="003828C6" w:rsidRDefault="003828C6" w:rsidP="003828C6">
            <w:pPr>
              <w:pStyle w:val="TableHeaderRow"/>
            </w:pPr>
            <w:r w:rsidRPr="003828C6">
              <w:t>Term</w:t>
            </w:r>
          </w:p>
        </w:tc>
        <w:tc>
          <w:tcPr>
            <w:tcW w:w="6935" w:type="dxa"/>
          </w:tcPr>
          <w:p w14:paraId="14ED71AF" w14:textId="77777777" w:rsidR="003828C6" w:rsidRPr="003828C6" w:rsidRDefault="003828C6" w:rsidP="003828C6">
            <w:pPr>
              <w:pStyle w:val="TableHeaderRow"/>
              <w:cnfStyle w:val="100000000000" w:firstRow="1" w:lastRow="0" w:firstColumn="0" w:lastColumn="0" w:oddVBand="0" w:evenVBand="0" w:oddHBand="0" w:evenHBand="0" w:firstRowFirstColumn="0" w:firstRowLastColumn="0" w:lastRowFirstColumn="0" w:lastRowLastColumn="0"/>
            </w:pPr>
            <w:r w:rsidRPr="003828C6">
              <w:t>Definition</w:t>
            </w:r>
          </w:p>
        </w:tc>
      </w:tr>
      <w:tr w:rsidR="003828C6" w:rsidRPr="00B414B1" w14:paraId="0AD71D6A"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C4F32F5" w14:textId="77777777" w:rsidR="003828C6" w:rsidRPr="00B414B1" w:rsidRDefault="003828C6" w:rsidP="003828C6">
            <w:pPr>
              <w:pStyle w:val="TableText"/>
            </w:pPr>
            <w:r w:rsidRPr="00B414B1">
              <w:t>A&amp;A</w:t>
            </w:r>
          </w:p>
        </w:tc>
        <w:tc>
          <w:tcPr>
            <w:tcW w:w="6935" w:type="dxa"/>
          </w:tcPr>
          <w:p w14:paraId="1562D020"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Assessment and Authorization</w:t>
            </w:r>
          </w:p>
        </w:tc>
      </w:tr>
      <w:tr w:rsidR="003828C6" w:rsidRPr="00B414B1" w14:paraId="308AADD6"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7990316A" w14:textId="77777777" w:rsidR="003828C6" w:rsidRPr="00B414B1" w:rsidRDefault="003828C6" w:rsidP="003828C6">
            <w:pPr>
              <w:pStyle w:val="TableText"/>
            </w:pPr>
            <w:r w:rsidRPr="00B414B1">
              <w:t>AWS</w:t>
            </w:r>
          </w:p>
        </w:tc>
        <w:tc>
          <w:tcPr>
            <w:tcW w:w="6935" w:type="dxa"/>
          </w:tcPr>
          <w:p w14:paraId="2BC49B68"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Amazon Web Services</w:t>
            </w:r>
          </w:p>
        </w:tc>
      </w:tr>
      <w:tr w:rsidR="003828C6" w:rsidRPr="00B414B1" w14:paraId="5C15FF49"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533BC867" w14:textId="77777777" w:rsidR="003828C6" w:rsidRPr="00B414B1" w:rsidRDefault="003828C6" w:rsidP="003828C6">
            <w:pPr>
              <w:pStyle w:val="TableText"/>
            </w:pPr>
            <w:r w:rsidRPr="00B414B1">
              <w:t>CPRS</w:t>
            </w:r>
          </w:p>
        </w:tc>
        <w:tc>
          <w:tcPr>
            <w:tcW w:w="6935" w:type="dxa"/>
          </w:tcPr>
          <w:p w14:paraId="3783F335"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Computerized Patient Record System</w:t>
            </w:r>
          </w:p>
        </w:tc>
      </w:tr>
      <w:tr w:rsidR="003828C6" w:rsidRPr="00B414B1" w14:paraId="2EB3B32D"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52EF74DA" w14:textId="77777777" w:rsidR="003828C6" w:rsidRPr="00B414B1" w:rsidRDefault="003828C6" w:rsidP="003828C6">
            <w:pPr>
              <w:pStyle w:val="TableText"/>
            </w:pPr>
            <w:r w:rsidRPr="00B414B1">
              <w:t>FedRAMP</w:t>
            </w:r>
          </w:p>
        </w:tc>
        <w:tc>
          <w:tcPr>
            <w:tcW w:w="6935" w:type="dxa"/>
          </w:tcPr>
          <w:p w14:paraId="4762A729"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Federal Risk and Authorization Management Program</w:t>
            </w:r>
          </w:p>
        </w:tc>
      </w:tr>
      <w:tr w:rsidR="003828C6" w:rsidRPr="00B414B1" w14:paraId="71CDE5D1"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3EED92AD" w14:textId="77777777" w:rsidR="003828C6" w:rsidRPr="00B414B1" w:rsidRDefault="003828C6" w:rsidP="003828C6">
            <w:pPr>
              <w:pStyle w:val="TableText"/>
            </w:pPr>
            <w:r>
              <w:t>FISMA</w:t>
            </w:r>
          </w:p>
        </w:tc>
        <w:tc>
          <w:tcPr>
            <w:tcW w:w="6935" w:type="dxa"/>
          </w:tcPr>
          <w:p w14:paraId="3B20BBB5"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t>Federal Information Security Management Act of 2002</w:t>
            </w:r>
          </w:p>
        </w:tc>
      </w:tr>
      <w:tr w:rsidR="003828C6" w:rsidRPr="00B414B1" w14:paraId="482CCEF0"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02F685AE" w14:textId="77777777" w:rsidR="003828C6" w:rsidRPr="00B414B1" w:rsidRDefault="003828C6" w:rsidP="003828C6">
            <w:pPr>
              <w:pStyle w:val="TableText"/>
            </w:pPr>
            <w:r w:rsidRPr="00B414B1">
              <w:t>HIPAA</w:t>
            </w:r>
          </w:p>
        </w:tc>
        <w:tc>
          <w:tcPr>
            <w:tcW w:w="6935" w:type="dxa"/>
          </w:tcPr>
          <w:p w14:paraId="46731657"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Health Insurance Portability and Accountability Act of 1996</w:t>
            </w:r>
          </w:p>
        </w:tc>
      </w:tr>
      <w:tr w:rsidR="003828C6" w:rsidRPr="00B414B1" w14:paraId="07F44D41"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7A0BBB07" w14:textId="77777777" w:rsidR="003828C6" w:rsidRPr="00B414B1" w:rsidRDefault="003828C6" w:rsidP="003828C6">
            <w:pPr>
              <w:pStyle w:val="TableText"/>
            </w:pPr>
            <w:r w:rsidRPr="00B414B1">
              <w:t>IOC</w:t>
            </w:r>
          </w:p>
        </w:tc>
        <w:tc>
          <w:tcPr>
            <w:tcW w:w="6935" w:type="dxa"/>
          </w:tcPr>
          <w:p w14:paraId="2F1306B0"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Initial Operating Capability</w:t>
            </w:r>
          </w:p>
        </w:tc>
      </w:tr>
      <w:tr w:rsidR="003828C6" w:rsidRPr="00B414B1" w14:paraId="3C84D2B5"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2447CBF" w14:textId="77777777" w:rsidR="003828C6" w:rsidRPr="00B414B1" w:rsidRDefault="003828C6" w:rsidP="003828C6">
            <w:pPr>
              <w:pStyle w:val="TableText"/>
            </w:pPr>
            <w:r>
              <w:t>JS</w:t>
            </w:r>
          </w:p>
        </w:tc>
        <w:tc>
          <w:tcPr>
            <w:tcW w:w="6935" w:type="dxa"/>
          </w:tcPr>
          <w:p w14:paraId="587285D3"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t>JavaScript</w:t>
            </w:r>
          </w:p>
        </w:tc>
      </w:tr>
      <w:tr w:rsidR="003828C6" w:rsidRPr="00B414B1" w14:paraId="52B42400"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E94488A" w14:textId="77777777" w:rsidR="003828C6" w:rsidRPr="00B414B1" w:rsidRDefault="003828C6" w:rsidP="003828C6">
            <w:pPr>
              <w:pStyle w:val="TableText"/>
            </w:pPr>
            <w:r>
              <w:t>MTP</w:t>
            </w:r>
          </w:p>
        </w:tc>
        <w:tc>
          <w:tcPr>
            <w:tcW w:w="6935" w:type="dxa"/>
          </w:tcPr>
          <w:p w14:paraId="29AFA75B"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t>Master Test Plan</w:t>
            </w:r>
          </w:p>
        </w:tc>
      </w:tr>
      <w:tr w:rsidR="003828C6" w:rsidRPr="00B414B1" w14:paraId="31EF688D"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63D5FAF3" w14:textId="77777777" w:rsidR="003828C6" w:rsidRPr="00B414B1" w:rsidRDefault="003828C6" w:rsidP="003828C6">
            <w:pPr>
              <w:pStyle w:val="TableText"/>
            </w:pPr>
            <w:r w:rsidRPr="00B414B1">
              <w:t>OIT</w:t>
            </w:r>
          </w:p>
        </w:tc>
        <w:tc>
          <w:tcPr>
            <w:tcW w:w="6935" w:type="dxa"/>
          </w:tcPr>
          <w:p w14:paraId="23092C26"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Office of Information and Technology</w:t>
            </w:r>
          </w:p>
        </w:tc>
      </w:tr>
      <w:tr w:rsidR="003828C6" w:rsidRPr="00B414B1" w14:paraId="221CC5AD"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88AAC49" w14:textId="77777777" w:rsidR="003828C6" w:rsidRPr="00B414B1" w:rsidRDefault="003828C6" w:rsidP="003828C6">
            <w:pPr>
              <w:pStyle w:val="TableText"/>
            </w:pPr>
            <w:r>
              <w:t>PaaS</w:t>
            </w:r>
          </w:p>
        </w:tc>
        <w:tc>
          <w:tcPr>
            <w:tcW w:w="6935" w:type="dxa"/>
          </w:tcPr>
          <w:p w14:paraId="0B0035CE"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t>Platform as a Service</w:t>
            </w:r>
          </w:p>
        </w:tc>
      </w:tr>
      <w:tr w:rsidR="003828C6" w:rsidRPr="00B414B1" w14:paraId="1882D743"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4D84D46" w14:textId="77777777" w:rsidR="003828C6" w:rsidRPr="00B414B1" w:rsidRDefault="003828C6" w:rsidP="003828C6">
            <w:pPr>
              <w:pStyle w:val="TableText"/>
            </w:pPr>
            <w:r w:rsidRPr="00B414B1">
              <w:t>PoP</w:t>
            </w:r>
          </w:p>
        </w:tc>
        <w:tc>
          <w:tcPr>
            <w:tcW w:w="6935" w:type="dxa"/>
          </w:tcPr>
          <w:p w14:paraId="39193E96"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Period of Performance</w:t>
            </w:r>
          </w:p>
        </w:tc>
      </w:tr>
      <w:tr w:rsidR="003828C6" w:rsidRPr="00B414B1" w14:paraId="74240EF2"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6E88E5DA" w14:textId="77777777" w:rsidR="003828C6" w:rsidRPr="00B414B1" w:rsidRDefault="003828C6" w:rsidP="003828C6">
            <w:pPr>
              <w:pStyle w:val="TableText"/>
            </w:pPr>
            <w:r w:rsidRPr="00B414B1">
              <w:t>PWS</w:t>
            </w:r>
          </w:p>
        </w:tc>
        <w:tc>
          <w:tcPr>
            <w:tcW w:w="6935" w:type="dxa"/>
          </w:tcPr>
          <w:p w14:paraId="14E6C519"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t>Performance</w:t>
            </w:r>
            <w:r w:rsidRPr="00B414B1">
              <w:t xml:space="preserve"> Work Statement</w:t>
            </w:r>
          </w:p>
        </w:tc>
      </w:tr>
      <w:tr w:rsidR="003828C6" w:rsidRPr="00B414B1" w14:paraId="55DB63F4"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265E42F7" w14:textId="77777777" w:rsidR="003828C6" w:rsidRPr="00B414B1" w:rsidRDefault="003828C6" w:rsidP="003828C6">
            <w:pPr>
              <w:pStyle w:val="TableText"/>
            </w:pPr>
            <w:r w:rsidRPr="00B414B1">
              <w:t>RPC</w:t>
            </w:r>
          </w:p>
        </w:tc>
        <w:tc>
          <w:tcPr>
            <w:tcW w:w="6935" w:type="dxa"/>
          </w:tcPr>
          <w:p w14:paraId="093BCAAF"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Remote Procedure Call</w:t>
            </w:r>
          </w:p>
        </w:tc>
      </w:tr>
      <w:tr w:rsidR="003828C6" w:rsidRPr="00B414B1" w14:paraId="351A576D"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5C967350" w14:textId="77777777" w:rsidR="003828C6" w:rsidRPr="00B414B1" w:rsidRDefault="003828C6" w:rsidP="003828C6">
            <w:pPr>
              <w:pStyle w:val="TableText"/>
            </w:pPr>
            <w:r w:rsidRPr="00B414B1">
              <w:t>UA</w:t>
            </w:r>
          </w:p>
        </w:tc>
        <w:tc>
          <w:tcPr>
            <w:tcW w:w="6935" w:type="dxa"/>
          </w:tcPr>
          <w:p w14:paraId="12D29E94"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User Acceptance</w:t>
            </w:r>
          </w:p>
        </w:tc>
      </w:tr>
      <w:tr w:rsidR="003828C6" w:rsidRPr="00B414B1" w14:paraId="4FD6BB9C"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E98CB43" w14:textId="77777777" w:rsidR="003828C6" w:rsidRPr="00B414B1" w:rsidRDefault="003828C6" w:rsidP="003828C6">
            <w:pPr>
              <w:pStyle w:val="TableText"/>
            </w:pPr>
            <w:r w:rsidRPr="00B414B1">
              <w:t>UAT</w:t>
            </w:r>
          </w:p>
        </w:tc>
        <w:tc>
          <w:tcPr>
            <w:tcW w:w="6935" w:type="dxa"/>
          </w:tcPr>
          <w:p w14:paraId="56BA9AF0"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User Acceptance Testing</w:t>
            </w:r>
          </w:p>
        </w:tc>
      </w:tr>
      <w:tr w:rsidR="003828C6" w:rsidRPr="00B414B1" w14:paraId="79FE7ECF"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7BE82204" w14:textId="77777777" w:rsidR="003828C6" w:rsidRPr="00B414B1" w:rsidRDefault="003828C6" w:rsidP="003828C6">
            <w:pPr>
              <w:pStyle w:val="TableText"/>
            </w:pPr>
            <w:r w:rsidRPr="00B414B1">
              <w:t>VA</w:t>
            </w:r>
          </w:p>
        </w:tc>
        <w:tc>
          <w:tcPr>
            <w:tcW w:w="6935" w:type="dxa"/>
          </w:tcPr>
          <w:p w14:paraId="136DE533"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Veteran Affairs</w:t>
            </w:r>
          </w:p>
        </w:tc>
      </w:tr>
      <w:tr w:rsidR="003828C6" w:rsidRPr="00B414B1" w14:paraId="4A7CD4C9"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3353CEA0" w14:textId="77777777" w:rsidR="003828C6" w:rsidRPr="00B414B1" w:rsidRDefault="003828C6" w:rsidP="003828C6">
            <w:pPr>
              <w:pStyle w:val="TableText"/>
            </w:pPr>
            <w:r w:rsidRPr="00B414B1">
              <w:t>VAEC</w:t>
            </w:r>
          </w:p>
        </w:tc>
        <w:tc>
          <w:tcPr>
            <w:tcW w:w="6935" w:type="dxa"/>
          </w:tcPr>
          <w:p w14:paraId="312A9AAE"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VA Enterprise Cloud</w:t>
            </w:r>
          </w:p>
        </w:tc>
      </w:tr>
      <w:tr w:rsidR="003828C6" w:rsidRPr="00B414B1" w14:paraId="08BFD314"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31FBF91D" w14:textId="77777777" w:rsidR="003828C6" w:rsidRPr="00B414B1" w:rsidRDefault="003828C6" w:rsidP="003828C6">
            <w:pPr>
              <w:pStyle w:val="TableText"/>
            </w:pPr>
            <w:r w:rsidRPr="00B414B1">
              <w:t>VAM</w:t>
            </w:r>
          </w:p>
        </w:tc>
        <w:tc>
          <w:tcPr>
            <w:tcW w:w="6935" w:type="dxa"/>
          </w:tcPr>
          <w:p w14:paraId="2A909C10"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Vista Adaptive Maintenance VAEC Security</w:t>
            </w:r>
          </w:p>
        </w:tc>
      </w:tr>
      <w:tr w:rsidR="003828C6" w:rsidRPr="00B414B1" w14:paraId="46E58B5B"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21161C2" w14:textId="77777777" w:rsidR="003828C6" w:rsidRPr="00B414B1" w:rsidRDefault="003828C6" w:rsidP="003828C6">
            <w:pPr>
              <w:pStyle w:val="TableText"/>
            </w:pPr>
            <w:r w:rsidRPr="00B414B1">
              <w:t>VistA</w:t>
            </w:r>
          </w:p>
        </w:tc>
        <w:tc>
          <w:tcPr>
            <w:tcW w:w="6935" w:type="dxa"/>
          </w:tcPr>
          <w:p w14:paraId="2FE031DC"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Veteran Information System Technology Architecture</w:t>
            </w:r>
          </w:p>
        </w:tc>
      </w:tr>
    </w:tbl>
    <w:p w14:paraId="68C5714E" w14:textId="77777777" w:rsidR="00DC3A59" w:rsidRPr="00DC3A59" w:rsidRDefault="00DC3A59" w:rsidP="00DC3A59">
      <w:pPr>
        <w:pStyle w:val="BodyText"/>
      </w:pPr>
    </w:p>
    <w:sectPr w:rsidR="00DC3A59" w:rsidRPr="00DC3A59" w:rsidSect="00B65CB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A3C75" w14:textId="77777777" w:rsidR="00F465D5" w:rsidRDefault="00F465D5" w:rsidP="00AE1DED">
      <w:pPr>
        <w:spacing w:before="0" w:after="0"/>
      </w:pPr>
      <w:r>
        <w:separator/>
      </w:r>
    </w:p>
  </w:endnote>
  <w:endnote w:type="continuationSeparator" w:id="0">
    <w:p w14:paraId="2C3668D8" w14:textId="77777777" w:rsidR="00F465D5" w:rsidRDefault="00F465D5" w:rsidP="00AE1DE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Arial Bold">
    <w:panose1 w:val="020B07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34BD7" w14:textId="77777777" w:rsidR="001C2E4F" w:rsidRDefault="001C2E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F3A46" w14:textId="77777777" w:rsidR="001C2E4F" w:rsidRDefault="001C2E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4BFF7" w14:textId="77777777" w:rsidR="001C2E4F" w:rsidRDefault="001C2E4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53084" w14:textId="62BE4792" w:rsidR="00B65CB3" w:rsidRPr="00005E41" w:rsidRDefault="00BD0DB1">
    <w:pPr>
      <w:pStyle w:val="Footer"/>
    </w:pPr>
    <w:r>
      <w:t>VAM Master Test Plan</w:t>
    </w:r>
    <w:r w:rsidR="00B65CB3">
      <w:tab/>
    </w:r>
    <w:r w:rsidR="00B65CB3">
      <w:fldChar w:fldCharType="begin"/>
    </w:r>
    <w:r w:rsidR="00B65CB3">
      <w:instrText xml:space="preserve"> PAGE  \* MERGEFORMAT </w:instrText>
    </w:r>
    <w:r w:rsidR="00B65CB3">
      <w:fldChar w:fldCharType="separate"/>
    </w:r>
    <w:r w:rsidR="00B65CB3">
      <w:t>1</w:t>
    </w:r>
    <w:r w:rsidR="00B65CB3">
      <w:fldChar w:fldCharType="end"/>
    </w:r>
    <w:r w:rsidR="00B65CB3">
      <w:tab/>
    </w:r>
    <w:r w:rsidR="001C2E4F">
      <w:rPr>
        <w:noProof/>
      </w:rPr>
      <w:t>October</w:t>
    </w:r>
    <w:bookmarkStart w:id="0" w:name="_GoBack"/>
    <w:bookmarkEnd w:id="0"/>
    <w:r w:rsidR="00005E41">
      <w:rPr>
        <w:noProof/>
      </w:rPr>
      <w:t xml:space="preserv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D3A60" w14:textId="77777777" w:rsidR="00F465D5" w:rsidRDefault="00F465D5" w:rsidP="00AE1DED">
      <w:pPr>
        <w:spacing w:before="0" w:after="0"/>
      </w:pPr>
      <w:r>
        <w:separator/>
      </w:r>
    </w:p>
  </w:footnote>
  <w:footnote w:type="continuationSeparator" w:id="0">
    <w:p w14:paraId="6E9D8195" w14:textId="77777777" w:rsidR="00F465D5" w:rsidRDefault="00F465D5" w:rsidP="00AE1DE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480A4" w14:textId="4075D049" w:rsidR="00E52D09" w:rsidRDefault="00E52D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C9547" w14:textId="02C45EC9" w:rsidR="00E52D09" w:rsidRDefault="00E52D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27380" w14:textId="0DEC61EF" w:rsidR="00E52D09" w:rsidRDefault="00E52D0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D1CD0" w14:textId="1993D2AA" w:rsidR="00E52D09" w:rsidRDefault="00E52D0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AFE55" w14:textId="5705725D" w:rsidR="00E52D09" w:rsidRDefault="00E52D0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632A7" w14:textId="4274E577" w:rsidR="00E52D09" w:rsidRDefault="00E52D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087A"/>
    <w:multiLevelType w:val="multilevel"/>
    <w:tmpl w:val="41663A08"/>
    <w:numStyleLink w:val="ListBullets"/>
  </w:abstractNum>
  <w:abstractNum w:abstractNumId="1" w15:restartNumberingAfterBreak="0">
    <w:nsid w:val="09257379"/>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D27E87"/>
    <w:multiLevelType w:val="multilevel"/>
    <w:tmpl w:val="F54E79D2"/>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656" w:hanging="1656"/>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944" w:hanging="1944"/>
      </w:pPr>
      <w:rPr>
        <w:rFonts w:hint="default"/>
      </w:rPr>
    </w:lvl>
  </w:abstractNum>
  <w:abstractNum w:abstractNumId="3" w15:restartNumberingAfterBreak="0">
    <w:nsid w:val="0A051A93"/>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4" w15:restartNumberingAfterBreak="0">
    <w:nsid w:val="15BA246C"/>
    <w:multiLevelType w:val="multilevel"/>
    <w:tmpl w:val="3F2E3CDA"/>
    <w:lvl w:ilvl="0">
      <w:start w:val="1"/>
      <w:numFmt w:val="decimal"/>
      <w:pStyle w:val="TableNumbered"/>
      <w:lvlText w:val="%1)"/>
      <w:lvlJc w:val="left"/>
      <w:pPr>
        <w:ind w:left="0" w:firstLine="0"/>
      </w:pPr>
      <w:rPr>
        <w:rFonts w:hint="default"/>
      </w:rPr>
    </w:lvl>
    <w:lvl w:ilvl="1">
      <w:start w:val="1"/>
      <w:numFmt w:val="lowerLetter"/>
      <w:pStyle w:val="TableNumbered2"/>
      <w:lvlText w:val="%2)"/>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 w15:restartNumberingAfterBreak="0">
    <w:nsid w:val="1A7111E5"/>
    <w:multiLevelType w:val="multilevel"/>
    <w:tmpl w:val="67C8D5C6"/>
    <w:numStyleLink w:val="ListNumbered"/>
  </w:abstractNum>
  <w:abstractNum w:abstractNumId="6" w15:restartNumberingAfterBreak="0">
    <w:nsid w:val="21795AD6"/>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101116"/>
    <w:multiLevelType w:val="multilevel"/>
    <w:tmpl w:val="08F620BA"/>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15:restartNumberingAfterBreak="0">
    <w:nsid w:val="28201D34"/>
    <w:multiLevelType w:val="multilevel"/>
    <w:tmpl w:val="FF3C4378"/>
    <w:styleLink w:val="TableNumbering"/>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D955B9B"/>
    <w:multiLevelType w:val="multilevel"/>
    <w:tmpl w:val="AFA86F68"/>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0" w15:restartNumberingAfterBreak="0">
    <w:nsid w:val="2DBC3C66"/>
    <w:multiLevelType w:val="multilevel"/>
    <w:tmpl w:val="41663A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190339"/>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2" w15:restartNumberingAfterBreak="0">
    <w:nsid w:val="48E950BC"/>
    <w:multiLevelType w:val="multilevel"/>
    <w:tmpl w:val="67C8D5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685B13"/>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319226A"/>
    <w:multiLevelType w:val="multilevel"/>
    <w:tmpl w:val="8190E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4074824"/>
    <w:multiLevelType w:val="multilevel"/>
    <w:tmpl w:val="67C8D5C6"/>
    <w:styleLink w:val="ListNumbered"/>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267" w:hanging="547"/>
      </w:pPr>
      <w:rPr>
        <w:rFonts w:hint="default"/>
      </w:rPr>
    </w:lvl>
    <w:lvl w:ilvl="3">
      <w:start w:val="1"/>
      <w:numFmt w:val="decimal"/>
      <w:pStyle w:val="ListNumber4"/>
      <w:lvlText w:val="(%4)"/>
      <w:lvlJc w:val="left"/>
      <w:pPr>
        <w:ind w:left="1944" w:hanging="677"/>
      </w:pPr>
      <w:rPr>
        <w:rFonts w:hint="default"/>
      </w:rPr>
    </w:lvl>
    <w:lvl w:ilvl="4">
      <w:start w:val="1"/>
      <w:numFmt w:val="lowerLetter"/>
      <w:pStyle w:val="ListNumber5"/>
      <w:lvlText w:val="(%5)"/>
      <w:lvlJc w:val="left"/>
      <w:pPr>
        <w:ind w:left="252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8866898"/>
    <w:multiLevelType w:val="multilevel"/>
    <w:tmpl w:val="41663A08"/>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Symbol" w:hAnsi="Symbol" w:hint="default"/>
      </w:rPr>
    </w:lvl>
    <w:lvl w:ilvl="3">
      <w:start w:val="1"/>
      <w:numFmt w:val="bullet"/>
      <w:pStyle w:val="ListBullet4"/>
      <w:lvlText w:val=""/>
      <w:lvlJc w:val="left"/>
      <w:pPr>
        <w:tabs>
          <w:tab w:val="num" w:pos="1440"/>
        </w:tabs>
        <w:ind w:left="1440" w:hanging="360"/>
      </w:pPr>
      <w:rPr>
        <w:rFonts w:ascii="Symbol" w:hAnsi="Symbol" w:hint="default"/>
        <w:color w:val="auto"/>
      </w:rPr>
    </w:lvl>
    <w:lvl w:ilvl="4">
      <w:start w:val="1"/>
      <w:numFmt w:val="bullet"/>
      <w:pStyle w:val="ListBullet5"/>
      <w:lvlText w:val=""/>
      <w:lvlJc w:val="left"/>
      <w:pPr>
        <w:ind w:left="18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95438F8"/>
    <w:multiLevelType w:val="hybridMultilevel"/>
    <w:tmpl w:val="FCE21A7C"/>
    <w:lvl w:ilvl="0" w:tplc="DAA4633C">
      <w:start w:val="1"/>
      <w:numFmt w:val="bullet"/>
      <w:pStyle w:val="TableBullet"/>
      <w:lvlText w:val=""/>
      <w:lvlJc w:val="left"/>
      <w:pPr>
        <w:ind w:left="720" w:hanging="360"/>
      </w:pPr>
      <w:rPr>
        <w:rFonts w:ascii="Symbol" w:hAnsi="Symbol" w:hint="default"/>
      </w:rPr>
    </w:lvl>
    <w:lvl w:ilvl="1" w:tplc="7FDEFE56" w:tentative="1">
      <w:start w:val="1"/>
      <w:numFmt w:val="bullet"/>
      <w:lvlText w:val="o"/>
      <w:lvlJc w:val="left"/>
      <w:pPr>
        <w:ind w:left="1440" w:hanging="360"/>
      </w:pPr>
      <w:rPr>
        <w:rFonts w:ascii="Courier New" w:hAnsi="Courier New" w:cs="Courier New" w:hint="default"/>
      </w:rPr>
    </w:lvl>
    <w:lvl w:ilvl="2" w:tplc="AD344D8A" w:tentative="1">
      <w:start w:val="1"/>
      <w:numFmt w:val="bullet"/>
      <w:lvlText w:val=""/>
      <w:lvlJc w:val="left"/>
      <w:pPr>
        <w:ind w:left="2160" w:hanging="360"/>
      </w:pPr>
      <w:rPr>
        <w:rFonts w:ascii="Wingdings" w:hAnsi="Wingdings" w:hint="default"/>
      </w:rPr>
    </w:lvl>
    <w:lvl w:ilvl="3" w:tplc="298889FE" w:tentative="1">
      <w:start w:val="1"/>
      <w:numFmt w:val="bullet"/>
      <w:lvlText w:val=""/>
      <w:lvlJc w:val="left"/>
      <w:pPr>
        <w:ind w:left="2880" w:hanging="360"/>
      </w:pPr>
      <w:rPr>
        <w:rFonts w:ascii="Symbol" w:hAnsi="Symbol" w:hint="default"/>
      </w:rPr>
    </w:lvl>
    <w:lvl w:ilvl="4" w:tplc="3A7E7570" w:tentative="1">
      <w:start w:val="1"/>
      <w:numFmt w:val="bullet"/>
      <w:lvlText w:val="o"/>
      <w:lvlJc w:val="left"/>
      <w:pPr>
        <w:ind w:left="3600" w:hanging="360"/>
      </w:pPr>
      <w:rPr>
        <w:rFonts w:ascii="Courier New" w:hAnsi="Courier New" w:cs="Courier New" w:hint="default"/>
      </w:rPr>
    </w:lvl>
    <w:lvl w:ilvl="5" w:tplc="AAC4A956" w:tentative="1">
      <w:start w:val="1"/>
      <w:numFmt w:val="bullet"/>
      <w:lvlText w:val=""/>
      <w:lvlJc w:val="left"/>
      <w:pPr>
        <w:ind w:left="4320" w:hanging="360"/>
      </w:pPr>
      <w:rPr>
        <w:rFonts w:ascii="Wingdings" w:hAnsi="Wingdings" w:hint="default"/>
      </w:rPr>
    </w:lvl>
    <w:lvl w:ilvl="6" w:tplc="C6A06DB4" w:tentative="1">
      <w:start w:val="1"/>
      <w:numFmt w:val="bullet"/>
      <w:lvlText w:val=""/>
      <w:lvlJc w:val="left"/>
      <w:pPr>
        <w:ind w:left="5040" w:hanging="360"/>
      </w:pPr>
      <w:rPr>
        <w:rFonts w:ascii="Symbol" w:hAnsi="Symbol" w:hint="default"/>
      </w:rPr>
    </w:lvl>
    <w:lvl w:ilvl="7" w:tplc="F202FCEE" w:tentative="1">
      <w:start w:val="1"/>
      <w:numFmt w:val="bullet"/>
      <w:lvlText w:val="o"/>
      <w:lvlJc w:val="left"/>
      <w:pPr>
        <w:ind w:left="5760" w:hanging="360"/>
      </w:pPr>
      <w:rPr>
        <w:rFonts w:ascii="Courier New" w:hAnsi="Courier New" w:cs="Courier New" w:hint="default"/>
      </w:rPr>
    </w:lvl>
    <w:lvl w:ilvl="8" w:tplc="F730701A" w:tentative="1">
      <w:start w:val="1"/>
      <w:numFmt w:val="bullet"/>
      <w:lvlText w:val=""/>
      <w:lvlJc w:val="left"/>
      <w:pPr>
        <w:ind w:left="6480" w:hanging="360"/>
      </w:pPr>
      <w:rPr>
        <w:rFonts w:ascii="Wingdings" w:hAnsi="Wingdings" w:hint="default"/>
      </w:rPr>
    </w:lvl>
  </w:abstractNum>
  <w:abstractNum w:abstractNumId="18" w15:restartNumberingAfterBreak="0">
    <w:nsid w:val="65280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6C865ED"/>
    <w:multiLevelType w:val="multilevel"/>
    <w:tmpl w:val="B3B60106"/>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368" w:hanging="1368"/>
      </w:pPr>
      <w:rPr>
        <w:rFonts w:hint="default"/>
      </w:rPr>
    </w:lvl>
    <w:lvl w:ilvl="4">
      <w:start w:val="1"/>
      <w:numFmt w:val="decimal"/>
      <w:pStyle w:val="Heading5"/>
      <w:lvlText w:val="%1.%2.%3.%4.%5."/>
      <w:lvlJc w:val="left"/>
      <w:pPr>
        <w:ind w:left="1512" w:hanging="1512"/>
      </w:pPr>
      <w:rPr>
        <w:rFonts w:hint="default"/>
      </w:rPr>
    </w:lvl>
    <w:lvl w:ilvl="5">
      <w:start w:val="1"/>
      <w:numFmt w:val="decimal"/>
      <w:pStyle w:val="Heading6"/>
      <w:lvlText w:val="%1.%2.%3.%4.%5.%6."/>
      <w:lvlJc w:val="left"/>
      <w:pPr>
        <w:ind w:left="1656" w:hanging="1656"/>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088" w:hanging="2088"/>
      </w:pPr>
      <w:rPr>
        <w:rFonts w:hint="default"/>
      </w:rPr>
    </w:lvl>
  </w:abstractNum>
  <w:abstractNum w:abstractNumId="20" w15:restartNumberingAfterBreak="0">
    <w:nsid w:val="71E53BBE"/>
    <w:multiLevelType w:val="multilevel"/>
    <w:tmpl w:val="4BF8D1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7"/>
  </w:num>
  <w:num w:numId="3">
    <w:abstractNumId w:val="15"/>
  </w:num>
  <w:num w:numId="4">
    <w:abstractNumId w:val="12"/>
  </w:num>
  <w:num w:numId="5">
    <w:abstractNumId w:val="16"/>
  </w:num>
  <w:num w:numId="6">
    <w:abstractNumId w:val="10"/>
  </w:num>
  <w:num w:numId="7">
    <w:abstractNumId w:val="7"/>
  </w:num>
  <w:num w:numId="8">
    <w:abstractNumId w:val="20"/>
  </w:num>
  <w:num w:numId="9">
    <w:abstractNumId w:val="8"/>
  </w:num>
  <w:num w:numId="10">
    <w:abstractNumId w:val="4"/>
  </w:num>
  <w:num w:numId="11">
    <w:abstractNumId w:val="20"/>
  </w:num>
  <w:num w:numId="12">
    <w:abstractNumId w:val="20"/>
  </w:num>
  <w:num w:numId="13">
    <w:abstractNumId w:val="20"/>
  </w:num>
  <w:num w:numId="14">
    <w:abstractNumId w:val="20"/>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
  </w:num>
  <w:num w:numId="19">
    <w:abstractNumId w:val="11"/>
  </w:num>
  <w:num w:numId="20">
    <w:abstractNumId w:val="6"/>
  </w:num>
  <w:num w:numId="21">
    <w:abstractNumId w:val="3"/>
  </w:num>
  <w:num w:numId="22">
    <w:abstractNumId w:val="13"/>
  </w:num>
  <w:num w:numId="23">
    <w:abstractNumId w:val="18"/>
  </w:num>
  <w:num w:numId="24">
    <w:abstractNumId w:val="19"/>
  </w:num>
  <w:num w:numId="25">
    <w:abstractNumId w:val="19"/>
  </w:num>
  <w:num w:numId="26">
    <w:abstractNumId w:val="19"/>
  </w:num>
  <w:num w:numId="27">
    <w:abstractNumId w:val="19"/>
  </w:num>
  <w:num w:numId="28">
    <w:abstractNumId w:val="0"/>
  </w:num>
  <w:num w:numId="29">
    <w:abstractNumId w:val="5"/>
  </w:num>
  <w:num w:numId="30">
    <w:abstractNumId w:val="19"/>
  </w:num>
  <w:num w:numId="31">
    <w:abstractNumId w:val="19"/>
  </w:num>
  <w:num w:numId="32">
    <w:abstractNumId w:val="19"/>
  </w:num>
  <w:num w:numId="33">
    <w:abstractNumId w:val="19"/>
  </w:num>
  <w:num w:numId="34">
    <w:abstractNumId w:val="19"/>
  </w:num>
  <w:num w:numId="35">
    <w:abstractNumId w:val="0"/>
  </w:num>
  <w:num w:numId="36">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8AC"/>
    <w:rsid w:val="00005E41"/>
    <w:rsid w:val="00006408"/>
    <w:rsid w:val="000319E1"/>
    <w:rsid w:val="00034057"/>
    <w:rsid w:val="00060433"/>
    <w:rsid w:val="000672A8"/>
    <w:rsid w:val="00072D7A"/>
    <w:rsid w:val="00083C4C"/>
    <w:rsid w:val="00091E8F"/>
    <w:rsid w:val="000A6774"/>
    <w:rsid w:val="000A6DD3"/>
    <w:rsid w:val="000B4A0A"/>
    <w:rsid w:val="000B5A97"/>
    <w:rsid w:val="000B5D1D"/>
    <w:rsid w:val="000C1942"/>
    <w:rsid w:val="000D08B4"/>
    <w:rsid w:val="000E51E0"/>
    <w:rsid w:val="000F771C"/>
    <w:rsid w:val="00101467"/>
    <w:rsid w:val="00105215"/>
    <w:rsid w:val="00110135"/>
    <w:rsid w:val="00122F1D"/>
    <w:rsid w:val="001259AA"/>
    <w:rsid w:val="00126063"/>
    <w:rsid w:val="00126E2D"/>
    <w:rsid w:val="00133D17"/>
    <w:rsid w:val="001615DA"/>
    <w:rsid w:val="00173B7D"/>
    <w:rsid w:val="0019071D"/>
    <w:rsid w:val="0019575C"/>
    <w:rsid w:val="00196F6E"/>
    <w:rsid w:val="001A1D50"/>
    <w:rsid w:val="001B0B89"/>
    <w:rsid w:val="001C2E4F"/>
    <w:rsid w:val="001C38C2"/>
    <w:rsid w:val="001C5B70"/>
    <w:rsid w:val="001D2275"/>
    <w:rsid w:val="001E4A3C"/>
    <w:rsid w:val="001E5773"/>
    <w:rsid w:val="001E623F"/>
    <w:rsid w:val="001E77B5"/>
    <w:rsid w:val="001F3B1B"/>
    <w:rsid w:val="0020378F"/>
    <w:rsid w:val="00217921"/>
    <w:rsid w:val="00220CDD"/>
    <w:rsid w:val="0022574F"/>
    <w:rsid w:val="00237E23"/>
    <w:rsid w:val="002470A2"/>
    <w:rsid w:val="00251587"/>
    <w:rsid w:val="00260230"/>
    <w:rsid w:val="00264705"/>
    <w:rsid w:val="00265AD2"/>
    <w:rsid w:val="00272C52"/>
    <w:rsid w:val="00275941"/>
    <w:rsid w:val="00281CB9"/>
    <w:rsid w:val="002832BF"/>
    <w:rsid w:val="00291F75"/>
    <w:rsid w:val="002A14EF"/>
    <w:rsid w:val="002A66DD"/>
    <w:rsid w:val="002B0347"/>
    <w:rsid w:val="002C1728"/>
    <w:rsid w:val="002C1E29"/>
    <w:rsid w:val="002D03EA"/>
    <w:rsid w:val="002D1455"/>
    <w:rsid w:val="002D2F9E"/>
    <w:rsid w:val="002D7B71"/>
    <w:rsid w:val="002E0116"/>
    <w:rsid w:val="00307C9E"/>
    <w:rsid w:val="00321B0A"/>
    <w:rsid w:val="003223A0"/>
    <w:rsid w:val="003224B7"/>
    <w:rsid w:val="003243FD"/>
    <w:rsid w:val="0032514C"/>
    <w:rsid w:val="003331C1"/>
    <w:rsid w:val="00343CD0"/>
    <w:rsid w:val="00350808"/>
    <w:rsid w:val="003548A5"/>
    <w:rsid w:val="00362A19"/>
    <w:rsid w:val="00371A23"/>
    <w:rsid w:val="003828C6"/>
    <w:rsid w:val="0039031E"/>
    <w:rsid w:val="0039101D"/>
    <w:rsid w:val="00392D38"/>
    <w:rsid w:val="003938CA"/>
    <w:rsid w:val="003B585B"/>
    <w:rsid w:val="003C000B"/>
    <w:rsid w:val="003C3872"/>
    <w:rsid w:val="003C4205"/>
    <w:rsid w:val="003D4E97"/>
    <w:rsid w:val="003D5846"/>
    <w:rsid w:val="003F2BEA"/>
    <w:rsid w:val="003F474F"/>
    <w:rsid w:val="003F57E7"/>
    <w:rsid w:val="003F7020"/>
    <w:rsid w:val="00405BEB"/>
    <w:rsid w:val="00421E6E"/>
    <w:rsid w:val="0042319A"/>
    <w:rsid w:val="00432754"/>
    <w:rsid w:val="00450173"/>
    <w:rsid w:val="00450463"/>
    <w:rsid w:val="00456CC5"/>
    <w:rsid w:val="00461CC9"/>
    <w:rsid w:val="00467CF3"/>
    <w:rsid w:val="0047413B"/>
    <w:rsid w:val="00482F89"/>
    <w:rsid w:val="0049782B"/>
    <w:rsid w:val="004B63FE"/>
    <w:rsid w:val="004C355E"/>
    <w:rsid w:val="004D7443"/>
    <w:rsid w:val="004D7AAC"/>
    <w:rsid w:val="004E1BDB"/>
    <w:rsid w:val="004E5009"/>
    <w:rsid w:val="004F0766"/>
    <w:rsid w:val="004F7AF2"/>
    <w:rsid w:val="00513565"/>
    <w:rsid w:val="0052587F"/>
    <w:rsid w:val="0052773A"/>
    <w:rsid w:val="005358FD"/>
    <w:rsid w:val="0053633F"/>
    <w:rsid w:val="00544D10"/>
    <w:rsid w:val="00557E21"/>
    <w:rsid w:val="00561428"/>
    <w:rsid w:val="005632C6"/>
    <w:rsid w:val="00597F63"/>
    <w:rsid w:val="005B59D1"/>
    <w:rsid w:val="005C3D60"/>
    <w:rsid w:val="005D59F5"/>
    <w:rsid w:val="005F1B72"/>
    <w:rsid w:val="00602D91"/>
    <w:rsid w:val="00603C69"/>
    <w:rsid w:val="00617119"/>
    <w:rsid w:val="00617DEC"/>
    <w:rsid w:val="00622B94"/>
    <w:rsid w:val="00624DDF"/>
    <w:rsid w:val="006365D8"/>
    <w:rsid w:val="006502FE"/>
    <w:rsid w:val="006538EE"/>
    <w:rsid w:val="00664554"/>
    <w:rsid w:val="00665B62"/>
    <w:rsid w:val="0067263E"/>
    <w:rsid w:val="0067362E"/>
    <w:rsid w:val="00682F6A"/>
    <w:rsid w:val="00686E2F"/>
    <w:rsid w:val="006A5CA8"/>
    <w:rsid w:val="006A7BE5"/>
    <w:rsid w:val="006B1877"/>
    <w:rsid w:val="006C2B3F"/>
    <w:rsid w:val="006C4E1B"/>
    <w:rsid w:val="006C7328"/>
    <w:rsid w:val="006D1920"/>
    <w:rsid w:val="006D3D8C"/>
    <w:rsid w:val="006D66D1"/>
    <w:rsid w:val="006D716B"/>
    <w:rsid w:val="006E56C6"/>
    <w:rsid w:val="006F197C"/>
    <w:rsid w:val="006F3AD9"/>
    <w:rsid w:val="006F5DA5"/>
    <w:rsid w:val="00713858"/>
    <w:rsid w:val="007142B2"/>
    <w:rsid w:val="0072198F"/>
    <w:rsid w:val="0072553C"/>
    <w:rsid w:val="007376D7"/>
    <w:rsid w:val="007661BB"/>
    <w:rsid w:val="00766A04"/>
    <w:rsid w:val="007977D7"/>
    <w:rsid w:val="007B4068"/>
    <w:rsid w:val="007B4585"/>
    <w:rsid w:val="007C6EC0"/>
    <w:rsid w:val="007D0E02"/>
    <w:rsid w:val="007D2F51"/>
    <w:rsid w:val="007D4D75"/>
    <w:rsid w:val="007D7DCA"/>
    <w:rsid w:val="007E1FE6"/>
    <w:rsid w:val="007F188B"/>
    <w:rsid w:val="007F5DE7"/>
    <w:rsid w:val="0081157F"/>
    <w:rsid w:val="00816296"/>
    <w:rsid w:val="008218C2"/>
    <w:rsid w:val="008272BB"/>
    <w:rsid w:val="00831269"/>
    <w:rsid w:val="008351D2"/>
    <w:rsid w:val="00840FF9"/>
    <w:rsid w:val="00842677"/>
    <w:rsid w:val="0084470C"/>
    <w:rsid w:val="00853A19"/>
    <w:rsid w:val="0085418D"/>
    <w:rsid w:val="00872C84"/>
    <w:rsid w:val="008932B0"/>
    <w:rsid w:val="00896CB8"/>
    <w:rsid w:val="0089763F"/>
    <w:rsid w:val="008A0498"/>
    <w:rsid w:val="008A3056"/>
    <w:rsid w:val="008C474C"/>
    <w:rsid w:val="008C6BF6"/>
    <w:rsid w:val="008D0826"/>
    <w:rsid w:val="008D253E"/>
    <w:rsid w:val="008D3E88"/>
    <w:rsid w:val="008D522B"/>
    <w:rsid w:val="008D6693"/>
    <w:rsid w:val="008E0C08"/>
    <w:rsid w:val="008E4640"/>
    <w:rsid w:val="00903A6B"/>
    <w:rsid w:val="0092360E"/>
    <w:rsid w:val="00931323"/>
    <w:rsid w:val="00935547"/>
    <w:rsid w:val="00944826"/>
    <w:rsid w:val="00957210"/>
    <w:rsid w:val="00970CFB"/>
    <w:rsid w:val="00982452"/>
    <w:rsid w:val="009832AB"/>
    <w:rsid w:val="009864EA"/>
    <w:rsid w:val="009A0BE7"/>
    <w:rsid w:val="009A18E3"/>
    <w:rsid w:val="009A1D9A"/>
    <w:rsid w:val="009C6011"/>
    <w:rsid w:val="009D0CBD"/>
    <w:rsid w:val="009D4AC0"/>
    <w:rsid w:val="009E0512"/>
    <w:rsid w:val="009E241A"/>
    <w:rsid w:val="009E5B77"/>
    <w:rsid w:val="009F0236"/>
    <w:rsid w:val="009F3BA0"/>
    <w:rsid w:val="00A05E91"/>
    <w:rsid w:val="00A166E9"/>
    <w:rsid w:val="00A21894"/>
    <w:rsid w:val="00A2339A"/>
    <w:rsid w:val="00A27DD7"/>
    <w:rsid w:val="00A42327"/>
    <w:rsid w:val="00A502A6"/>
    <w:rsid w:val="00A543E9"/>
    <w:rsid w:val="00A5666C"/>
    <w:rsid w:val="00A74B73"/>
    <w:rsid w:val="00A771E1"/>
    <w:rsid w:val="00A86E37"/>
    <w:rsid w:val="00AA43A5"/>
    <w:rsid w:val="00AB22E2"/>
    <w:rsid w:val="00AB37BF"/>
    <w:rsid w:val="00AB46FE"/>
    <w:rsid w:val="00AB67B9"/>
    <w:rsid w:val="00AC0E30"/>
    <w:rsid w:val="00AD2BAE"/>
    <w:rsid w:val="00AE1DED"/>
    <w:rsid w:val="00AE27CF"/>
    <w:rsid w:val="00AE7DA6"/>
    <w:rsid w:val="00AF2A4D"/>
    <w:rsid w:val="00AF5926"/>
    <w:rsid w:val="00AF6D92"/>
    <w:rsid w:val="00B0142E"/>
    <w:rsid w:val="00B05F47"/>
    <w:rsid w:val="00B1386A"/>
    <w:rsid w:val="00B13903"/>
    <w:rsid w:val="00B20F5A"/>
    <w:rsid w:val="00B30757"/>
    <w:rsid w:val="00B406CA"/>
    <w:rsid w:val="00B4126B"/>
    <w:rsid w:val="00B55FEE"/>
    <w:rsid w:val="00B56C76"/>
    <w:rsid w:val="00B60650"/>
    <w:rsid w:val="00B65CB3"/>
    <w:rsid w:val="00B66812"/>
    <w:rsid w:val="00B70CC8"/>
    <w:rsid w:val="00B71690"/>
    <w:rsid w:val="00B730DB"/>
    <w:rsid w:val="00B85393"/>
    <w:rsid w:val="00B9175A"/>
    <w:rsid w:val="00B961F4"/>
    <w:rsid w:val="00B96B01"/>
    <w:rsid w:val="00B9739B"/>
    <w:rsid w:val="00BA02E7"/>
    <w:rsid w:val="00BA4165"/>
    <w:rsid w:val="00BA4E41"/>
    <w:rsid w:val="00BC59DB"/>
    <w:rsid w:val="00BC7187"/>
    <w:rsid w:val="00BD0DB1"/>
    <w:rsid w:val="00BD11F5"/>
    <w:rsid w:val="00BD51D8"/>
    <w:rsid w:val="00BE2C37"/>
    <w:rsid w:val="00BF5507"/>
    <w:rsid w:val="00C00722"/>
    <w:rsid w:val="00C06932"/>
    <w:rsid w:val="00C1200F"/>
    <w:rsid w:val="00C127E1"/>
    <w:rsid w:val="00C36B4C"/>
    <w:rsid w:val="00C377C5"/>
    <w:rsid w:val="00C427E7"/>
    <w:rsid w:val="00C45AFA"/>
    <w:rsid w:val="00C65B78"/>
    <w:rsid w:val="00C72793"/>
    <w:rsid w:val="00C73EAB"/>
    <w:rsid w:val="00C76AC8"/>
    <w:rsid w:val="00C930FF"/>
    <w:rsid w:val="00CB066D"/>
    <w:rsid w:val="00CB158C"/>
    <w:rsid w:val="00CC0FF4"/>
    <w:rsid w:val="00CC16F4"/>
    <w:rsid w:val="00CD5DAB"/>
    <w:rsid w:val="00CD76E2"/>
    <w:rsid w:val="00CD7BF0"/>
    <w:rsid w:val="00CE4FC7"/>
    <w:rsid w:val="00CF0032"/>
    <w:rsid w:val="00D0365D"/>
    <w:rsid w:val="00D20497"/>
    <w:rsid w:val="00D258AC"/>
    <w:rsid w:val="00D26AF0"/>
    <w:rsid w:val="00D345DF"/>
    <w:rsid w:val="00D36EF7"/>
    <w:rsid w:val="00D50FAD"/>
    <w:rsid w:val="00D5152F"/>
    <w:rsid w:val="00D54599"/>
    <w:rsid w:val="00D640ED"/>
    <w:rsid w:val="00D74C7D"/>
    <w:rsid w:val="00D75631"/>
    <w:rsid w:val="00D873A7"/>
    <w:rsid w:val="00D87690"/>
    <w:rsid w:val="00D972B4"/>
    <w:rsid w:val="00DA59C0"/>
    <w:rsid w:val="00DB1555"/>
    <w:rsid w:val="00DB17E9"/>
    <w:rsid w:val="00DC3A59"/>
    <w:rsid w:val="00DE2D1D"/>
    <w:rsid w:val="00DE354A"/>
    <w:rsid w:val="00E05E6F"/>
    <w:rsid w:val="00E10611"/>
    <w:rsid w:val="00E14CFF"/>
    <w:rsid w:val="00E1640C"/>
    <w:rsid w:val="00E20673"/>
    <w:rsid w:val="00E34AEA"/>
    <w:rsid w:val="00E37445"/>
    <w:rsid w:val="00E52D09"/>
    <w:rsid w:val="00E534A1"/>
    <w:rsid w:val="00E55D94"/>
    <w:rsid w:val="00E60945"/>
    <w:rsid w:val="00E6135E"/>
    <w:rsid w:val="00E66542"/>
    <w:rsid w:val="00E667AF"/>
    <w:rsid w:val="00E676BF"/>
    <w:rsid w:val="00E87B9B"/>
    <w:rsid w:val="00E91732"/>
    <w:rsid w:val="00E95DE7"/>
    <w:rsid w:val="00EA5155"/>
    <w:rsid w:val="00EB3234"/>
    <w:rsid w:val="00ED4AC0"/>
    <w:rsid w:val="00ED7548"/>
    <w:rsid w:val="00F0283C"/>
    <w:rsid w:val="00F118E0"/>
    <w:rsid w:val="00F121D6"/>
    <w:rsid w:val="00F12E29"/>
    <w:rsid w:val="00F200AA"/>
    <w:rsid w:val="00F2380C"/>
    <w:rsid w:val="00F24EC8"/>
    <w:rsid w:val="00F26F6C"/>
    <w:rsid w:val="00F27082"/>
    <w:rsid w:val="00F32847"/>
    <w:rsid w:val="00F36570"/>
    <w:rsid w:val="00F400E9"/>
    <w:rsid w:val="00F40CCA"/>
    <w:rsid w:val="00F465D5"/>
    <w:rsid w:val="00F51D13"/>
    <w:rsid w:val="00F835E5"/>
    <w:rsid w:val="00F87573"/>
    <w:rsid w:val="00F9011E"/>
    <w:rsid w:val="00F95130"/>
    <w:rsid w:val="00FB2BDA"/>
    <w:rsid w:val="00FC5DC8"/>
    <w:rsid w:val="00FD08AE"/>
    <w:rsid w:val="1030CEFD"/>
    <w:rsid w:val="395013E9"/>
    <w:rsid w:val="3C31D567"/>
    <w:rsid w:val="3DB8A606"/>
    <w:rsid w:val="4E0B2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65432E6"/>
  <w15:chartTrackingRefBased/>
  <w15:docId w15:val="{EC05EA47-F791-4366-BB46-8F0A812F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200AA"/>
    <w:pPr>
      <w:spacing w:before="40" w:after="40" w:line="240" w:lineRule="auto"/>
      <w:ind w:firstLine="0"/>
    </w:pPr>
    <w:rPr>
      <w:sz w:val="20"/>
    </w:rPr>
  </w:style>
  <w:style w:type="paragraph" w:styleId="Heading1">
    <w:name w:val="heading 1"/>
    <w:basedOn w:val="Normal"/>
    <w:next w:val="BodyText"/>
    <w:link w:val="Heading1Char"/>
    <w:uiPriority w:val="9"/>
    <w:qFormat/>
    <w:rsid w:val="006F5DA5"/>
    <w:pPr>
      <w:keepNext/>
      <w:numPr>
        <w:numId w:val="33"/>
      </w:numPr>
      <w:spacing w:before="240" w:after="120"/>
      <w:ind w:left="540" w:hanging="540"/>
      <w:outlineLvl w:val="0"/>
    </w:pPr>
    <w:rPr>
      <w:rFonts w:asciiTheme="majorHAnsi" w:eastAsiaTheme="majorEastAsia" w:hAnsiTheme="majorHAnsi" w:cstheme="majorBidi"/>
      <w:b/>
      <w:bCs/>
      <w:iCs/>
      <w:sz w:val="32"/>
      <w:szCs w:val="32"/>
    </w:rPr>
  </w:style>
  <w:style w:type="paragraph" w:styleId="Heading2">
    <w:name w:val="heading 2"/>
    <w:basedOn w:val="Normal"/>
    <w:next w:val="BodyText"/>
    <w:link w:val="Heading2Char"/>
    <w:uiPriority w:val="9"/>
    <w:unhideWhenUsed/>
    <w:qFormat/>
    <w:rsid w:val="006F5DA5"/>
    <w:pPr>
      <w:keepNext/>
      <w:numPr>
        <w:ilvl w:val="1"/>
        <w:numId w:val="34"/>
      </w:numPr>
      <w:spacing w:before="240" w:after="60"/>
      <w:ind w:left="720" w:hanging="720"/>
      <w:outlineLvl w:val="1"/>
    </w:pPr>
    <w:rPr>
      <w:rFonts w:asciiTheme="majorHAnsi" w:eastAsiaTheme="majorEastAsia" w:hAnsiTheme="majorHAnsi" w:cstheme="majorBidi"/>
      <w:b/>
      <w:bCs/>
      <w:iCs/>
      <w:sz w:val="28"/>
      <w:szCs w:val="28"/>
    </w:rPr>
  </w:style>
  <w:style w:type="paragraph" w:styleId="Heading3">
    <w:name w:val="heading 3"/>
    <w:basedOn w:val="Normal"/>
    <w:next w:val="BodyText"/>
    <w:link w:val="Heading3Char"/>
    <w:uiPriority w:val="9"/>
    <w:unhideWhenUsed/>
    <w:qFormat/>
    <w:rsid w:val="000672A8"/>
    <w:pPr>
      <w:keepNext/>
      <w:numPr>
        <w:ilvl w:val="2"/>
        <w:numId w:val="34"/>
      </w:numPr>
      <w:tabs>
        <w:tab w:val="left" w:pos="1080"/>
      </w:tabs>
      <w:spacing w:before="240" w:after="60"/>
      <w:outlineLvl w:val="2"/>
    </w:pPr>
    <w:rPr>
      <w:rFonts w:asciiTheme="majorHAnsi" w:eastAsiaTheme="majorEastAsia" w:hAnsiTheme="majorHAnsi" w:cstheme="majorBidi"/>
      <w:b/>
      <w:bCs/>
      <w:iCs/>
      <w:sz w:val="26"/>
      <w:szCs w:val="26"/>
    </w:rPr>
  </w:style>
  <w:style w:type="paragraph" w:styleId="Heading4">
    <w:name w:val="heading 4"/>
    <w:basedOn w:val="Normal"/>
    <w:next w:val="BodyText"/>
    <w:link w:val="Heading4Char"/>
    <w:uiPriority w:val="9"/>
    <w:unhideWhenUsed/>
    <w:qFormat/>
    <w:rsid w:val="000672A8"/>
    <w:pPr>
      <w:keepNext/>
      <w:numPr>
        <w:ilvl w:val="3"/>
        <w:numId w:val="34"/>
      </w:numPr>
      <w:tabs>
        <w:tab w:val="left" w:pos="1368"/>
      </w:tabs>
      <w:spacing w:before="240" w:after="60"/>
      <w:outlineLvl w:val="3"/>
    </w:pPr>
    <w:rPr>
      <w:rFonts w:asciiTheme="majorHAnsi" w:eastAsiaTheme="majorEastAsia" w:hAnsiTheme="majorHAnsi" w:cstheme="majorBidi"/>
      <w:b/>
      <w:bCs/>
      <w:iCs/>
      <w:sz w:val="24"/>
      <w:szCs w:val="24"/>
    </w:rPr>
  </w:style>
  <w:style w:type="paragraph" w:styleId="Heading5">
    <w:name w:val="heading 5"/>
    <w:basedOn w:val="Heading4"/>
    <w:next w:val="BodyText"/>
    <w:link w:val="Heading5Char"/>
    <w:uiPriority w:val="9"/>
    <w:unhideWhenUsed/>
    <w:qFormat/>
    <w:rsid w:val="000672A8"/>
    <w:pPr>
      <w:numPr>
        <w:ilvl w:val="4"/>
      </w:numPr>
      <w:tabs>
        <w:tab w:val="clear" w:pos="1368"/>
        <w:tab w:val="left" w:pos="1530"/>
      </w:tabs>
      <w:outlineLvl w:val="4"/>
    </w:pPr>
  </w:style>
  <w:style w:type="paragraph" w:styleId="Heading6">
    <w:name w:val="heading 6"/>
    <w:basedOn w:val="Normal"/>
    <w:next w:val="BodyText"/>
    <w:link w:val="Heading6Char"/>
    <w:uiPriority w:val="9"/>
    <w:unhideWhenUsed/>
    <w:qFormat/>
    <w:rsid w:val="001C38C2"/>
    <w:pPr>
      <w:keepNext/>
      <w:numPr>
        <w:ilvl w:val="5"/>
        <w:numId w:val="27"/>
      </w:numPr>
      <w:spacing w:before="240" w:after="60"/>
      <w:outlineLvl w:val="5"/>
    </w:pPr>
    <w:rPr>
      <w:rFonts w:asciiTheme="majorHAnsi" w:eastAsiaTheme="majorEastAsia" w:hAnsiTheme="majorHAnsi" w:cstheme="majorBidi"/>
      <w:b/>
      <w:bCs/>
      <w:iCs/>
      <w:sz w:val="24"/>
    </w:rPr>
  </w:style>
  <w:style w:type="paragraph" w:styleId="Heading7">
    <w:name w:val="heading 7"/>
    <w:basedOn w:val="Normal"/>
    <w:next w:val="Normal"/>
    <w:link w:val="Heading7Char"/>
    <w:uiPriority w:val="9"/>
    <w:unhideWhenUsed/>
    <w:qFormat/>
    <w:rsid w:val="000672A8"/>
    <w:pPr>
      <w:numPr>
        <w:ilvl w:val="6"/>
        <w:numId w:val="34"/>
      </w:numPr>
      <w:spacing w:before="240" w:after="60"/>
      <w:outlineLvl w:val="6"/>
    </w:pPr>
    <w:rPr>
      <w:rFonts w:asciiTheme="majorHAnsi" w:eastAsiaTheme="majorEastAsia" w:hAnsiTheme="majorHAnsi" w:cstheme="majorBidi"/>
      <w:b/>
      <w:bCs/>
      <w:iCs/>
      <w:szCs w:val="20"/>
    </w:rPr>
  </w:style>
  <w:style w:type="paragraph" w:styleId="Heading8">
    <w:name w:val="heading 8"/>
    <w:basedOn w:val="Normal"/>
    <w:next w:val="Normal"/>
    <w:link w:val="Heading8Char"/>
    <w:uiPriority w:val="9"/>
    <w:semiHidden/>
    <w:unhideWhenUsed/>
    <w:qFormat/>
    <w:rsid w:val="000672A8"/>
    <w:pPr>
      <w:numPr>
        <w:ilvl w:val="7"/>
        <w:numId w:val="34"/>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672A8"/>
    <w:pPr>
      <w:numPr>
        <w:ilvl w:val="8"/>
        <w:numId w:val="34"/>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DA5"/>
    <w:rPr>
      <w:rFonts w:asciiTheme="majorHAnsi" w:eastAsiaTheme="majorEastAsia" w:hAnsiTheme="majorHAnsi" w:cstheme="majorBidi"/>
      <w:b/>
      <w:bCs/>
      <w:iCs/>
      <w:sz w:val="32"/>
      <w:szCs w:val="32"/>
    </w:rPr>
  </w:style>
  <w:style w:type="character" w:customStyle="1" w:styleId="Heading2Char">
    <w:name w:val="Heading 2 Char"/>
    <w:basedOn w:val="DefaultParagraphFont"/>
    <w:link w:val="Heading2"/>
    <w:uiPriority w:val="9"/>
    <w:rsid w:val="006F5DA5"/>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816296"/>
    <w:rPr>
      <w:rFonts w:asciiTheme="majorHAnsi" w:eastAsiaTheme="majorEastAsia" w:hAnsiTheme="majorHAnsi" w:cstheme="majorBidi"/>
      <w:b/>
      <w:bCs/>
      <w:iCs/>
      <w:sz w:val="26"/>
      <w:szCs w:val="26"/>
    </w:rPr>
  </w:style>
  <w:style w:type="character" w:customStyle="1" w:styleId="Heading4Char">
    <w:name w:val="Heading 4 Char"/>
    <w:basedOn w:val="DefaultParagraphFont"/>
    <w:link w:val="Heading4"/>
    <w:uiPriority w:val="9"/>
    <w:rsid w:val="00B20F5A"/>
    <w:rPr>
      <w:rFonts w:asciiTheme="majorHAnsi" w:eastAsiaTheme="majorEastAsia" w:hAnsiTheme="majorHAnsi" w:cstheme="majorBidi"/>
      <w:b/>
      <w:bCs/>
      <w:iCs/>
      <w:sz w:val="24"/>
      <w:szCs w:val="24"/>
    </w:rPr>
  </w:style>
  <w:style w:type="character" w:customStyle="1" w:styleId="Heading5Char">
    <w:name w:val="Heading 5 Char"/>
    <w:basedOn w:val="DefaultParagraphFont"/>
    <w:link w:val="Heading5"/>
    <w:uiPriority w:val="9"/>
    <w:rsid w:val="00816296"/>
    <w:rPr>
      <w:rFonts w:asciiTheme="majorHAnsi" w:eastAsiaTheme="majorEastAsia" w:hAnsiTheme="majorHAnsi" w:cstheme="majorBidi"/>
      <w:b/>
      <w:bCs/>
      <w:iCs/>
      <w:sz w:val="24"/>
      <w:szCs w:val="24"/>
    </w:rPr>
  </w:style>
  <w:style w:type="character" w:customStyle="1" w:styleId="Heading6Char">
    <w:name w:val="Heading 6 Char"/>
    <w:basedOn w:val="DefaultParagraphFont"/>
    <w:link w:val="Heading6"/>
    <w:uiPriority w:val="9"/>
    <w:rsid w:val="001C38C2"/>
    <w:rPr>
      <w:rFonts w:asciiTheme="majorHAnsi" w:eastAsiaTheme="majorEastAsia" w:hAnsiTheme="majorHAnsi" w:cstheme="majorBidi"/>
      <w:b/>
      <w:bCs/>
      <w:iCs/>
      <w:sz w:val="24"/>
    </w:rPr>
  </w:style>
  <w:style w:type="character" w:customStyle="1" w:styleId="Heading7Char">
    <w:name w:val="Heading 7 Char"/>
    <w:basedOn w:val="DefaultParagraphFont"/>
    <w:link w:val="Heading7"/>
    <w:uiPriority w:val="9"/>
    <w:rsid w:val="00E667AF"/>
    <w:rPr>
      <w:rFonts w:asciiTheme="majorHAnsi" w:eastAsiaTheme="majorEastAsia" w:hAnsiTheme="majorHAnsi" w:cstheme="majorBidi"/>
      <w:b/>
      <w:bCs/>
      <w:iCs/>
      <w:sz w:val="20"/>
      <w:szCs w:val="20"/>
    </w:rPr>
  </w:style>
  <w:style w:type="character" w:customStyle="1" w:styleId="Heading8Char">
    <w:name w:val="Heading 8 Char"/>
    <w:basedOn w:val="DefaultParagraphFont"/>
    <w:link w:val="Heading8"/>
    <w:uiPriority w:val="9"/>
    <w:semiHidden/>
    <w:rsid w:val="00872C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872C8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6F197C"/>
    <w:pPr>
      <w:keepNext/>
      <w:spacing w:before="360" w:after="60"/>
      <w:jc w:val="center"/>
    </w:pPr>
    <w:rPr>
      <w:rFonts w:asciiTheme="majorHAnsi" w:hAnsiTheme="majorHAnsi"/>
      <w:b/>
      <w:bCs/>
      <w:szCs w:val="18"/>
    </w:rPr>
  </w:style>
  <w:style w:type="paragraph" w:styleId="Title">
    <w:name w:val="Title"/>
    <w:basedOn w:val="Normal"/>
    <w:next w:val="Normal"/>
    <w:link w:val="TitleChar"/>
    <w:qFormat/>
    <w:rsid w:val="00AE1DED"/>
    <w:pPr>
      <w:spacing w:after="360"/>
      <w:jc w:val="center"/>
    </w:pPr>
    <w:rPr>
      <w:rFonts w:asciiTheme="majorHAnsi" w:eastAsiaTheme="majorEastAsia" w:hAnsiTheme="majorHAnsi" w:cstheme="majorBidi"/>
      <w:b/>
      <w:bCs/>
      <w:iCs/>
      <w:spacing w:val="10"/>
      <w:sz w:val="36"/>
      <w:szCs w:val="60"/>
    </w:rPr>
  </w:style>
  <w:style w:type="character" w:customStyle="1" w:styleId="TitleChar">
    <w:name w:val="Title Char"/>
    <w:basedOn w:val="DefaultParagraphFont"/>
    <w:link w:val="Title"/>
    <w:rsid w:val="00AE1DED"/>
    <w:rPr>
      <w:rFonts w:asciiTheme="majorHAnsi" w:eastAsiaTheme="majorEastAsia" w:hAnsiTheme="majorHAnsi" w:cstheme="majorBidi"/>
      <w:b/>
      <w:bCs/>
      <w:iCs/>
      <w:spacing w:val="10"/>
      <w:sz w:val="36"/>
      <w:szCs w:val="60"/>
    </w:rPr>
  </w:style>
  <w:style w:type="paragraph" w:styleId="Subtitle">
    <w:name w:val="Subtitle"/>
    <w:basedOn w:val="Normal"/>
    <w:next w:val="Normal"/>
    <w:link w:val="SubtitleChar"/>
    <w:uiPriority w:val="11"/>
    <w:qFormat/>
    <w:rsid w:val="009A1D9A"/>
    <w:pPr>
      <w:spacing w:before="360" w:after="320"/>
      <w:jc w:val="center"/>
    </w:pPr>
    <w:rPr>
      <w:rFonts w:asciiTheme="majorHAnsi" w:hAnsiTheme="majorHAnsi"/>
      <w:b/>
      <w:iCs/>
      <w:spacing w:val="10"/>
      <w:sz w:val="28"/>
      <w:szCs w:val="24"/>
    </w:rPr>
  </w:style>
  <w:style w:type="character" w:customStyle="1" w:styleId="SubtitleChar">
    <w:name w:val="Subtitle Char"/>
    <w:basedOn w:val="DefaultParagraphFont"/>
    <w:link w:val="Subtitle"/>
    <w:uiPriority w:val="11"/>
    <w:rsid w:val="009A1D9A"/>
    <w:rPr>
      <w:rFonts w:asciiTheme="majorHAnsi" w:hAnsiTheme="majorHAnsi"/>
      <w:b/>
      <w:iCs/>
      <w:spacing w:val="10"/>
      <w:sz w:val="28"/>
      <w:szCs w:val="24"/>
    </w:rPr>
  </w:style>
  <w:style w:type="character" w:styleId="Strong">
    <w:name w:val="Strong"/>
    <w:basedOn w:val="DefaultParagraphFont"/>
    <w:uiPriority w:val="22"/>
    <w:qFormat/>
    <w:rsid w:val="00872C84"/>
    <w:rPr>
      <w:b/>
      <w:bCs/>
      <w:spacing w:val="0"/>
    </w:rPr>
  </w:style>
  <w:style w:type="character" w:styleId="Emphasis">
    <w:name w:val="Emphasis"/>
    <w:uiPriority w:val="20"/>
    <w:qFormat/>
    <w:rsid w:val="00006408"/>
    <w:rPr>
      <w:b w:val="0"/>
      <w:bCs/>
      <w:i/>
      <w:iCs/>
      <w:color w:val="auto"/>
    </w:rPr>
  </w:style>
  <w:style w:type="paragraph" w:styleId="NoSpacing">
    <w:name w:val="No Spacing"/>
    <w:basedOn w:val="Normal"/>
    <w:uiPriority w:val="1"/>
    <w:qFormat/>
    <w:rsid w:val="00872C84"/>
    <w:pPr>
      <w:spacing w:after="0"/>
    </w:pPr>
  </w:style>
  <w:style w:type="character" w:customStyle="1" w:styleId="InactiveLink">
    <w:name w:val="Inactive Link"/>
    <w:basedOn w:val="DefaultParagraphFont"/>
    <w:uiPriority w:val="1"/>
    <w:qFormat/>
    <w:rsid w:val="002C1728"/>
    <w:rPr>
      <w:b/>
      <w:u w:val="single"/>
    </w:rPr>
  </w:style>
  <w:style w:type="paragraph" w:customStyle="1" w:styleId="TableNumbered">
    <w:name w:val="Table Numbered"/>
    <w:basedOn w:val="Normal"/>
    <w:qFormat/>
    <w:rsid w:val="009E0512"/>
    <w:pPr>
      <w:numPr>
        <w:numId w:val="10"/>
      </w:numPr>
      <w:ind w:left="341" w:hanging="341"/>
    </w:pPr>
    <w:rPr>
      <w:rFonts w:ascii="Arial" w:hAnsi="Arial" w:cs="Times New Roman (Body CS)"/>
    </w:rPr>
  </w:style>
  <w:style w:type="paragraph" w:customStyle="1" w:styleId="CoverImage">
    <w:name w:val="Cover Image"/>
    <w:basedOn w:val="Picture"/>
    <w:qFormat/>
    <w:rsid w:val="00060433"/>
    <w:pPr>
      <w:spacing w:before="960" w:after="960"/>
    </w:pPr>
  </w:style>
  <w:style w:type="character" w:styleId="UnresolvedMention">
    <w:name w:val="Unresolved Mention"/>
    <w:basedOn w:val="DefaultParagraphFont"/>
    <w:uiPriority w:val="99"/>
    <w:semiHidden/>
    <w:unhideWhenUsed/>
    <w:rsid w:val="00E14CFF"/>
    <w:rPr>
      <w:color w:val="808080"/>
      <w:shd w:val="clear" w:color="auto" w:fill="E6E6E6"/>
    </w:rPr>
  </w:style>
  <w:style w:type="paragraph" w:styleId="TOCHeading">
    <w:name w:val="TOC Heading"/>
    <w:basedOn w:val="Title2"/>
    <w:next w:val="Normal"/>
    <w:uiPriority w:val="39"/>
    <w:unhideWhenUsed/>
    <w:qFormat/>
    <w:rsid w:val="003243FD"/>
    <w:pPr>
      <w:pageBreakBefore/>
    </w:pPr>
  </w:style>
  <w:style w:type="paragraph" w:customStyle="1" w:styleId="Title2">
    <w:name w:val="Title 2"/>
    <w:basedOn w:val="Title"/>
    <w:next w:val="Subtitle"/>
    <w:qFormat/>
    <w:rsid w:val="009A1D9A"/>
    <w:pPr>
      <w:spacing w:after="120"/>
      <w:contextualSpacing/>
    </w:pPr>
    <w:rPr>
      <w:sz w:val="28"/>
    </w:rPr>
  </w:style>
  <w:style w:type="paragraph" w:customStyle="1" w:styleId="Picture">
    <w:name w:val="Picture"/>
    <w:basedOn w:val="Normal"/>
    <w:next w:val="Normal"/>
    <w:qFormat/>
    <w:rsid w:val="00AD2BAE"/>
    <w:pPr>
      <w:spacing w:before="0" w:after="360"/>
      <w:contextualSpacing/>
      <w:jc w:val="center"/>
    </w:pPr>
  </w:style>
  <w:style w:type="paragraph" w:customStyle="1" w:styleId="PubDate">
    <w:name w:val="PubDate"/>
    <w:basedOn w:val="Title2"/>
    <w:next w:val="Title2"/>
    <w:qFormat/>
    <w:rsid w:val="00AE1DED"/>
  </w:style>
  <w:style w:type="paragraph" w:styleId="Footer">
    <w:name w:val="footer"/>
    <w:basedOn w:val="Normal"/>
    <w:link w:val="FooterChar"/>
    <w:uiPriority w:val="99"/>
    <w:unhideWhenUsed/>
    <w:rsid w:val="00A86E37"/>
    <w:pPr>
      <w:tabs>
        <w:tab w:val="center" w:pos="4680"/>
        <w:tab w:val="right" w:pos="9360"/>
      </w:tabs>
      <w:spacing w:before="0" w:after="0"/>
    </w:pPr>
  </w:style>
  <w:style w:type="character" w:customStyle="1" w:styleId="FooterChar">
    <w:name w:val="Footer Char"/>
    <w:basedOn w:val="DefaultParagraphFont"/>
    <w:link w:val="Footer"/>
    <w:uiPriority w:val="99"/>
    <w:rsid w:val="00A86E37"/>
    <w:rPr>
      <w:sz w:val="20"/>
    </w:rPr>
  </w:style>
  <w:style w:type="table" w:styleId="TableGrid">
    <w:name w:val="Table Grid"/>
    <w:basedOn w:val="TableNormal"/>
    <w:uiPriority w:val="39"/>
    <w:rsid w:val="009A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LV-CV">
    <w:name w:val="JLV-CV"/>
    <w:basedOn w:val="TableNormal"/>
    <w:uiPriority w:val="99"/>
    <w:rsid w:val="008E4640"/>
    <w:pPr>
      <w:spacing w:after="0" w:line="240" w:lineRule="auto"/>
      <w:ind w:firstLine="0"/>
    </w:pPr>
    <w:rPr>
      <w:rFonts w:ascii="Arial" w:hAnsi="Arial" w:cs="Times New Roman (Body CS)"/>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blStylePr w:type="firstRow">
      <w:pPr>
        <w:keepNext/>
        <w:widowControl/>
        <w:wordWrap/>
        <w:spacing w:line="240" w:lineRule="auto"/>
      </w:pPr>
      <w:rPr>
        <w:b/>
      </w:rPr>
      <w:tblPr/>
      <w:trPr>
        <w:tblHeader/>
      </w:trPr>
      <w:tcPr>
        <w:shd w:val="clear" w:color="auto" w:fill="F2F2F2" w:themeFill="background1" w:themeFillShade="F2"/>
      </w:tcPr>
    </w:tblStylePr>
    <w:tblStylePr w:type="firstCol">
      <w:rPr>
        <w:b/>
      </w:rPr>
    </w:tblStylePr>
  </w:style>
  <w:style w:type="paragraph" w:styleId="TOAHeading">
    <w:name w:val="toa heading"/>
    <w:basedOn w:val="Normal"/>
    <w:next w:val="Normal"/>
    <w:uiPriority w:val="99"/>
    <w:unhideWhenUsed/>
    <w:qFormat/>
    <w:rsid w:val="00AF6D92"/>
    <w:pPr>
      <w:keepNext/>
      <w:spacing w:before="360"/>
      <w:jc w:val="center"/>
    </w:pPr>
    <w:rPr>
      <w:rFonts w:asciiTheme="majorHAnsi" w:eastAsiaTheme="majorEastAsia" w:hAnsiTheme="majorHAnsi" w:cstheme="majorBidi"/>
      <w:b/>
      <w:bCs/>
      <w:sz w:val="28"/>
      <w:szCs w:val="24"/>
    </w:rPr>
  </w:style>
  <w:style w:type="paragraph" w:styleId="TOC1">
    <w:name w:val="toc 1"/>
    <w:basedOn w:val="Normal"/>
    <w:next w:val="Normal"/>
    <w:autoRedefine/>
    <w:uiPriority w:val="39"/>
    <w:unhideWhenUsed/>
    <w:rsid w:val="004F0766"/>
    <w:pPr>
      <w:tabs>
        <w:tab w:val="left" w:pos="540"/>
        <w:tab w:val="right" w:leader="dot" w:pos="9350"/>
      </w:tabs>
      <w:spacing w:after="100"/>
      <w:ind w:left="540" w:hanging="540"/>
    </w:pPr>
    <w:rPr>
      <w:rFonts w:asciiTheme="majorHAnsi" w:hAnsiTheme="majorHAnsi"/>
      <w:b/>
      <w:noProof/>
      <w:sz w:val="28"/>
    </w:rPr>
  </w:style>
  <w:style w:type="paragraph" w:styleId="TOC2">
    <w:name w:val="toc 2"/>
    <w:basedOn w:val="Normal"/>
    <w:next w:val="Normal"/>
    <w:autoRedefine/>
    <w:uiPriority w:val="39"/>
    <w:unhideWhenUsed/>
    <w:rsid w:val="002A14EF"/>
    <w:pPr>
      <w:tabs>
        <w:tab w:val="left" w:pos="1170"/>
        <w:tab w:val="right" w:leader="dot" w:pos="9350"/>
      </w:tabs>
      <w:spacing w:after="100"/>
      <w:ind w:left="1170" w:hanging="630"/>
    </w:pPr>
    <w:rPr>
      <w:rFonts w:asciiTheme="majorHAnsi" w:hAnsiTheme="majorHAnsi"/>
      <w:b/>
      <w:noProof/>
    </w:rPr>
  </w:style>
  <w:style w:type="paragraph" w:styleId="TOC3">
    <w:name w:val="toc 3"/>
    <w:basedOn w:val="Normal"/>
    <w:next w:val="Normal"/>
    <w:autoRedefine/>
    <w:uiPriority w:val="39"/>
    <w:unhideWhenUsed/>
    <w:rsid w:val="00060433"/>
    <w:pPr>
      <w:tabs>
        <w:tab w:val="left" w:pos="1440"/>
        <w:tab w:val="right" w:leader="dot" w:pos="9350"/>
      </w:tabs>
      <w:spacing w:after="100"/>
      <w:ind w:left="1440" w:hanging="900"/>
    </w:pPr>
    <w:rPr>
      <w:rFonts w:asciiTheme="majorHAnsi" w:hAnsiTheme="majorHAnsi"/>
      <w:b/>
      <w:noProof/>
    </w:rPr>
  </w:style>
  <w:style w:type="paragraph" w:styleId="TOC4">
    <w:name w:val="toc 4"/>
    <w:basedOn w:val="Normal"/>
    <w:next w:val="Normal"/>
    <w:autoRedefine/>
    <w:uiPriority w:val="39"/>
    <w:unhideWhenUsed/>
    <w:rsid w:val="00060433"/>
    <w:pPr>
      <w:tabs>
        <w:tab w:val="left" w:pos="1620"/>
        <w:tab w:val="right" w:leader="dot" w:pos="9350"/>
      </w:tabs>
      <w:spacing w:after="100"/>
      <w:ind w:left="1620" w:hanging="1080"/>
    </w:pPr>
    <w:rPr>
      <w:rFonts w:asciiTheme="majorHAnsi" w:hAnsiTheme="majorHAnsi"/>
      <w:b/>
      <w:noProof/>
      <w:szCs w:val="20"/>
    </w:rPr>
  </w:style>
  <w:style w:type="paragraph" w:styleId="TOC5">
    <w:name w:val="toc 5"/>
    <w:basedOn w:val="Normal"/>
    <w:next w:val="Normal"/>
    <w:autoRedefine/>
    <w:uiPriority w:val="39"/>
    <w:unhideWhenUsed/>
    <w:rsid w:val="00060433"/>
    <w:pPr>
      <w:tabs>
        <w:tab w:val="left" w:pos="1800"/>
        <w:tab w:val="right" w:leader="dot" w:pos="9350"/>
      </w:tabs>
      <w:spacing w:after="100"/>
      <w:ind w:left="1800" w:hanging="1260"/>
    </w:pPr>
    <w:rPr>
      <w:rFonts w:asciiTheme="majorHAnsi" w:hAnsiTheme="majorHAnsi"/>
      <w:b/>
      <w:noProof/>
      <w:szCs w:val="20"/>
    </w:rPr>
  </w:style>
  <w:style w:type="paragraph" w:styleId="ListBullet">
    <w:name w:val="List Bullet"/>
    <w:basedOn w:val="Normal"/>
    <w:uiPriority w:val="99"/>
    <w:unhideWhenUsed/>
    <w:qFormat/>
    <w:rsid w:val="00ED4AC0"/>
    <w:pPr>
      <w:numPr>
        <w:numId w:val="28"/>
      </w:numPr>
      <w:spacing w:before="60" w:after="60"/>
    </w:pPr>
    <w:rPr>
      <w:sz w:val="24"/>
    </w:rPr>
  </w:style>
  <w:style w:type="paragraph" w:styleId="ListNumber">
    <w:name w:val="List Number"/>
    <w:basedOn w:val="Normal"/>
    <w:uiPriority w:val="99"/>
    <w:unhideWhenUsed/>
    <w:qFormat/>
    <w:rsid w:val="00ED4AC0"/>
    <w:pPr>
      <w:numPr>
        <w:numId w:val="29"/>
      </w:numPr>
      <w:spacing w:before="60" w:after="60"/>
    </w:pPr>
    <w:rPr>
      <w:sz w:val="24"/>
    </w:rPr>
  </w:style>
  <w:style w:type="paragraph" w:styleId="ListNumber2">
    <w:name w:val="List Number 2"/>
    <w:basedOn w:val="Normal"/>
    <w:uiPriority w:val="99"/>
    <w:unhideWhenUsed/>
    <w:rsid w:val="00ED4AC0"/>
    <w:pPr>
      <w:numPr>
        <w:ilvl w:val="1"/>
        <w:numId w:val="29"/>
      </w:numPr>
      <w:spacing w:before="60" w:after="60"/>
    </w:pPr>
    <w:rPr>
      <w:sz w:val="24"/>
    </w:rPr>
  </w:style>
  <w:style w:type="paragraph" w:styleId="ListNumber3">
    <w:name w:val="List Number 3"/>
    <w:basedOn w:val="Normal"/>
    <w:uiPriority w:val="99"/>
    <w:unhideWhenUsed/>
    <w:rsid w:val="00ED4AC0"/>
    <w:pPr>
      <w:numPr>
        <w:ilvl w:val="2"/>
        <w:numId w:val="29"/>
      </w:numPr>
      <w:spacing w:before="60" w:after="60"/>
    </w:pPr>
    <w:rPr>
      <w:sz w:val="24"/>
    </w:rPr>
  </w:style>
  <w:style w:type="paragraph" w:styleId="ListNumber4">
    <w:name w:val="List Number 4"/>
    <w:basedOn w:val="Normal"/>
    <w:uiPriority w:val="99"/>
    <w:unhideWhenUsed/>
    <w:rsid w:val="00ED4AC0"/>
    <w:pPr>
      <w:numPr>
        <w:ilvl w:val="3"/>
        <w:numId w:val="29"/>
      </w:numPr>
      <w:spacing w:before="60" w:after="60"/>
    </w:pPr>
    <w:rPr>
      <w:sz w:val="24"/>
    </w:rPr>
  </w:style>
  <w:style w:type="paragraph" w:styleId="ListNumber5">
    <w:name w:val="List Number 5"/>
    <w:basedOn w:val="Normal"/>
    <w:uiPriority w:val="99"/>
    <w:unhideWhenUsed/>
    <w:rsid w:val="00ED4AC0"/>
    <w:pPr>
      <w:numPr>
        <w:ilvl w:val="4"/>
        <w:numId w:val="29"/>
      </w:numPr>
      <w:spacing w:before="60" w:after="60"/>
    </w:pPr>
    <w:rPr>
      <w:sz w:val="24"/>
    </w:rPr>
  </w:style>
  <w:style w:type="paragraph" w:styleId="FootnoteText">
    <w:name w:val="footnote text"/>
    <w:basedOn w:val="Normal"/>
    <w:link w:val="FootnoteTextChar"/>
    <w:uiPriority w:val="99"/>
    <w:semiHidden/>
    <w:unhideWhenUsed/>
    <w:rsid w:val="001D2275"/>
    <w:pPr>
      <w:spacing w:before="0" w:after="0"/>
    </w:pPr>
    <w:rPr>
      <w:szCs w:val="20"/>
    </w:rPr>
  </w:style>
  <w:style w:type="character" w:customStyle="1" w:styleId="FootnoteTextChar">
    <w:name w:val="Footnote Text Char"/>
    <w:basedOn w:val="DefaultParagraphFont"/>
    <w:link w:val="FootnoteText"/>
    <w:uiPriority w:val="99"/>
    <w:semiHidden/>
    <w:rsid w:val="001D2275"/>
    <w:rPr>
      <w:sz w:val="20"/>
      <w:szCs w:val="20"/>
    </w:rPr>
  </w:style>
  <w:style w:type="character" w:styleId="FootnoteReference">
    <w:name w:val="footnote reference"/>
    <w:basedOn w:val="DefaultParagraphFont"/>
    <w:uiPriority w:val="99"/>
    <w:semiHidden/>
    <w:unhideWhenUsed/>
    <w:rsid w:val="001D2275"/>
    <w:rPr>
      <w:vertAlign w:val="superscript"/>
    </w:rPr>
  </w:style>
  <w:style w:type="character" w:styleId="Hyperlink">
    <w:name w:val="Hyperlink"/>
    <w:basedOn w:val="DefaultParagraphFont"/>
    <w:uiPriority w:val="99"/>
    <w:unhideWhenUsed/>
    <w:qFormat/>
    <w:rsid w:val="002D2F9E"/>
    <w:rPr>
      <w:color w:val="0000FF"/>
      <w:u w:val="single"/>
    </w:rPr>
  </w:style>
  <w:style w:type="paragraph" w:styleId="BodyText">
    <w:name w:val="Body Text"/>
    <w:basedOn w:val="Normal"/>
    <w:link w:val="BodyTextChar"/>
    <w:uiPriority w:val="99"/>
    <w:unhideWhenUsed/>
    <w:qFormat/>
    <w:rsid w:val="002C1E29"/>
    <w:pPr>
      <w:spacing w:before="120" w:after="120"/>
    </w:pPr>
    <w:rPr>
      <w:sz w:val="24"/>
    </w:rPr>
  </w:style>
  <w:style w:type="character" w:customStyle="1" w:styleId="BodyTextChar">
    <w:name w:val="Body Text Char"/>
    <w:basedOn w:val="DefaultParagraphFont"/>
    <w:link w:val="BodyText"/>
    <w:uiPriority w:val="99"/>
    <w:rsid w:val="002C1E29"/>
    <w:rPr>
      <w:sz w:val="24"/>
    </w:rPr>
  </w:style>
  <w:style w:type="paragraph" w:customStyle="1" w:styleId="TableBullet">
    <w:name w:val="Table Bullet"/>
    <w:basedOn w:val="Normal"/>
    <w:qFormat/>
    <w:rsid w:val="00BD11F5"/>
    <w:pPr>
      <w:numPr>
        <w:numId w:val="2"/>
      </w:numPr>
      <w:ind w:left="342"/>
      <w:contextualSpacing/>
    </w:pPr>
    <w:rPr>
      <w:rFonts w:ascii="Arial" w:hAnsi="Arial" w:cs="Times New Roman (Body CS)"/>
    </w:rPr>
  </w:style>
  <w:style w:type="paragraph" w:customStyle="1" w:styleId="Appendix1">
    <w:name w:val="Appendix 1"/>
    <w:basedOn w:val="Heading1"/>
    <w:next w:val="BodyText"/>
    <w:qFormat/>
    <w:rsid w:val="00343CD0"/>
    <w:pPr>
      <w:pageBreakBefore/>
      <w:numPr>
        <w:numId w:val="7"/>
      </w:numPr>
      <w:ind w:hanging="720"/>
    </w:pPr>
  </w:style>
  <w:style w:type="paragraph" w:customStyle="1" w:styleId="Appendix2">
    <w:name w:val="Appendix 2"/>
    <w:basedOn w:val="Heading2"/>
    <w:next w:val="BodyText"/>
    <w:qFormat/>
    <w:rsid w:val="00F835E5"/>
    <w:pPr>
      <w:numPr>
        <w:numId w:val="7"/>
      </w:numPr>
      <w:tabs>
        <w:tab w:val="clear" w:pos="1152"/>
      </w:tabs>
      <w:ind w:left="936" w:hanging="936"/>
    </w:pPr>
  </w:style>
  <w:style w:type="paragraph" w:styleId="TableofFigures">
    <w:name w:val="table of figures"/>
    <w:basedOn w:val="Normal"/>
    <w:next w:val="Normal"/>
    <w:uiPriority w:val="99"/>
    <w:unhideWhenUsed/>
    <w:rsid w:val="00DB17E9"/>
    <w:pPr>
      <w:spacing w:after="0"/>
    </w:pPr>
    <w:rPr>
      <w:sz w:val="22"/>
    </w:rPr>
  </w:style>
  <w:style w:type="numbering" w:customStyle="1" w:styleId="ListNumbered">
    <w:name w:val="List Numbered"/>
    <w:uiPriority w:val="99"/>
    <w:rsid w:val="00B66812"/>
    <w:pPr>
      <w:numPr>
        <w:numId w:val="3"/>
      </w:numPr>
    </w:pPr>
  </w:style>
  <w:style w:type="character" w:styleId="FollowedHyperlink">
    <w:name w:val="FollowedHyperlink"/>
    <w:basedOn w:val="DefaultParagraphFont"/>
    <w:uiPriority w:val="99"/>
    <w:semiHidden/>
    <w:unhideWhenUsed/>
    <w:rsid w:val="007376D7"/>
    <w:rPr>
      <w:color w:val="7030A0"/>
      <w:u w:val="single"/>
    </w:rPr>
  </w:style>
  <w:style w:type="paragraph" w:customStyle="1" w:styleId="Note">
    <w:name w:val="Note"/>
    <w:basedOn w:val="BodyText"/>
    <w:qFormat/>
    <w:rsid w:val="00461CC9"/>
    <w:pPr>
      <w:tabs>
        <w:tab w:val="left" w:pos="1457"/>
      </w:tabs>
      <w:spacing w:before="240" w:after="240"/>
      <w:ind w:left="1440" w:right="720" w:hanging="720"/>
    </w:pPr>
  </w:style>
  <w:style w:type="paragraph" w:styleId="ListBullet2">
    <w:name w:val="List Bullet 2"/>
    <w:basedOn w:val="ListBullet"/>
    <w:uiPriority w:val="99"/>
    <w:unhideWhenUsed/>
    <w:rsid w:val="00ED4AC0"/>
    <w:pPr>
      <w:numPr>
        <w:ilvl w:val="1"/>
      </w:numPr>
    </w:pPr>
  </w:style>
  <w:style w:type="paragraph" w:styleId="ListBullet3">
    <w:name w:val="List Bullet 3"/>
    <w:basedOn w:val="ListBullet"/>
    <w:uiPriority w:val="99"/>
    <w:unhideWhenUsed/>
    <w:rsid w:val="00ED4AC0"/>
    <w:pPr>
      <w:numPr>
        <w:ilvl w:val="2"/>
      </w:numPr>
    </w:pPr>
  </w:style>
  <w:style w:type="paragraph" w:styleId="ListBullet4">
    <w:name w:val="List Bullet 4"/>
    <w:basedOn w:val="ListBullet"/>
    <w:uiPriority w:val="99"/>
    <w:unhideWhenUsed/>
    <w:rsid w:val="00ED4AC0"/>
    <w:pPr>
      <w:numPr>
        <w:ilvl w:val="3"/>
      </w:numPr>
    </w:pPr>
  </w:style>
  <w:style w:type="paragraph" w:styleId="ListBullet5">
    <w:name w:val="List Bullet 5"/>
    <w:basedOn w:val="ListBullet"/>
    <w:uiPriority w:val="99"/>
    <w:unhideWhenUsed/>
    <w:rsid w:val="00ED4AC0"/>
    <w:pPr>
      <w:numPr>
        <w:ilvl w:val="4"/>
      </w:numPr>
    </w:pPr>
  </w:style>
  <w:style w:type="numbering" w:customStyle="1" w:styleId="ListBullets">
    <w:name w:val="List Bullets"/>
    <w:uiPriority w:val="99"/>
    <w:rsid w:val="009F3BA0"/>
    <w:pPr>
      <w:numPr>
        <w:numId w:val="5"/>
      </w:numPr>
    </w:pPr>
  </w:style>
  <w:style w:type="character" w:customStyle="1" w:styleId="Cross-Reference">
    <w:name w:val="Cross-Reference"/>
    <w:basedOn w:val="Hyperlink"/>
    <w:uiPriority w:val="1"/>
    <w:qFormat/>
    <w:rsid w:val="0067263E"/>
    <w:rPr>
      <w:color w:val="0000FF"/>
      <w:u w:val="single"/>
    </w:rPr>
  </w:style>
  <w:style w:type="paragraph" w:styleId="Header">
    <w:name w:val="header"/>
    <w:basedOn w:val="Normal"/>
    <w:link w:val="HeaderChar"/>
    <w:uiPriority w:val="99"/>
    <w:unhideWhenUsed/>
    <w:rsid w:val="00B65CB3"/>
    <w:pPr>
      <w:tabs>
        <w:tab w:val="center" w:pos="4680"/>
        <w:tab w:val="right" w:pos="9360"/>
      </w:tabs>
      <w:spacing w:before="0" w:after="0"/>
    </w:pPr>
  </w:style>
  <w:style w:type="character" w:customStyle="1" w:styleId="HeaderChar">
    <w:name w:val="Header Char"/>
    <w:basedOn w:val="DefaultParagraphFont"/>
    <w:link w:val="Header"/>
    <w:uiPriority w:val="99"/>
    <w:rsid w:val="00B65CB3"/>
    <w:rPr>
      <w:sz w:val="20"/>
    </w:rPr>
  </w:style>
  <w:style w:type="paragraph" w:customStyle="1" w:styleId="TableNumbered2">
    <w:name w:val="Table Numbered 2"/>
    <w:basedOn w:val="TableNumbered"/>
    <w:qFormat/>
    <w:rsid w:val="009E0512"/>
    <w:pPr>
      <w:numPr>
        <w:ilvl w:val="1"/>
      </w:numPr>
      <w:ind w:left="701" w:hanging="360"/>
    </w:pPr>
  </w:style>
  <w:style w:type="numbering" w:customStyle="1" w:styleId="TableNumbering">
    <w:name w:val="Table Numbering"/>
    <w:uiPriority w:val="99"/>
    <w:rsid w:val="00C45AFA"/>
    <w:pPr>
      <w:numPr>
        <w:numId w:val="9"/>
      </w:numPr>
    </w:pPr>
  </w:style>
  <w:style w:type="numbering" w:customStyle="1" w:styleId="Headings">
    <w:name w:val="Headings"/>
    <w:uiPriority w:val="99"/>
    <w:rsid w:val="00D345DF"/>
  </w:style>
  <w:style w:type="character" w:styleId="IntenseEmphasis">
    <w:name w:val="Intense Emphasis"/>
    <w:basedOn w:val="DefaultParagraphFont"/>
    <w:uiPriority w:val="21"/>
    <w:qFormat/>
    <w:rsid w:val="00392D38"/>
    <w:rPr>
      <w:b/>
      <w:i/>
      <w:iCs/>
      <w:color w:val="000000" w:themeColor="text1"/>
    </w:rPr>
  </w:style>
  <w:style w:type="numbering" w:customStyle="1" w:styleId="Headings0">
    <w:name w:val="Headings0"/>
    <w:next w:val="Headings"/>
    <w:uiPriority w:val="99"/>
    <w:rsid w:val="00D345DF"/>
  </w:style>
  <w:style w:type="paragraph" w:styleId="BalloonText">
    <w:name w:val="Balloon Text"/>
    <w:basedOn w:val="Normal"/>
    <w:link w:val="BalloonTextChar"/>
    <w:uiPriority w:val="99"/>
    <w:semiHidden/>
    <w:unhideWhenUsed/>
    <w:rsid w:val="00BA4165"/>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4165"/>
    <w:rPr>
      <w:rFonts w:ascii="Times New Roman" w:hAnsi="Times New Roman" w:cs="Times New Roman"/>
      <w:sz w:val="18"/>
      <w:szCs w:val="18"/>
    </w:rPr>
  </w:style>
  <w:style w:type="paragraph" w:customStyle="1" w:styleId="TableText">
    <w:name w:val="Table Text"/>
    <w:link w:val="TableTextChar"/>
    <w:qFormat/>
    <w:rsid w:val="00944826"/>
    <w:pPr>
      <w:spacing w:before="40" w:after="40" w:line="240" w:lineRule="auto"/>
      <w:ind w:firstLine="0"/>
    </w:pPr>
    <w:rPr>
      <w:rFonts w:ascii="Arial" w:hAnsi="Arial" w:cs="Times New Roman (Body CS)"/>
      <w:sz w:val="20"/>
    </w:rPr>
  </w:style>
  <w:style w:type="paragraph" w:customStyle="1" w:styleId="TableTextBold">
    <w:name w:val="Table Text Bold"/>
    <w:basedOn w:val="TableText"/>
    <w:next w:val="TableText"/>
    <w:qFormat/>
    <w:rsid w:val="00DA59C0"/>
    <w:rPr>
      <w:rFonts w:ascii="Arial Bold" w:hAnsi="Arial Bold"/>
      <w:b/>
    </w:rPr>
  </w:style>
  <w:style w:type="paragraph" w:customStyle="1" w:styleId="TableHeaderRow">
    <w:name w:val="Table Header Row"/>
    <w:next w:val="TableText"/>
    <w:qFormat/>
    <w:rsid w:val="00DA59C0"/>
    <w:pPr>
      <w:keepNext/>
      <w:shd w:val="clear" w:color="auto" w:fill="F2F2F2" w:themeFill="background1" w:themeFillShade="F2"/>
      <w:spacing w:before="40" w:after="40" w:line="240" w:lineRule="auto"/>
      <w:ind w:firstLine="0"/>
    </w:pPr>
    <w:rPr>
      <w:rFonts w:ascii="Arial Bold" w:hAnsi="Arial Bold" w:cs="Times New Roman (Body CS)"/>
      <w:b/>
      <w:sz w:val="20"/>
    </w:rPr>
  </w:style>
  <w:style w:type="character" w:customStyle="1" w:styleId="TableTextChar">
    <w:name w:val="Table Text Char"/>
    <w:link w:val="TableText"/>
    <w:rsid w:val="003828C6"/>
    <w:rPr>
      <w:rFonts w:ascii="Arial" w:hAnsi="Arial" w:cs="Times New Roman (Body CS)"/>
      <w:sz w:val="20"/>
    </w:rPr>
  </w:style>
  <w:style w:type="character" w:styleId="CommentReference">
    <w:name w:val="annotation reference"/>
    <w:basedOn w:val="DefaultParagraphFont"/>
    <w:uiPriority w:val="99"/>
    <w:semiHidden/>
    <w:unhideWhenUsed/>
    <w:rsid w:val="009864EA"/>
    <w:rPr>
      <w:sz w:val="16"/>
      <w:szCs w:val="16"/>
    </w:rPr>
  </w:style>
  <w:style w:type="paragraph" w:styleId="CommentText">
    <w:name w:val="annotation text"/>
    <w:basedOn w:val="Normal"/>
    <w:link w:val="CommentTextChar"/>
    <w:uiPriority w:val="99"/>
    <w:semiHidden/>
    <w:unhideWhenUsed/>
    <w:rsid w:val="009864EA"/>
    <w:rPr>
      <w:szCs w:val="20"/>
    </w:rPr>
  </w:style>
  <w:style w:type="character" w:customStyle="1" w:styleId="CommentTextChar">
    <w:name w:val="Comment Text Char"/>
    <w:basedOn w:val="DefaultParagraphFont"/>
    <w:link w:val="CommentText"/>
    <w:uiPriority w:val="99"/>
    <w:semiHidden/>
    <w:rsid w:val="009864EA"/>
    <w:rPr>
      <w:sz w:val="20"/>
      <w:szCs w:val="20"/>
    </w:rPr>
  </w:style>
  <w:style w:type="paragraph" w:styleId="CommentSubject">
    <w:name w:val="annotation subject"/>
    <w:basedOn w:val="CommentText"/>
    <w:next w:val="CommentText"/>
    <w:link w:val="CommentSubjectChar"/>
    <w:uiPriority w:val="99"/>
    <w:semiHidden/>
    <w:unhideWhenUsed/>
    <w:rsid w:val="009864EA"/>
    <w:rPr>
      <w:b/>
      <w:bCs/>
    </w:rPr>
  </w:style>
  <w:style w:type="character" w:customStyle="1" w:styleId="CommentSubjectChar">
    <w:name w:val="Comment Subject Char"/>
    <w:basedOn w:val="CommentTextChar"/>
    <w:link w:val="CommentSubject"/>
    <w:uiPriority w:val="99"/>
    <w:semiHidden/>
    <w:rsid w:val="009864EA"/>
    <w:rPr>
      <w:b/>
      <w:bCs/>
      <w:sz w:val="20"/>
      <w:szCs w:val="20"/>
    </w:rPr>
  </w:style>
  <w:style w:type="paragraph" w:customStyle="1" w:styleId="InstructionalTextTitle2">
    <w:name w:val="Instructional Text Title 2"/>
    <w:basedOn w:val="Title2"/>
    <w:next w:val="Title2"/>
    <w:qFormat/>
    <w:rsid w:val="0039101D"/>
    <w:pPr>
      <w:spacing w:before="120"/>
      <w:contextualSpacing w:val="0"/>
    </w:pPr>
    <w:rPr>
      <w:rFonts w:ascii="Times New Roman" w:eastAsia="Times New Roman" w:hAnsi="Times New Roman" w:cs="Times New Roman"/>
      <w:b w:val="0"/>
      <w:i/>
      <w:iCs w:val="0"/>
      <w:color w:val="0000FF"/>
      <w:spacing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325781">
      <w:bodyDiv w:val="1"/>
      <w:marLeft w:val="0"/>
      <w:marRight w:val="0"/>
      <w:marTop w:val="0"/>
      <w:marBottom w:val="0"/>
      <w:divBdr>
        <w:top w:val="none" w:sz="0" w:space="0" w:color="auto"/>
        <w:left w:val="none" w:sz="0" w:space="0" w:color="auto"/>
        <w:bottom w:val="none" w:sz="0" w:space="0" w:color="auto"/>
        <w:right w:val="none" w:sz="0" w:space="0" w:color="auto"/>
      </w:divBdr>
    </w:div>
    <w:div w:id="158302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di%20Woodruff\Documents\__VAM%20Docs\VA%20Doc%20Template%20for%20Word.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97CD8E7008C145883C82B75C1C0749" ma:contentTypeVersion="5" ma:contentTypeDescription="Create a new document." ma:contentTypeScope="" ma:versionID="ddcea02fbdd5cd0abb1e4bd58e1a2c2d">
  <xsd:schema xmlns:xsd="http://www.w3.org/2001/XMLSchema" xmlns:xs="http://www.w3.org/2001/XMLSchema" xmlns:p="http://schemas.microsoft.com/office/2006/metadata/properties" xmlns:ns2="3145f2f8-1457-4819-b225-831849cd4fa4" targetNamespace="http://schemas.microsoft.com/office/2006/metadata/properties" ma:root="true" ma:fieldsID="e8994409ad666081f9c4c1838e4264f0" ns2:_="">
    <xsd:import namespace="3145f2f8-1457-4819-b225-831849cd4f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5f2f8-1457-4819-b225-831849cd4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2E313-67D5-4499-983C-FD0C60B176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5f2f8-1457-4819-b225-831849cd4f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F07D5F-4116-429E-B77C-3953A4DA3BA8}">
  <ds:schemaRefs>
    <ds:schemaRef ds:uri="3145f2f8-1457-4819-b225-831849cd4fa4"/>
    <ds:schemaRef ds:uri="http://schemas.microsoft.com/office/2006/documentManagement/types"/>
    <ds:schemaRef ds:uri="http://purl.org/dc/elements/1.1/"/>
    <ds:schemaRef ds:uri="http://www.w3.org/XML/1998/namespace"/>
    <ds:schemaRef ds:uri="http://schemas.microsoft.com/office/infopath/2007/PartnerControls"/>
    <ds:schemaRef ds:uri="http://purl.org/dc/terms/"/>
    <ds:schemaRef ds:uri="http://schemas.openxmlformats.org/package/2006/metadata/core-properti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B2C83A95-624D-43AE-88F8-196C2B8AB2E5}">
  <ds:schemaRefs>
    <ds:schemaRef ds:uri="http://schemas.microsoft.com/sharepoint/v3/contenttype/forms"/>
  </ds:schemaRefs>
</ds:datastoreItem>
</file>

<file path=customXml/itemProps4.xml><?xml version="1.0" encoding="utf-8"?>
<ds:datastoreItem xmlns:ds="http://schemas.openxmlformats.org/officeDocument/2006/customXml" ds:itemID="{0F5B9C60-C646-45E9-A865-166B4C1E7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 Doc Template for Word</Template>
  <TotalTime>0</TotalTime>
  <Pages>11</Pages>
  <Words>2855</Words>
  <Characters>16277</Characters>
  <Application>Microsoft Office Word</Application>
  <DocSecurity>0</DocSecurity>
  <Lines>135</Lines>
  <Paragraphs>38</Paragraphs>
  <ScaleCrop>false</ScaleCrop>
  <Manager>Nilesh.Lal@ablevets.com</Manager>
  <Company/>
  <LinksUpToDate>false</LinksUpToDate>
  <CharactersWithSpaces>19094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 Woodroof</dc:creator>
  <cp:keywords/>
  <dc:description/>
  <cp:lastModifiedBy>Savio Mendonsa</cp:lastModifiedBy>
  <cp:revision>164</cp:revision>
  <dcterms:created xsi:type="dcterms:W3CDTF">2019-05-21T13:27:00Z</dcterms:created>
  <dcterms:modified xsi:type="dcterms:W3CDTF">2020-01-30T05:03:00Z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0x010100CC97CD8E7008C145883C82B75C1C0749</vt:lpwstr>
  </property>
</Properties>
</file>