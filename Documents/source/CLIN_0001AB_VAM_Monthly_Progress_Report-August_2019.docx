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9699A" w14:textId="77777777" w:rsidR="00DB2E46" w:rsidRDefault="00B06182" w:rsidP="00E05E6F">
      <w:pPr>
        <w:pStyle w:val="Title"/>
      </w:pPr>
      <w:r w:rsidRPr="00B06182">
        <w:t>V</w:t>
      </w:r>
      <w:r>
        <w:t>ist</w:t>
      </w:r>
      <w:r w:rsidRPr="00B06182">
        <w:t>A Adaptive Maintenance VAEC Security (VAM)</w:t>
      </w:r>
    </w:p>
    <w:p w14:paraId="191503CD" w14:textId="77777777" w:rsidR="00AE1DED" w:rsidRDefault="00B06182" w:rsidP="00AE1DED">
      <w:pPr>
        <w:pStyle w:val="Title"/>
      </w:pPr>
      <w:r>
        <w:t>Monthly Progress Report</w:t>
      </w:r>
    </w:p>
    <w:p w14:paraId="563F948E" w14:textId="77777777" w:rsidR="00AE1DED" w:rsidRDefault="00AE1DED" w:rsidP="00060433">
      <w:pPr>
        <w:pStyle w:val="CoverImage"/>
      </w:pPr>
      <w:r>
        <w:rPr>
          <w:noProof/>
        </w:rPr>
        <w:drawing>
          <wp:inline distT="0" distB="0" distL="0" distR="0" wp14:anchorId="5ED1714D" wp14:editId="11A6E556">
            <wp:extent cx="2171700" cy="2171700"/>
            <wp:effectExtent l="0" t="0" r="0" b="0"/>
            <wp:docPr id="1"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AB1EDD1" w14:textId="77777777" w:rsidR="00044852" w:rsidRPr="00044852" w:rsidRDefault="00044852" w:rsidP="00044852">
      <w:pPr>
        <w:pStyle w:val="Subtitle"/>
      </w:pPr>
      <w:r w:rsidRPr="00044852">
        <w:t>Department of Veterans Affairs</w:t>
      </w:r>
    </w:p>
    <w:p w14:paraId="6032F78E" w14:textId="14A68153" w:rsidR="00AE1DED" w:rsidRPr="00044852" w:rsidRDefault="00856D72" w:rsidP="00044852">
      <w:pPr>
        <w:pStyle w:val="PubDate"/>
      </w:pPr>
      <w:r>
        <w:t>August</w:t>
      </w:r>
      <w:r w:rsidR="00AE1DED" w:rsidRPr="00044852">
        <w:t xml:space="preserve"> </w:t>
      </w:r>
      <w:r w:rsidR="00B06182" w:rsidRPr="00044852">
        <w:t>2019</w:t>
      </w:r>
    </w:p>
    <w:p w14:paraId="1E4FF8FA" w14:textId="29912BE6" w:rsidR="00105215" w:rsidRPr="00044852" w:rsidRDefault="00AE1DED" w:rsidP="00044852">
      <w:pPr>
        <w:pStyle w:val="Title2"/>
      </w:pPr>
      <w:r w:rsidRPr="00044852">
        <w:t xml:space="preserve">Version </w:t>
      </w:r>
      <w:r w:rsidR="00B06182" w:rsidRPr="00044852">
        <w:t>1.</w:t>
      </w:r>
      <w:r w:rsidR="00856D72">
        <w:t>5</w:t>
      </w:r>
    </w:p>
    <w:p w14:paraId="045C0F23" w14:textId="77777777" w:rsidR="009A1D9A" w:rsidRDefault="009A1D9A" w:rsidP="00044852">
      <w:pPr>
        <w:pStyle w:val="BodyText"/>
      </w:pPr>
    </w:p>
    <w:p w14:paraId="5ABD6603" w14:textId="77777777" w:rsidR="009A1D9A" w:rsidRPr="009A1D9A" w:rsidRDefault="009A1D9A" w:rsidP="009A1D9A">
      <w:pPr>
        <w:sectPr w:rsidR="009A1D9A" w:rsidRPr="009A1D9A" w:rsidSect="009A1D9A">
          <w:headerReference w:type="even" r:id="rId12"/>
          <w:headerReference w:type="default" r:id="rId13"/>
          <w:footerReference w:type="even" r:id="rId14"/>
          <w:footerReference w:type="default" r:id="rId15"/>
          <w:headerReference w:type="first" r:id="rId16"/>
          <w:footerReference w:type="first" r:id="rId17"/>
          <w:pgSz w:w="12240" w:h="15840"/>
          <w:pgMar w:top="3600" w:right="1440" w:bottom="1440" w:left="1440" w:header="720" w:footer="720" w:gutter="0"/>
          <w:cols w:space="720"/>
          <w:docGrid w:linePitch="360"/>
        </w:sectPr>
      </w:pPr>
    </w:p>
    <w:p w14:paraId="2EFF790D" w14:textId="77777777" w:rsidR="009A1D9A" w:rsidRDefault="009A1D9A" w:rsidP="009A1D9A">
      <w:pPr>
        <w:pStyle w:val="Title2"/>
      </w:pPr>
      <w:r>
        <w:lastRenderedPageBreak/>
        <w:t>Revision History</w:t>
      </w:r>
    </w:p>
    <w:tbl>
      <w:tblPr>
        <w:tblStyle w:val="JLV-CV"/>
        <w:tblW w:w="0" w:type="auto"/>
        <w:tblLayout w:type="fixed"/>
        <w:tblLook w:val="0420" w:firstRow="1" w:lastRow="0" w:firstColumn="0" w:lastColumn="0" w:noHBand="0" w:noVBand="1"/>
      </w:tblPr>
      <w:tblGrid>
        <w:gridCol w:w="1345"/>
        <w:gridCol w:w="990"/>
        <w:gridCol w:w="5850"/>
        <w:gridCol w:w="1165"/>
      </w:tblGrid>
      <w:tr w:rsidR="009A1D9A" w:rsidRPr="00AC0E30" w14:paraId="52E2FBBB" w14:textId="77777777" w:rsidTr="7550532C">
        <w:trPr>
          <w:cnfStyle w:val="100000000000" w:firstRow="1" w:lastRow="0" w:firstColumn="0" w:lastColumn="0" w:oddVBand="0" w:evenVBand="0" w:oddHBand="0" w:evenHBand="0" w:firstRowFirstColumn="0" w:firstRowLastColumn="0" w:lastRowFirstColumn="0" w:lastRowLastColumn="0"/>
        </w:trPr>
        <w:tc>
          <w:tcPr>
            <w:tcW w:w="1345" w:type="dxa"/>
          </w:tcPr>
          <w:p w14:paraId="19D3BA25" w14:textId="77777777" w:rsidR="009A1D9A" w:rsidRPr="00AC0E30" w:rsidRDefault="009A1D9A" w:rsidP="00AC0E30">
            <w:r w:rsidRPr="00AC0E30">
              <w:t>Date</w:t>
            </w:r>
          </w:p>
        </w:tc>
        <w:tc>
          <w:tcPr>
            <w:tcW w:w="990" w:type="dxa"/>
          </w:tcPr>
          <w:p w14:paraId="6A98EFC9" w14:textId="77777777" w:rsidR="009A1D9A" w:rsidRPr="00AC0E30" w:rsidRDefault="009A1D9A" w:rsidP="00AC0E30">
            <w:r w:rsidRPr="00AC0E30">
              <w:t>Version</w:t>
            </w:r>
          </w:p>
        </w:tc>
        <w:tc>
          <w:tcPr>
            <w:tcW w:w="5850" w:type="dxa"/>
          </w:tcPr>
          <w:p w14:paraId="0833E3C4" w14:textId="77777777" w:rsidR="009A1D9A" w:rsidRPr="00AC0E30" w:rsidRDefault="009A1D9A" w:rsidP="00AC0E30">
            <w:r w:rsidRPr="00AC0E30">
              <w:t>Description</w:t>
            </w:r>
          </w:p>
        </w:tc>
        <w:tc>
          <w:tcPr>
            <w:tcW w:w="1165" w:type="dxa"/>
          </w:tcPr>
          <w:p w14:paraId="49B57F57" w14:textId="77777777" w:rsidR="009A1D9A" w:rsidRPr="00AC0E30" w:rsidRDefault="009A1D9A" w:rsidP="00AC0E30">
            <w:r w:rsidRPr="00AC0E30">
              <w:t>Author</w:t>
            </w:r>
          </w:p>
        </w:tc>
      </w:tr>
      <w:tr w:rsidR="00856D72" w:rsidRPr="00AC0E30" w14:paraId="43F6AB21" w14:textId="77777777" w:rsidTr="7550532C">
        <w:tc>
          <w:tcPr>
            <w:tcW w:w="1345" w:type="dxa"/>
          </w:tcPr>
          <w:p w14:paraId="18A08C53" w14:textId="277AC4EA" w:rsidR="00856D72" w:rsidRDefault="00856D72" w:rsidP="00856D72">
            <w:r>
              <w:t>08/02/2019</w:t>
            </w:r>
          </w:p>
        </w:tc>
        <w:tc>
          <w:tcPr>
            <w:tcW w:w="990" w:type="dxa"/>
          </w:tcPr>
          <w:p w14:paraId="623414D5" w14:textId="3A7A093D" w:rsidR="00856D72" w:rsidRDefault="00856D72" w:rsidP="00856D72">
            <w:r>
              <w:t>1.5</w:t>
            </w:r>
          </w:p>
        </w:tc>
        <w:tc>
          <w:tcPr>
            <w:tcW w:w="5850" w:type="dxa"/>
          </w:tcPr>
          <w:p w14:paraId="03101091" w14:textId="6CDC09E7" w:rsidR="00856D72" w:rsidRDefault="7550532C" w:rsidP="00856D72">
            <w:r>
              <w:t>Updates for July 2019</w:t>
            </w:r>
          </w:p>
        </w:tc>
        <w:tc>
          <w:tcPr>
            <w:tcW w:w="1165" w:type="dxa"/>
          </w:tcPr>
          <w:p w14:paraId="1A582E58" w14:textId="19F15958" w:rsidR="00856D72" w:rsidRDefault="00856D72" w:rsidP="00856D72">
            <w:r>
              <w:t>AbleVets</w:t>
            </w:r>
          </w:p>
        </w:tc>
      </w:tr>
      <w:tr w:rsidR="00044852" w:rsidRPr="00AC0E30" w14:paraId="40A3650A" w14:textId="77777777" w:rsidTr="7550532C">
        <w:tc>
          <w:tcPr>
            <w:tcW w:w="1345" w:type="dxa"/>
          </w:tcPr>
          <w:p w14:paraId="19C87DC1" w14:textId="20C9A874" w:rsidR="00044852" w:rsidRPr="00F07ECD" w:rsidRDefault="00044852" w:rsidP="007507A8">
            <w:r>
              <w:t>07/03/2019</w:t>
            </w:r>
          </w:p>
        </w:tc>
        <w:tc>
          <w:tcPr>
            <w:tcW w:w="990" w:type="dxa"/>
          </w:tcPr>
          <w:p w14:paraId="3B8D0AFD" w14:textId="0345CE21" w:rsidR="00044852" w:rsidRPr="0025610F" w:rsidRDefault="00044852" w:rsidP="007507A8">
            <w:r>
              <w:t>1.4</w:t>
            </w:r>
          </w:p>
        </w:tc>
        <w:tc>
          <w:tcPr>
            <w:tcW w:w="5850" w:type="dxa"/>
          </w:tcPr>
          <w:p w14:paraId="2CEB5664" w14:textId="432D56C7" w:rsidR="00044852" w:rsidRPr="0025610F" w:rsidRDefault="00044852" w:rsidP="007507A8">
            <w:r>
              <w:t>Updates for June 2019</w:t>
            </w:r>
          </w:p>
        </w:tc>
        <w:tc>
          <w:tcPr>
            <w:tcW w:w="1165" w:type="dxa"/>
          </w:tcPr>
          <w:p w14:paraId="5B5E02EF" w14:textId="449C4902" w:rsidR="00044852" w:rsidRPr="00AC0E30" w:rsidRDefault="00044852" w:rsidP="007507A8">
            <w:r>
              <w:t>AbleVets</w:t>
            </w:r>
          </w:p>
        </w:tc>
      </w:tr>
      <w:tr w:rsidR="007507A8" w:rsidRPr="00AC0E30" w14:paraId="34A424CB" w14:textId="77777777" w:rsidTr="7550532C">
        <w:tc>
          <w:tcPr>
            <w:tcW w:w="1345" w:type="dxa"/>
          </w:tcPr>
          <w:p w14:paraId="68E00794" w14:textId="77777777" w:rsidR="007507A8" w:rsidRPr="00F07ECD" w:rsidRDefault="007507A8" w:rsidP="007507A8">
            <w:r w:rsidRPr="00F07ECD">
              <w:t>06/</w:t>
            </w:r>
            <w:r w:rsidR="00F07ECD">
              <w:t>03</w:t>
            </w:r>
            <w:r w:rsidRPr="00F07ECD">
              <w:t>/2019</w:t>
            </w:r>
          </w:p>
        </w:tc>
        <w:tc>
          <w:tcPr>
            <w:tcW w:w="990" w:type="dxa"/>
          </w:tcPr>
          <w:p w14:paraId="758FA004" w14:textId="77777777" w:rsidR="007507A8" w:rsidRPr="0025610F" w:rsidRDefault="007507A8" w:rsidP="007507A8">
            <w:r w:rsidRPr="0025610F">
              <w:t>1.3</w:t>
            </w:r>
          </w:p>
        </w:tc>
        <w:tc>
          <w:tcPr>
            <w:tcW w:w="5850" w:type="dxa"/>
          </w:tcPr>
          <w:p w14:paraId="21FA9ED5" w14:textId="77777777" w:rsidR="007507A8" w:rsidRPr="0025610F" w:rsidRDefault="007507A8" w:rsidP="007507A8">
            <w:r w:rsidRPr="0025610F">
              <w:t>Updates for May 2019</w:t>
            </w:r>
          </w:p>
        </w:tc>
        <w:tc>
          <w:tcPr>
            <w:tcW w:w="1165" w:type="dxa"/>
          </w:tcPr>
          <w:p w14:paraId="26AC2214" w14:textId="77777777" w:rsidR="007507A8" w:rsidRPr="00AC0E30" w:rsidRDefault="007507A8" w:rsidP="007507A8">
            <w:r w:rsidRPr="00AC0E30">
              <w:t>AbleVets</w:t>
            </w:r>
          </w:p>
        </w:tc>
      </w:tr>
      <w:tr w:rsidR="007507A8" w:rsidRPr="00AC0E30" w14:paraId="41F52DDF" w14:textId="77777777" w:rsidTr="7550532C">
        <w:tc>
          <w:tcPr>
            <w:tcW w:w="1345" w:type="dxa"/>
          </w:tcPr>
          <w:p w14:paraId="18245D2F" w14:textId="77777777" w:rsidR="007507A8" w:rsidRPr="0025610F" w:rsidRDefault="007507A8" w:rsidP="007507A8">
            <w:r w:rsidRPr="0025610F">
              <w:t>05/03/2019</w:t>
            </w:r>
          </w:p>
        </w:tc>
        <w:tc>
          <w:tcPr>
            <w:tcW w:w="990" w:type="dxa"/>
          </w:tcPr>
          <w:p w14:paraId="46179AF5" w14:textId="77777777" w:rsidR="007507A8" w:rsidRPr="0025610F" w:rsidRDefault="007507A8" w:rsidP="007507A8">
            <w:r w:rsidRPr="0025610F">
              <w:t>1.2</w:t>
            </w:r>
          </w:p>
        </w:tc>
        <w:tc>
          <w:tcPr>
            <w:tcW w:w="5850" w:type="dxa"/>
          </w:tcPr>
          <w:p w14:paraId="12A07C67" w14:textId="77777777" w:rsidR="007507A8" w:rsidRPr="0025610F" w:rsidRDefault="007507A8" w:rsidP="007507A8">
            <w:r w:rsidRPr="0025610F">
              <w:t>Updates for April 2019</w:t>
            </w:r>
          </w:p>
        </w:tc>
        <w:tc>
          <w:tcPr>
            <w:tcW w:w="1165" w:type="dxa"/>
          </w:tcPr>
          <w:p w14:paraId="31D13544" w14:textId="77777777" w:rsidR="007507A8" w:rsidRPr="00AC0E30" w:rsidRDefault="007507A8" w:rsidP="007507A8">
            <w:r w:rsidRPr="00AC0E30">
              <w:t>AbleVets</w:t>
            </w:r>
          </w:p>
        </w:tc>
      </w:tr>
      <w:tr w:rsidR="007507A8" w:rsidRPr="00AC0E30" w14:paraId="247DE3A1" w14:textId="77777777" w:rsidTr="7550532C">
        <w:tc>
          <w:tcPr>
            <w:tcW w:w="1345" w:type="dxa"/>
          </w:tcPr>
          <w:p w14:paraId="75ED9861" w14:textId="77777777" w:rsidR="007507A8" w:rsidRPr="0025610F" w:rsidRDefault="007507A8" w:rsidP="007507A8">
            <w:r w:rsidRPr="0025610F">
              <w:t>04/03/2019</w:t>
            </w:r>
          </w:p>
        </w:tc>
        <w:tc>
          <w:tcPr>
            <w:tcW w:w="990" w:type="dxa"/>
          </w:tcPr>
          <w:p w14:paraId="36FBAF4F" w14:textId="77777777" w:rsidR="007507A8" w:rsidRPr="0025610F" w:rsidRDefault="007507A8" w:rsidP="007507A8">
            <w:r w:rsidRPr="0025610F">
              <w:t>1.1</w:t>
            </w:r>
          </w:p>
        </w:tc>
        <w:tc>
          <w:tcPr>
            <w:tcW w:w="5850" w:type="dxa"/>
          </w:tcPr>
          <w:p w14:paraId="70813D17" w14:textId="77777777" w:rsidR="007507A8" w:rsidRPr="0025610F" w:rsidRDefault="007507A8" w:rsidP="007507A8">
            <w:r w:rsidRPr="0025610F">
              <w:t>Updates for March 2019</w:t>
            </w:r>
          </w:p>
        </w:tc>
        <w:tc>
          <w:tcPr>
            <w:tcW w:w="1165" w:type="dxa"/>
          </w:tcPr>
          <w:p w14:paraId="2911A1EE" w14:textId="77777777" w:rsidR="007507A8" w:rsidRPr="00AC0E30" w:rsidRDefault="007507A8" w:rsidP="007507A8">
            <w:r w:rsidRPr="00AC0E30">
              <w:t>AbleVets</w:t>
            </w:r>
          </w:p>
        </w:tc>
      </w:tr>
      <w:tr w:rsidR="007507A8" w:rsidRPr="00AC0E30" w14:paraId="201E3657" w14:textId="77777777" w:rsidTr="7550532C">
        <w:tc>
          <w:tcPr>
            <w:tcW w:w="1345" w:type="dxa"/>
          </w:tcPr>
          <w:p w14:paraId="0C926BDC" w14:textId="77777777" w:rsidR="007507A8" w:rsidRPr="0025610F" w:rsidRDefault="007507A8" w:rsidP="007507A8">
            <w:r w:rsidRPr="0025610F">
              <w:t>03/04/2019</w:t>
            </w:r>
          </w:p>
        </w:tc>
        <w:tc>
          <w:tcPr>
            <w:tcW w:w="990" w:type="dxa"/>
          </w:tcPr>
          <w:p w14:paraId="68409EA0" w14:textId="77777777" w:rsidR="007507A8" w:rsidRPr="0025610F" w:rsidRDefault="007507A8" w:rsidP="007507A8">
            <w:r w:rsidRPr="0025610F">
              <w:t>1.0</w:t>
            </w:r>
          </w:p>
        </w:tc>
        <w:tc>
          <w:tcPr>
            <w:tcW w:w="5850" w:type="dxa"/>
          </w:tcPr>
          <w:p w14:paraId="121259D0" w14:textId="77777777" w:rsidR="007507A8" w:rsidRDefault="007507A8" w:rsidP="007507A8">
            <w:r w:rsidRPr="0025610F">
              <w:t>Initial version of the document</w:t>
            </w:r>
          </w:p>
        </w:tc>
        <w:tc>
          <w:tcPr>
            <w:tcW w:w="1165" w:type="dxa"/>
          </w:tcPr>
          <w:p w14:paraId="650C3370" w14:textId="77777777" w:rsidR="007507A8" w:rsidRPr="00AC0E30" w:rsidRDefault="007507A8" w:rsidP="007507A8">
            <w:r w:rsidRPr="00AC0E30">
              <w:t>AbleVets</w:t>
            </w:r>
          </w:p>
        </w:tc>
      </w:tr>
    </w:tbl>
    <w:p w14:paraId="42177B9A" w14:textId="77777777" w:rsidR="00B4126B" w:rsidRPr="00B4126B" w:rsidRDefault="00B4126B" w:rsidP="007507A8">
      <w:pPr>
        <w:pStyle w:val="BodyText"/>
      </w:pPr>
    </w:p>
    <w:p w14:paraId="19ED8E2D" w14:textId="77777777" w:rsidR="00B4126B" w:rsidRDefault="00B4126B" w:rsidP="00B4126B">
      <w:pPr>
        <w:pStyle w:val="TOCHeading"/>
      </w:pPr>
      <w:r>
        <w:t>Table of Contents</w:t>
      </w:r>
    </w:p>
    <w:p w14:paraId="43C37A98" w14:textId="72E04489" w:rsidR="00EE67C7"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15895831" w:history="1">
        <w:r w:rsidR="00EE67C7" w:rsidRPr="00415E6F">
          <w:rPr>
            <w:rStyle w:val="Hyperlink"/>
          </w:rPr>
          <w:t>1.</w:t>
        </w:r>
        <w:r w:rsidR="00EE67C7">
          <w:rPr>
            <w:rFonts w:asciiTheme="minorHAnsi" w:hAnsiTheme="minorHAnsi"/>
            <w:b w:val="0"/>
            <w:sz w:val="22"/>
          </w:rPr>
          <w:tab/>
        </w:r>
        <w:r w:rsidR="00EE67C7" w:rsidRPr="00415E6F">
          <w:rPr>
            <w:rStyle w:val="Hyperlink"/>
          </w:rPr>
          <w:t>Introduction</w:t>
        </w:r>
        <w:r w:rsidR="00EE67C7">
          <w:rPr>
            <w:webHidden/>
          </w:rPr>
          <w:tab/>
        </w:r>
        <w:r w:rsidR="00EE67C7">
          <w:rPr>
            <w:webHidden/>
          </w:rPr>
          <w:fldChar w:fldCharType="begin"/>
        </w:r>
        <w:r w:rsidR="00EE67C7">
          <w:rPr>
            <w:webHidden/>
          </w:rPr>
          <w:instrText xml:space="preserve"> PAGEREF _Toc15895831 \h </w:instrText>
        </w:r>
        <w:r w:rsidR="00EE67C7">
          <w:rPr>
            <w:webHidden/>
          </w:rPr>
        </w:r>
        <w:r w:rsidR="00EE67C7">
          <w:rPr>
            <w:webHidden/>
          </w:rPr>
          <w:fldChar w:fldCharType="separate"/>
        </w:r>
        <w:r w:rsidR="00EE67C7">
          <w:rPr>
            <w:webHidden/>
          </w:rPr>
          <w:t>1</w:t>
        </w:r>
        <w:r w:rsidR="00EE67C7">
          <w:rPr>
            <w:webHidden/>
          </w:rPr>
          <w:fldChar w:fldCharType="end"/>
        </w:r>
      </w:hyperlink>
    </w:p>
    <w:p w14:paraId="3D430052" w14:textId="56789FFF" w:rsidR="00EE67C7" w:rsidRDefault="00263F4A">
      <w:pPr>
        <w:pStyle w:val="TOC1"/>
        <w:rPr>
          <w:rFonts w:asciiTheme="minorHAnsi" w:hAnsiTheme="minorHAnsi"/>
          <w:b w:val="0"/>
          <w:sz w:val="22"/>
        </w:rPr>
      </w:pPr>
      <w:hyperlink w:anchor="_Toc15895832" w:history="1">
        <w:r w:rsidR="00EE67C7" w:rsidRPr="00415E6F">
          <w:rPr>
            <w:rStyle w:val="Hyperlink"/>
          </w:rPr>
          <w:t>2.</w:t>
        </w:r>
        <w:r w:rsidR="00EE67C7">
          <w:rPr>
            <w:rFonts w:asciiTheme="minorHAnsi" w:hAnsiTheme="minorHAnsi"/>
            <w:b w:val="0"/>
            <w:sz w:val="22"/>
          </w:rPr>
          <w:tab/>
        </w:r>
        <w:r w:rsidR="00EE67C7" w:rsidRPr="00415E6F">
          <w:rPr>
            <w:rStyle w:val="Hyperlink"/>
          </w:rPr>
          <w:t>Work Completed</w:t>
        </w:r>
        <w:r w:rsidR="00EE67C7">
          <w:rPr>
            <w:webHidden/>
          </w:rPr>
          <w:tab/>
        </w:r>
        <w:r w:rsidR="00EE67C7">
          <w:rPr>
            <w:webHidden/>
          </w:rPr>
          <w:fldChar w:fldCharType="begin"/>
        </w:r>
        <w:r w:rsidR="00EE67C7">
          <w:rPr>
            <w:webHidden/>
          </w:rPr>
          <w:instrText xml:space="preserve"> PAGEREF _Toc15895832 \h </w:instrText>
        </w:r>
        <w:r w:rsidR="00EE67C7">
          <w:rPr>
            <w:webHidden/>
          </w:rPr>
        </w:r>
        <w:r w:rsidR="00EE67C7">
          <w:rPr>
            <w:webHidden/>
          </w:rPr>
          <w:fldChar w:fldCharType="separate"/>
        </w:r>
        <w:r w:rsidR="00EE67C7">
          <w:rPr>
            <w:webHidden/>
          </w:rPr>
          <w:t>1</w:t>
        </w:r>
        <w:r w:rsidR="00EE67C7">
          <w:rPr>
            <w:webHidden/>
          </w:rPr>
          <w:fldChar w:fldCharType="end"/>
        </w:r>
      </w:hyperlink>
    </w:p>
    <w:p w14:paraId="4E70213B" w14:textId="6FC48661" w:rsidR="00EE67C7" w:rsidRDefault="00263F4A">
      <w:pPr>
        <w:pStyle w:val="TOC1"/>
        <w:rPr>
          <w:rFonts w:asciiTheme="minorHAnsi" w:hAnsiTheme="minorHAnsi"/>
          <w:b w:val="0"/>
          <w:sz w:val="22"/>
        </w:rPr>
      </w:pPr>
      <w:hyperlink w:anchor="_Toc15895833" w:history="1">
        <w:r w:rsidR="00EE67C7" w:rsidRPr="00415E6F">
          <w:rPr>
            <w:rStyle w:val="Hyperlink"/>
          </w:rPr>
          <w:t>3.</w:t>
        </w:r>
        <w:r w:rsidR="00EE67C7">
          <w:rPr>
            <w:rFonts w:asciiTheme="minorHAnsi" w:hAnsiTheme="minorHAnsi"/>
            <w:b w:val="0"/>
            <w:sz w:val="22"/>
          </w:rPr>
          <w:tab/>
        </w:r>
        <w:r w:rsidR="00EE67C7" w:rsidRPr="00415E6F">
          <w:rPr>
            <w:rStyle w:val="Hyperlink"/>
          </w:rPr>
          <w:t>Work Planned</w:t>
        </w:r>
        <w:r w:rsidR="00EE67C7">
          <w:rPr>
            <w:webHidden/>
          </w:rPr>
          <w:tab/>
        </w:r>
        <w:r w:rsidR="00EE67C7">
          <w:rPr>
            <w:webHidden/>
          </w:rPr>
          <w:fldChar w:fldCharType="begin"/>
        </w:r>
        <w:r w:rsidR="00EE67C7">
          <w:rPr>
            <w:webHidden/>
          </w:rPr>
          <w:instrText xml:space="preserve"> PAGEREF _Toc15895833 \h </w:instrText>
        </w:r>
        <w:r w:rsidR="00EE67C7">
          <w:rPr>
            <w:webHidden/>
          </w:rPr>
        </w:r>
        <w:r w:rsidR="00EE67C7">
          <w:rPr>
            <w:webHidden/>
          </w:rPr>
          <w:fldChar w:fldCharType="separate"/>
        </w:r>
        <w:r w:rsidR="00EE67C7">
          <w:rPr>
            <w:webHidden/>
          </w:rPr>
          <w:t>3</w:t>
        </w:r>
        <w:r w:rsidR="00EE67C7">
          <w:rPr>
            <w:webHidden/>
          </w:rPr>
          <w:fldChar w:fldCharType="end"/>
        </w:r>
      </w:hyperlink>
    </w:p>
    <w:p w14:paraId="3EB7AD4D" w14:textId="2CD63A33" w:rsidR="00EE67C7" w:rsidRDefault="00263F4A">
      <w:pPr>
        <w:pStyle w:val="TOC1"/>
        <w:rPr>
          <w:rFonts w:asciiTheme="minorHAnsi" w:hAnsiTheme="minorHAnsi"/>
          <w:b w:val="0"/>
          <w:sz w:val="22"/>
        </w:rPr>
      </w:pPr>
      <w:hyperlink w:anchor="_Toc15895834" w:history="1">
        <w:r w:rsidR="00EE67C7" w:rsidRPr="00415E6F">
          <w:rPr>
            <w:rStyle w:val="Hyperlink"/>
          </w:rPr>
          <w:t>4.</w:t>
        </w:r>
        <w:r w:rsidR="00EE67C7">
          <w:rPr>
            <w:rFonts w:asciiTheme="minorHAnsi" w:hAnsiTheme="minorHAnsi"/>
            <w:b w:val="0"/>
            <w:sz w:val="22"/>
          </w:rPr>
          <w:tab/>
        </w:r>
        <w:r w:rsidR="00EE67C7" w:rsidRPr="00415E6F">
          <w:rPr>
            <w:rStyle w:val="Hyperlink"/>
          </w:rPr>
          <w:t>Risks and Issues</w:t>
        </w:r>
        <w:r w:rsidR="00EE67C7">
          <w:rPr>
            <w:webHidden/>
          </w:rPr>
          <w:tab/>
        </w:r>
        <w:r w:rsidR="00EE67C7">
          <w:rPr>
            <w:webHidden/>
          </w:rPr>
          <w:fldChar w:fldCharType="begin"/>
        </w:r>
        <w:r w:rsidR="00EE67C7">
          <w:rPr>
            <w:webHidden/>
          </w:rPr>
          <w:instrText xml:space="preserve"> PAGEREF _Toc15895834 \h </w:instrText>
        </w:r>
        <w:r w:rsidR="00EE67C7">
          <w:rPr>
            <w:webHidden/>
          </w:rPr>
        </w:r>
        <w:r w:rsidR="00EE67C7">
          <w:rPr>
            <w:webHidden/>
          </w:rPr>
          <w:fldChar w:fldCharType="separate"/>
        </w:r>
        <w:r w:rsidR="00EE67C7">
          <w:rPr>
            <w:webHidden/>
          </w:rPr>
          <w:t>4</w:t>
        </w:r>
        <w:r w:rsidR="00EE67C7">
          <w:rPr>
            <w:webHidden/>
          </w:rPr>
          <w:fldChar w:fldCharType="end"/>
        </w:r>
      </w:hyperlink>
    </w:p>
    <w:p w14:paraId="278026C9" w14:textId="5D7B8F05" w:rsidR="00EE67C7" w:rsidRDefault="00263F4A">
      <w:pPr>
        <w:pStyle w:val="TOC1"/>
        <w:rPr>
          <w:rFonts w:asciiTheme="minorHAnsi" w:hAnsiTheme="minorHAnsi"/>
          <w:b w:val="0"/>
          <w:sz w:val="22"/>
        </w:rPr>
      </w:pPr>
      <w:hyperlink w:anchor="_Toc15895835" w:history="1">
        <w:r w:rsidR="00EE67C7" w:rsidRPr="00415E6F">
          <w:rPr>
            <w:rStyle w:val="Hyperlink"/>
          </w:rPr>
          <w:t>A.</w:t>
        </w:r>
        <w:r w:rsidR="00EE67C7">
          <w:rPr>
            <w:rFonts w:asciiTheme="minorHAnsi" w:hAnsiTheme="minorHAnsi"/>
            <w:b w:val="0"/>
            <w:sz w:val="22"/>
          </w:rPr>
          <w:tab/>
        </w:r>
        <w:r w:rsidR="00EE67C7" w:rsidRPr="00415E6F">
          <w:rPr>
            <w:rStyle w:val="Hyperlink"/>
          </w:rPr>
          <w:t>Appendix:  Acronyms and Abbreviations</w:t>
        </w:r>
        <w:r w:rsidR="00EE67C7">
          <w:rPr>
            <w:webHidden/>
          </w:rPr>
          <w:tab/>
        </w:r>
        <w:r w:rsidR="00EE67C7">
          <w:rPr>
            <w:webHidden/>
          </w:rPr>
          <w:fldChar w:fldCharType="begin"/>
        </w:r>
        <w:r w:rsidR="00EE67C7">
          <w:rPr>
            <w:webHidden/>
          </w:rPr>
          <w:instrText xml:space="preserve"> PAGEREF _Toc15895835 \h </w:instrText>
        </w:r>
        <w:r w:rsidR="00EE67C7">
          <w:rPr>
            <w:webHidden/>
          </w:rPr>
        </w:r>
        <w:r w:rsidR="00EE67C7">
          <w:rPr>
            <w:webHidden/>
          </w:rPr>
          <w:fldChar w:fldCharType="separate"/>
        </w:r>
        <w:r w:rsidR="00EE67C7">
          <w:rPr>
            <w:webHidden/>
          </w:rPr>
          <w:t>5</w:t>
        </w:r>
        <w:r w:rsidR="00EE67C7">
          <w:rPr>
            <w:webHidden/>
          </w:rPr>
          <w:fldChar w:fldCharType="end"/>
        </w:r>
      </w:hyperlink>
    </w:p>
    <w:p w14:paraId="365F58E4" w14:textId="450AA0B1" w:rsidR="00B4126B" w:rsidRDefault="002A14EF" w:rsidP="00B4126B">
      <w:r>
        <w:rPr>
          <w:rFonts w:asciiTheme="majorHAnsi" w:hAnsiTheme="majorHAnsi"/>
          <w:sz w:val="28"/>
        </w:rPr>
        <w:fldChar w:fldCharType="end"/>
      </w:r>
    </w:p>
    <w:p w14:paraId="02E1EC43" w14:textId="77777777" w:rsidR="007F5DE7" w:rsidRDefault="007F5DE7" w:rsidP="007F5DE7">
      <w:pPr>
        <w:pStyle w:val="TOAHeading"/>
      </w:pPr>
      <w:r>
        <w:t>Table of Tables</w:t>
      </w:r>
    </w:p>
    <w:p w14:paraId="49D0CFFB" w14:textId="6311AEF4" w:rsidR="00EE67C7" w:rsidRDefault="00305AB7">
      <w:pPr>
        <w:pStyle w:val="TableofFigures"/>
        <w:tabs>
          <w:tab w:val="right" w:leader="dot" w:pos="9350"/>
        </w:tabs>
        <w:rPr>
          <w:rFonts w:asciiTheme="minorHAnsi" w:hAnsiTheme="minorHAnsi"/>
          <w:noProof/>
          <w:sz w:val="22"/>
        </w:rPr>
      </w:pPr>
      <w:r>
        <w:rPr>
          <w:sz w:val="22"/>
        </w:rPr>
        <w:fldChar w:fldCharType="begin"/>
      </w:r>
      <w:r>
        <w:rPr>
          <w:sz w:val="22"/>
        </w:rPr>
        <w:instrText xml:space="preserve"> TOC \h \z \c "Table" </w:instrText>
      </w:r>
      <w:r>
        <w:rPr>
          <w:sz w:val="22"/>
        </w:rPr>
        <w:fldChar w:fldCharType="separate"/>
      </w:r>
      <w:hyperlink w:anchor="_Toc15895836" w:history="1">
        <w:r w:rsidR="00EE67C7" w:rsidRPr="00987429">
          <w:rPr>
            <w:rStyle w:val="Hyperlink"/>
            <w:noProof/>
          </w:rPr>
          <w:t>Table 1:  PWS Project Deliverables</w:t>
        </w:r>
        <w:r w:rsidR="00EE67C7">
          <w:rPr>
            <w:noProof/>
            <w:webHidden/>
          </w:rPr>
          <w:tab/>
        </w:r>
        <w:r w:rsidR="00EE67C7">
          <w:rPr>
            <w:noProof/>
            <w:webHidden/>
          </w:rPr>
          <w:fldChar w:fldCharType="begin"/>
        </w:r>
        <w:r w:rsidR="00EE67C7">
          <w:rPr>
            <w:noProof/>
            <w:webHidden/>
          </w:rPr>
          <w:instrText xml:space="preserve"> PAGEREF _Toc15895836 \h </w:instrText>
        </w:r>
        <w:r w:rsidR="00EE67C7">
          <w:rPr>
            <w:noProof/>
            <w:webHidden/>
          </w:rPr>
        </w:r>
        <w:r w:rsidR="00EE67C7">
          <w:rPr>
            <w:noProof/>
            <w:webHidden/>
          </w:rPr>
          <w:fldChar w:fldCharType="separate"/>
        </w:r>
        <w:r w:rsidR="00EE67C7">
          <w:rPr>
            <w:noProof/>
            <w:webHidden/>
          </w:rPr>
          <w:t>2</w:t>
        </w:r>
        <w:r w:rsidR="00EE67C7">
          <w:rPr>
            <w:noProof/>
            <w:webHidden/>
          </w:rPr>
          <w:fldChar w:fldCharType="end"/>
        </w:r>
      </w:hyperlink>
    </w:p>
    <w:p w14:paraId="6AC7B0EA" w14:textId="0259D61D" w:rsidR="00EE67C7" w:rsidRDefault="00263F4A">
      <w:pPr>
        <w:pStyle w:val="TableofFigures"/>
        <w:tabs>
          <w:tab w:val="right" w:leader="dot" w:pos="9350"/>
        </w:tabs>
        <w:rPr>
          <w:rFonts w:asciiTheme="minorHAnsi" w:hAnsiTheme="minorHAnsi"/>
          <w:noProof/>
          <w:sz w:val="22"/>
        </w:rPr>
      </w:pPr>
      <w:hyperlink w:anchor="_Toc15895837" w:history="1">
        <w:r w:rsidR="00EE67C7" w:rsidRPr="00987429">
          <w:rPr>
            <w:rStyle w:val="Hyperlink"/>
            <w:noProof/>
          </w:rPr>
          <w:t>Table 2:  ATO Artifacts</w:t>
        </w:r>
        <w:r w:rsidR="00EE67C7">
          <w:rPr>
            <w:noProof/>
            <w:webHidden/>
          </w:rPr>
          <w:tab/>
        </w:r>
        <w:r w:rsidR="00EE67C7">
          <w:rPr>
            <w:noProof/>
            <w:webHidden/>
          </w:rPr>
          <w:fldChar w:fldCharType="begin"/>
        </w:r>
        <w:r w:rsidR="00EE67C7">
          <w:rPr>
            <w:noProof/>
            <w:webHidden/>
          </w:rPr>
          <w:instrText xml:space="preserve"> PAGEREF _Toc15895837 \h </w:instrText>
        </w:r>
        <w:r w:rsidR="00EE67C7">
          <w:rPr>
            <w:noProof/>
            <w:webHidden/>
          </w:rPr>
        </w:r>
        <w:r w:rsidR="00EE67C7">
          <w:rPr>
            <w:noProof/>
            <w:webHidden/>
          </w:rPr>
          <w:fldChar w:fldCharType="separate"/>
        </w:r>
        <w:r w:rsidR="00EE67C7">
          <w:rPr>
            <w:noProof/>
            <w:webHidden/>
          </w:rPr>
          <w:t>2</w:t>
        </w:r>
        <w:r w:rsidR="00EE67C7">
          <w:rPr>
            <w:noProof/>
            <w:webHidden/>
          </w:rPr>
          <w:fldChar w:fldCharType="end"/>
        </w:r>
      </w:hyperlink>
    </w:p>
    <w:p w14:paraId="09DAEDF5" w14:textId="0AF1C197" w:rsidR="00EE67C7" w:rsidRDefault="00263F4A">
      <w:pPr>
        <w:pStyle w:val="TableofFigures"/>
        <w:tabs>
          <w:tab w:val="right" w:leader="dot" w:pos="9350"/>
        </w:tabs>
        <w:rPr>
          <w:rFonts w:asciiTheme="minorHAnsi" w:hAnsiTheme="minorHAnsi"/>
          <w:noProof/>
          <w:sz w:val="22"/>
        </w:rPr>
      </w:pPr>
      <w:hyperlink w:anchor="_Toc15895838" w:history="1">
        <w:r w:rsidR="00EE67C7" w:rsidRPr="00987429">
          <w:rPr>
            <w:rStyle w:val="Hyperlink"/>
            <w:noProof/>
          </w:rPr>
          <w:t>Table 3:  Risks and Issues</w:t>
        </w:r>
        <w:r w:rsidR="00EE67C7">
          <w:rPr>
            <w:noProof/>
            <w:webHidden/>
          </w:rPr>
          <w:tab/>
        </w:r>
        <w:r w:rsidR="00EE67C7">
          <w:rPr>
            <w:noProof/>
            <w:webHidden/>
          </w:rPr>
          <w:fldChar w:fldCharType="begin"/>
        </w:r>
        <w:r w:rsidR="00EE67C7">
          <w:rPr>
            <w:noProof/>
            <w:webHidden/>
          </w:rPr>
          <w:instrText xml:space="preserve"> PAGEREF _Toc15895838 \h </w:instrText>
        </w:r>
        <w:r w:rsidR="00EE67C7">
          <w:rPr>
            <w:noProof/>
            <w:webHidden/>
          </w:rPr>
        </w:r>
        <w:r w:rsidR="00EE67C7">
          <w:rPr>
            <w:noProof/>
            <w:webHidden/>
          </w:rPr>
          <w:fldChar w:fldCharType="separate"/>
        </w:r>
        <w:r w:rsidR="00EE67C7">
          <w:rPr>
            <w:noProof/>
            <w:webHidden/>
          </w:rPr>
          <w:t>4</w:t>
        </w:r>
        <w:r w:rsidR="00EE67C7">
          <w:rPr>
            <w:noProof/>
            <w:webHidden/>
          </w:rPr>
          <w:fldChar w:fldCharType="end"/>
        </w:r>
      </w:hyperlink>
    </w:p>
    <w:p w14:paraId="2EE787AD" w14:textId="2C6A8A1F" w:rsidR="00EE67C7" w:rsidRDefault="00263F4A">
      <w:pPr>
        <w:pStyle w:val="TableofFigures"/>
        <w:tabs>
          <w:tab w:val="right" w:leader="dot" w:pos="9350"/>
        </w:tabs>
        <w:rPr>
          <w:rFonts w:asciiTheme="minorHAnsi" w:hAnsiTheme="minorHAnsi"/>
          <w:noProof/>
          <w:sz w:val="22"/>
        </w:rPr>
      </w:pPr>
      <w:hyperlink w:anchor="_Toc15895839" w:history="1">
        <w:r w:rsidR="00EE67C7" w:rsidRPr="00987429">
          <w:rPr>
            <w:rStyle w:val="Hyperlink"/>
            <w:noProof/>
          </w:rPr>
          <w:t>Table 4:  Acronyms and Abbreviations</w:t>
        </w:r>
        <w:r w:rsidR="00EE67C7">
          <w:rPr>
            <w:noProof/>
            <w:webHidden/>
          </w:rPr>
          <w:tab/>
        </w:r>
        <w:r w:rsidR="00EE67C7">
          <w:rPr>
            <w:noProof/>
            <w:webHidden/>
          </w:rPr>
          <w:fldChar w:fldCharType="begin"/>
        </w:r>
        <w:r w:rsidR="00EE67C7">
          <w:rPr>
            <w:noProof/>
            <w:webHidden/>
          </w:rPr>
          <w:instrText xml:space="preserve"> PAGEREF _Toc15895839 \h </w:instrText>
        </w:r>
        <w:r w:rsidR="00EE67C7">
          <w:rPr>
            <w:noProof/>
            <w:webHidden/>
          </w:rPr>
        </w:r>
        <w:r w:rsidR="00EE67C7">
          <w:rPr>
            <w:noProof/>
            <w:webHidden/>
          </w:rPr>
          <w:fldChar w:fldCharType="separate"/>
        </w:r>
        <w:r w:rsidR="00EE67C7">
          <w:rPr>
            <w:noProof/>
            <w:webHidden/>
          </w:rPr>
          <w:t>5</w:t>
        </w:r>
        <w:r w:rsidR="00EE67C7">
          <w:rPr>
            <w:noProof/>
            <w:webHidden/>
          </w:rPr>
          <w:fldChar w:fldCharType="end"/>
        </w:r>
      </w:hyperlink>
    </w:p>
    <w:p w14:paraId="7450333C" w14:textId="0A99D018" w:rsidR="00C36B4C" w:rsidRDefault="00305AB7" w:rsidP="007F5DE7">
      <w:r>
        <w:rPr>
          <w:rFonts w:ascii="Times New Roman" w:hAnsi="Times New Roman"/>
          <w:sz w:val="22"/>
        </w:rPr>
        <w:fldChar w:fldCharType="end"/>
      </w:r>
    </w:p>
    <w:p w14:paraId="43CA715E" w14:textId="77777777" w:rsidR="00C36B4C" w:rsidRDefault="00C36B4C" w:rsidP="007F5DE7">
      <w:pPr>
        <w:sectPr w:rsidR="00C36B4C" w:rsidSect="00B65CB3">
          <w:headerReference w:type="even" r:id="rId18"/>
          <w:headerReference w:type="default" r:id="rId19"/>
          <w:footerReference w:type="default" r:id="rId20"/>
          <w:headerReference w:type="first" r:id="rId21"/>
          <w:pgSz w:w="12240" w:h="15840"/>
          <w:pgMar w:top="1440" w:right="1440" w:bottom="1440" w:left="1440" w:header="720" w:footer="720" w:gutter="0"/>
          <w:pgNumType w:fmt="lowerRoman" w:start="1"/>
          <w:cols w:space="720"/>
          <w:docGrid w:linePitch="360"/>
        </w:sectPr>
      </w:pPr>
    </w:p>
    <w:p w14:paraId="486C04A1" w14:textId="77777777" w:rsidR="00C36B4C" w:rsidRPr="00B9175A" w:rsidRDefault="002D6852" w:rsidP="00847B9B">
      <w:pPr>
        <w:pStyle w:val="Heading1"/>
      </w:pPr>
      <w:bookmarkStart w:id="0" w:name="_Toc15895831"/>
      <w:r>
        <w:t>Introduction</w:t>
      </w:r>
      <w:bookmarkEnd w:id="0"/>
    </w:p>
    <w:p w14:paraId="4E61E4DC" w14:textId="545CDA85" w:rsidR="0040065B" w:rsidRDefault="0040065B" w:rsidP="0040065B">
      <w:pPr>
        <w:pStyle w:val="BodyText"/>
      </w:pPr>
      <w:r w:rsidRPr="0040065B">
        <w:t>The Veterans Health Information Systems and Technology Architecture (VistA) Adaptive Maintenance (VAM) System</w:t>
      </w:r>
      <w:r>
        <w:t xml:space="preserve"> is a cloud-native Platform as a </w:t>
      </w:r>
      <w:r w:rsidR="002946EC">
        <w:t>S</w:t>
      </w:r>
      <w:r>
        <w:t>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6B4C8D25" w14:textId="08A6878C" w:rsidR="0040065B" w:rsidRDefault="0040065B" w:rsidP="0040065B">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744B6F5E" w14:textId="525828F4" w:rsidR="0040065B" w:rsidRDefault="0040065B" w:rsidP="0040065B">
      <w:pPr>
        <w:pStyle w:val="BodyText"/>
      </w:pPr>
      <w:r>
        <w:t xml:space="preserve">VAM is a passive monitoring PaaS that mirrors VistA RPC traffic via AWS Kinesis to the AWS CloudWatch Logs, which is then interpreted by the RPC Monitor. AWS CloudWatch Logs are FedRAMP High </w:t>
      </w:r>
      <w:r w:rsidR="001160BB">
        <w:t>certified and</w:t>
      </w:r>
      <w:r>
        <w:t xml:space="preserve"> store all data in an encrypted form.</w:t>
      </w:r>
    </w:p>
    <w:p w14:paraId="5A5A5B07" w14:textId="341066FB" w:rsidR="0040065B" w:rsidRDefault="0040065B" w:rsidP="0040065B">
      <w:pPr>
        <w:pStyle w:val="BodyText"/>
      </w:pPr>
      <w:r>
        <w:t xml:space="preserve">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 </w:t>
      </w:r>
    </w:p>
    <w:p w14:paraId="32E298BB" w14:textId="77777777" w:rsidR="0040065B" w:rsidRDefault="0040065B" w:rsidP="002D6852">
      <w:pPr>
        <w:pStyle w:val="BodyText"/>
      </w:pPr>
      <w:proofErr w:type="gramStart"/>
      <w:r>
        <w:t>All of</w:t>
      </w:r>
      <w:proofErr w:type="gramEnd"/>
      <w:r>
        <w:t xml:space="preserve">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2D8053C2" w14:textId="77777777" w:rsidR="00220E58" w:rsidRDefault="005B2BED" w:rsidP="00847B9B">
      <w:pPr>
        <w:pStyle w:val="Heading1"/>
      </w:pPr>
      <w:bookmarkStart w:id="1" w:name="_Toc15895832"/>
      <w:r>
        <w:t>Work Completed</w:t>
      </w:r>
      <w:bookmarkEnd w:id="1"/>
    </w:p>
    <w:p w14:paraId="2F1A0994" w14:textId="3A8DC2C9" w:rsidR="005B2BED" w:rsidRDefault="00A860D1" w:rsidP="005B2BED">
      <w:pPr>
        <w:pStyle w:val="BodyText"/>
      </w:pPr>
      <w:r>
        <w:t xml:space="preserve">The work detailed below was completed during the </w:t>
      </w:r>
      <w:r w:rsidR="000B67C3">
        <w:t>July</w:t>
      </w:r>
      <w:r>
        <w:t xml:space="preserve"> 1 through </w:t>
      </w:r>
      <w:r w:rsidR="000B67C3">
        <w:t>July</w:t>
      </w:r>
      <w:r w:rsidR="00E112CC">
        <w:t xml:space="preserve"> 3</w:t>
      </w:r>
      <w:r w:rsidR="000B67C3">
        <w:t>1</w:t>
      </w:r>
      <w:r>
        <w:t xml:space="preserve">, 2019 </w:t>
      </w:r>
      <w:r w:rsidR="00866E15">
        <w:t>Period of Performance (</w:t>
      </w:r>
      <w:proofErr w:type="spellStart"/>
      <w:r>
        <w:t>PoP</w:t>
      </w:r>
      <w:proofErr w:type="spellEnd"/>
      <w:r w:rsidR="00866E15">
        <w:t>)</w:t>
      </w:r>
      <w:r>
        <w:t>.</w:t>
      </w:r>
    </w:p>
    <w:p w14:paraId="47AD4957" w14:textId="77777777" w:rsidR="00D66522" w:rsidRDefault="00D66522" w:rsidP="00D66522">
      <w:pPr>
        <w:pStyle w:val="ListBullet"/>
      </w:pPr>
      <w:r>
        <w:t>Updated Project VAM’s RiskVision profile by adding the Logical and Physical System Boundary document and dataflow diagrams as evidence of multiple RiskVision controls.</w:t>
      </w:r>
    </w:p>
    <w:p w14:paraId="5DE3684B" w14:textId="77777777" w:rsidR="00D66522" w:rsidRDefault="00D66522" w:rsidP="00D66522">
      <w:pPr>
        <w:pStyle w:val="ListBullet"/>
      </w:pPr>
      <w:r>
        <w:t>Updated Project VAM’s RiskVision profile by updating the new project description, provided by the Business Owner.</w:t>
      </w:r>
    </w:p>
    <w:p w14:paraId="538A331C" w14:textId="41F4DA47" w:rsidR="00A359C3" w:rsidRDefault="00D66522" w:rsidP="00A359C3">
      <w:pPr>
        <w:pStyle w:val="ListBullet"/>
      </w:pPr>
      <w:r>
        <w:t>Reviewed and updated all controls in RiskVision.</w:t>
      </w:r>
      <w:r w:rsidR="00A359C3" w:rsidRPr="00A359C3">
        <w:t xml:space="preserve"> </w:t>
      </w:r>
      <w:r w:rsidR="00A359C3">
        <w:t>Updated the documentation in support of the Authority to Operate (ATO) process. Submitted the documents in batches and received final signatures for the documents from the Project Manager, Privacy Officer, System Owner, Information Systems Officer, Privacy Impact Assessment (PIA) support team, and Business Owner.</w:t>
      </w:r>
    </w:p>
    <w:p w14:paraId="77D799FA" w14:textId="75490E51" w:rsidR="00A359C3" w:rsidRDefault="00A359C3" w:rsidP="00A359C3">
      <w:pPr>
        <w:pStyle w:val="ListBullet"/>
      </w:pPr>
      <w:r>
        <w:t>Deployed the VAM Pre</w:t>
      </w:r>
      <w:r w:rsidR="00EE67C7">
        <w:t>-</w:t>
      </w:r>
      <w:r>
        <w:t>Production and Production instances in the VAEC AWS.</w:t>
      </w:r>
    </w:p>
    <w:p w14:paraId="253AFFBD" w14:textId="77777777" w:rsidR="00A359C3" w:rsidRDefault="00A359C3" w:rsidP="00A359C3">
      <w:pPr>
        <w:pStyle w:val="ListBullet"/>
      </w:pPr>
      <w:r>
        <w:t>Received the results of the Nessus scan.</w:t>
      </w:r>
    </w:p>
    <w:p w14:paraId="6371A922" w14:textId="77777777" w:rsidR="00A359C3" w:rsidRDefault="00A359C3" w:rsidP="00A359C3">
      <w:pPr>
        <w:pStyle w:val="ListBullet"/>
      </w:pPr>
      <w:r>
        <w:t>Began remediating the issues found in the Nessus scan and resubmitted a request for a new Nessus scan.</w:t>
      </w:r>
    </w:p>
    <w:p w14:paraId="1A727564" w14:textId="77777777" w:rsidR="00A359C3" w:rsidRDefault="00A359C3" w:rsidP="00A359C3">
      <w:pPr>
        <w:pStyle w:val="ListBullet"/>
      </w:pPr>
      <w:r>
        <w:t>Received the Secure Code review results.</w:t>
      </w:r>
    </w:p>
    <w:p w14:paraId="340E305B" w14:textId="77777777" w:rsidR="00A359C3" w:rsidRDefault="00A359C3" w:rsidP="00A359C3">
      <w:pPr>
        <w:pStyle w:val="ListBullet"/>
      </w:pPr>
      <w:r>
        <w:t>Began remediating the issues found in the Secure Code review and resubmitted a request for a new Secure Code review.</w:t>
      </w:r>
    </w:p>
    <w:p w14:paraId="1F61E149" w14:textId="77777777" w:rsidR="00A359C3" w:rsidRDefault="00A359C3" w:rsidP="00A359C3">
      <w:pPr>
        <w:pStyle w:val="ListBullet"/>
      </w:pPr>
      <w:r>
        <w:t>Received the results of the Quality Code scan.</w:t>
      </w:r>
    </w:p>
    <w:p w14:paraId="090C7947" w14:textId="77777777" w:rsidR="00A359C3" w:rsidRDefault="00A359C3" w:rsidP="00A359C3">
      <w:pPr>
        <w:pStyle w:val="ListBullet"/>
      </w:pPr>
      <w:r>
        <w:t>Began remediating the issues found in the Quality Code scan and resubmitted a request for a new Quality Code scan.</w:t>
      </w:r>
    </w:p>
    <w:p w14:paraId="3E953E68" w14:textId="77777777" w:rsidR="00A359C3" w:rsidRDefault="00A359C3" w:rsidP="00A359C3">
      <w:pPr>
        <w:pStyle w:val="ListBullet"/>
      </w:pPr>
      <w:r>
        <w:t xml:space="preserve">Submitted </w:t>
      </w:r>
      <w:r w:rsidRPr="00DE0110">
        <w:t>Plan</w:t>
      </w:r>
      <w:r>
        <w:t>s</w:t>
      </w:r>
      <w:r w:rsidRPr="00DE0110">
        <w:t xml:space="preserve"> of Action and Milestones</w:t>
      </w:r>
      <w:r>
        <w:t xml:space="preserve"> (POAMs) to the Information Systems Officer (ISO) for her signature. The POAMs indicate that VAM is not required to perform the database scan, complete the Independent Safety Assessment (ISA)-</w:t>
      </w:r>
      <w:r w:rsidRPr="00DE0110">
        <w:t xml:space="preserve">Memorandum </w:t>
      </w:r>
      <w:r>
        <w:t>o</w:t>
      </w:r>
      <w:r w:rsidRPr="00DE0110">
        <w:t>f Understanding</w:t>
      </w:r>
      <w:r>
        <w:t xml:space="preserve"> (MOU), perform the </w:t>
      </w:r>
      <w:r w:rsidRPr="00FF5130">
        <w:t>Web Application Security Assessment</w:t>
      </w:r>
      <w:r>
        <w:t xml:space="preserve"> (WASA) scan, or the Threat Model and Secure Design review.</w:t>
      </w:r>
    </w:p>
    <w:p w14:paraId="7E87FCA9" w14:textId="77777777" w:rsidR="00A359C3" w:rsidRDefault="00A359C3" w:rsidP="00A359C3">
      <w:pPr>
        <w:pStyle w:val="ListBullet"/>
      </w:pPr>
      <w:r>
        <w:t xml:space="preserve">Began to process the ATO package within the </w:t>
      </w:r>
      <w:r w:rsidRPr="00C02391">
        <w:t>Enterprise Mission Assurance Support Service</w:t>
      </w:r>
      <w:r>
        <w:t xml:space="preserve"> (eMASS) system.</w:t>
      </w:r>
    </w:p>
    <w:p w14:paraId="14EE2CEA" w14:textId="77777777" w:rsidR="005B2BED" w:rsidRDefault="005B2BED" w:rsidP="00AE2B0A">
      <w:pPr>
        <w:pStyle w:val="ListBullet"/>
      </w:pPr>
      <w:r>
        <w:t xml:space="preserve">Facilitated multiple, weekly status meetings to discuss Team AbleVets’ progress. Meeting minutes can be found on the </w:t>
      </w:r>
      <w:hyperlink r:id="rId22" w:history="1">
        <w:r w:rsidRPr="005B2BED">
          <w:rPr>
            <w:rStyle w:val="Hyperlink"/>
          </w:rPr>
          <w:t>Project VAM workspace</w:t>
        </w:r>
      </w:hyperlink>
      <w:r>
        <w:t xml:space="preserve"> of GitHub</w:t>
      </w:r>
      <w:r w:rsidR="001755CF">
        <w:t>.</w:t>
      </w:r>
    </w:p>
    <w:p w14:paraId="5E730A8F" w14:textId="77777777" w:rsidR="009827E6" w:rsidRDefault="00047173" w:rsidP="009827E6">
      <w:pPr>
        <w:pStyle w:val="ListBullet"/>
      </w:pPr>
      <w:r>
        <w:t xml:space="preserve">Delivered the Weekly Onboarding Status Report on </w:t>
      </w:r>
      <w:r w:rsidR="000A7DA5">
        <w:t>July</w:t>
      </w:r>
      <w:r>
        <w:t xml:space="preserve"> </w:t>
      </w:r>
      <w:r w:rsidR="000A7DA5">
        <w:t>3</w:t>
      </w:r>
      <w:r>
        <w:t>, 1</w:t>
      </w:r>
      <w:r w:rsidR="000A7DA5">
        <w:t>0</w:t>
      </w:r>
      <w:r>
        <w:t>, 1</w:t>
      </w:r>
      <w:r w:rsidR="000A7DA5">
        <w:t>7</w:t>
      </w:r>
      <w:r>
        <w:t xml:space="preserve">, </w:t>
      </w:r>
      <w:r w:rsidR="000A7DA5">
        <w:t xml:space="preserve">24, </w:t>
      </w:r>
      <w:r>
        <w:t xml:space="preserve">and </w:t>
      </w:r>
      <w:r w:rsidR="000A7DA5">
        <w:t>31</w:t>
      </w:r>
      <w:r>
        <w:t>, 2019</w:t>
      </w:r>
      <w:r w:rsidR="008142AB">
        <w:t>.</w:t>
      </w:r>
    </w:p>
    <w:p w14:paraId="6232D9C4" w14:textId="0F48E19D" w:rsidR="009827E6" w:rsidRPr="009827E6" w:rsidRDefault="009827E6" w:rsidP="009827E6">
      <w:pPr>
        <w:pStyle w:val="ListBullet"/>
      </w:pPr>
      <w:r w:rsidRPr="00EE67C7">
        <w:t xml:space="preserve">On July 03, 2019 updated and delivered the PWS artifacts detailed in Table 1 below. </w:t>
      </w:r>
    </w:p>
    <w:p w14:paraId="53D91F5A" w14:textId="25D369BE" w:rsidR="009827E6" w:rsidRPr="00EE67C7" w:rsidRDefault="009827E6" w:rsidP="009827E6">
      <w:pPr>
        <w:pStyle w:val="Caption"/>
        <w:rPr>
          <w:rFonts w:asciiTheme="minorHAnsi" w:hAnsiTheme="minorHAnsi"/>
          <w:b w:val="0"/>
          <w:bCs w:val="0"/>
          <w:sz w:val="24"/>
          <w:szCs w:val="22"/>
        </w:rPr>
      </w:pPr>
      <w:bookmarkStart w:id="2" w:name="_Ref13747272"/>
      <w:bookmarkStart w:id="3" w:name="_Toc13831532"/>
      <w:bookmarkStart w:id="4" w:name="_Toc14078540"/>
      <w:bookmarkStart w:id="5" w:name="_Toc15895836"/>
      <w:r w:rsidRPr="00EE67C7">
        <w:rPr>
          <w:rFonts w:asciiTheme="minorHAnsi" w:hAnsiTheme="minorHAnsi"/>
          <w:b w:val="0"/>
          <w:bCs w:val="0"/>
          <w:sz w:val="24"/>
          <w:szCs w:val="22"/>
        </w:rPr>
        <w:t xml:space="preserve">Table </w:t>
      </w:r>
      <w:r w:rsidRPr="00EE67C7">
        <w:rPr>
          <w:rFonts w:asciiTheme="minorHAnsi" w:hAnsiTheme="minorHAnsi"/>
          <w:b w:val="0"/>
          <w:bCs w:val="0"/>
          <w:sz w:val="24"/>
          <w:szCs w:val="22"/>
        </w:rPr>
        <w:fldChar w:fldCharType="begin"/>
      </w:r>
      <w:r w:rsidRPr="00EE67C7">
        <w:rPr>
          <w:rFonts w:asciiTheme="minorHAnsi" w:hAnsiTheme="minorHAnsi"/>
          <w:b w:val="0"/>
          <w:bCs w:val="0"/>
          <w:sz w:val="24"/>
          <w:szCs w:val="22"/>
        </w:rPr>
        <w:instrText xml:space="preserve"> SEQ Table \* ARABIC </w:instrText>
      </w:r>
      <w:r w:rsidRPr="00EE67C7">
        <w:rPr>
          <w:rFonts w:asciiTheme="minorHAnsi" w:hAnsiTheme="minorHAnsi"/>
          <w:b w:val="0"/>
          <w:bCs w:val="0"/>
          <w:sz w:val="24"/>
          <w:szCs w:val="22"/>
        </w:rPr>
        <w:fldChar w:fldCharType="separate"/>
      </w:r>
      <w:r w:rsidR="00EE67C7">
        <w:rPr>
          <w:rFonts w:asciiTheme="minorHAnsi" w:hAnsiTheme="minorHAnsi"/>
          <w:b w:val="0"/>
          <w:bCs w:val="0"/>
          <w:noProof/>
          <w:sz w:val="24"/>
          <w:szCs w:val="22"/>
        </w:rPr>
        <w:t>1</w:t>
      </w:r>
      <w:r w:rsidRPr="00EE67C7">
        <w:rPr>
          <w:rFonts w:asciiTheme="minorHAnsi" w:hAnsiTheme="minorHAnsi"/>
          <w:b w:val="0"/>
          <w:bCs w:val="0"/>
          <w:sz w:val="24"/>
          <w:szCs w:val="22"/>
        </w:rPr>
        <w:fldChar w:fldCharType="end"/>
      </w:r>
      <w:r w:rsidRPr="00EE67C7">
        <w:rPr>
          <w:rFonts w:asciiTheme="minorHAnsi" w:hAnsiTheme="minorHAnsi"/>
          <w:b w:val="0"/>
          <w:bCs w:val="0"/>
          <w:sz w:val="24"/>
          <w:szCs w:val="22"/>
        </w:rPr>
        <w:t>:  PWS Project Deliverables</w:t>
      </w:r>
      <w:bookmarkEnd w:id="2"/>
      <w:bookmarkEnd w:id="3"/>
      <w:bookmarkEnd w:id="4"/>
      <w:bookmarkEnd w:id="5"/>
    </w:p>
    <w:tbl>
      <w:tblPr>
        <w:tblStyle w:val="JLV-CV"/>
        <w:tblW w:w="9445" w:type="dxa"/>
        <w:tblLook w:val="0420" w:firstRow="1" w:lastRow="0" w:firstColumn="0" w:lastColumn="0" w:noHBand="0" w:noVBand="1"/>
      </w:tblPr>
      <w:tblGrid>
        <w:gridCol w:w="1057"/>
        <w:gridCol w:w="8388"/>
      </w:tblGrid>
      <w:tr w:rsidR="009827E6" w:rsidRPr="00EE67C7" w14:paraId="1D5078A8" w14:textId="77777777" w:rsidTr="00EE67C7">
        <w:trPr>
          <w:cnfStyle w:val="100000000000" w:firstRow="1" w:lastRow="0" w:firstColumn="0" w:lastColumn="0" w:oddVBand="0" w:evenVBand="0" w:oddHBand="0" w:evenHBand="0" w:firstRowFirstColumn="0" w:firstRowLastColumn="0" w:lastRowFirstColumn="0" w:lastRowLastColumn="0"/>
        </w:trPr>
        <w:tc>
          <w:tcPr>
            <w:tcW w:w="1057" w:type="dxa"/>
          </w:tcPr>
          <w:p w14:paraId="4B948FCB" w14:textId="77777777" w:rsidR="009827E6" w:rsidRPr="00EE67C7" w:rsidRDefault="009827E6" w:rsidP="003073B6">
            <w:pPr>
              <w:pStyle w:val="BodyText"/>
              <w:keepNext w:val="0"/>
              <w:spacing w:before="40" w:after="40"/>
              <w:rPr>
                <w:rFonts w:asciiTheme="minorHAnsi" w:hAnsiTheme="minorHAnsi" w:cstheme="minorBidi"/>
                <w:b w:val="0"/>
              </w:rPr>
            </w:pPr>
            <w:r w:rsidRPr="00EE67C7">
              <w:rPr>
                <w:rFonts w:asciiTheme="minorHAnsi" w:hAnsiTheme="minorHAnsi" w:cstheme="minorBidi"/>
                <w:b w:val="0"/>
              </w:rPr>
              <w:t>CLIN</w:t>
            </w:r>
          </w:p>
        </w:tc>
        <w:tc>
          <w:tcPr>
            <w:tcW w:w="8388" w:type="dxa"/>
          </w:tcPr>
          <w:p w14:paraId="1D5D3F42" w14:textId="77777777" w:rsidR="009827E6" w:rsidRPr="00EE67C7" w:rsidRDefault="009827E6" w:rsidP="003073B6">
            <w:pPr>
              <w:pStyle w:val="BodyText"/>
              <w:keepNext w:val="0"/>
              <w:spacing w:before="40" w:after="40"/>
              <w:rPr>
                <w:rFonts w:asciiTheme="minorHAnsi" w:hAnsiTheme="minorHAnsi" w:cstheme="minorBidi"/>
                <w:b w:val="0"/>
              </w:rPr>
            </w:pPr>
            <w:r w:rsidRPr="00EE67C7">
              <w:rPr>
                <w:rFonts w:asciiTheme="minorHAnsi" w:hAnsiTheme="minorHAnsi" w:cstheme="minorBidi"/>
                <w:b w:val="0"/>
              </w:rPr>
              <w:t>Artifact</w:t>
            </w:r>
          </w:p>
        </w:tc>
      </w:tr>
      <w:tr w:rsidR="009827E6" w:rsidRPr="00EE67C7" w14:paraId="56DEBB00" w14:textId="77777777" w:rsidTr="00EE67C7">
        <w:tc>
          <w:tcPr>
            <w:tcW w:w="1057" w:type="dxa"/>
          </w:tcPr>
          <w:p w14:paraId="333188EB" w14:textId="64CD7A43" w:rsidR="009827E6" w:rsidRPr="00EE67C7" w:rsidRDefault="00813E5C" w:rsidP="003073B6">
            <w:pPr>
              <w:pStyle w:val="TableText"/>
              <w:rPr>
                <w:rFonts w:asciiTheme="minorHAnsi" w:hAnsiTheme="minorHAnsi" w:cstheme="minorBidi"/>
                <w:sz w:val="24"/>
              </w:rPr>
            </w:pPr>
            <w:hyperlink r:id="rId23" w:history="1">
              <w:r w:rsidR="009827E6" w:rsidRPr="00813E5C">
                <w:rPr>
                  <w:rStyle w:val="Hyperlink"/>
                  <w:rFonts w:asciiTheme="minorHAnsi" w:hAnsiTheme="minorHAnsi" w:cstheme="minorBidi"/>
                  <w:sz w:val="24"/>
                </w:rPr>
                <w:t>0001AA</w:t>
              </w:r>
            </w:hyperlink>
          </w:p>
        </w:tc>
        <w:tc>
          <w:tcPr>
            <w:tcW w:w="8388" w:type="dxa"/>
          </w:tcPr>
          <w:p w14:paraId="0E5E6894" w14:textId="138A81B0" w:rsidR="009827E6" w:rsidRPr="00EE67C7" w:rsidRDefault="009827E6" w:rsidP="003073B6">
            <w:pPr>
              <w:pStyle w:val="TableText"/>
              <w:rPr>
                <w:rFonts w:asciiTheme="minorHAnsi" w:hAnsiTheme="minorHAnsi" w:cstheme="minorBidi"/>
                <w:sz w:val="24"/>
              </w:rPr>
            </w:pPr>
            <w:r w:rsidRPr="00EE67C7">
              <w:rPr>
                <w:rFonts w:asciiTheme="minorHAnsi" w:hAnsiTheme="minorHAnsi" w:cstheme="minorBidi"/>
                <w:sz w:val="24"/>
              </w:rPr>
              <w:t>Contractor Project Management Plan (CPMP)</w:t>
            </w:r>
            <w:r w:rsidR="00EE67C7" w:rsidRPr="00EE67C7">
              <w:rPr>
                <w:rFonts w:asciiTheme="minorHAnsi" w:hAnsiTheme="minorHAnsi" w:cstheme="minorBidi"/>
                <w:sz w:val="24"/>
              </w:rPr>
              <w:t xml:space="preserve"> v1 4</w:t>
            </w:r>
          </w:p>
        </w:tc>
      </w:tr>
      <w:tr w:rsidR="009827E6" w:rsidRPr="00EE67C7" w14:paraId="707F39DD" w14:textId="77777777" w:rsidTr="00EE67C7">
        <w:tc>
          <w:tcPr>
            <w:tcW w:w="1057" w:type="dxa"/>
          </w:tcPr>
          <w:p w14:paraId="39B8C28C" w14:textId="44D31354" w:rsidR="009827E6" w:rsidRPr="00EE67C7" w:rsidRDefault="00813E5C" w:rsidP="003073B6">
            <w:pPr>
              <w:pStyle w:val="TableText"/>
              <w:rPr>
                <w:rFonts w:asciiTheme="minorHAnsi" w:hAnsiTheme="minorHAnsi" w:cstheme="minorBidi"/>
                <w:sz w:val="24"/>
              </w:rPr>
            </w:pPr>
            <w:hyperlink r:id="rId24" w:history="1">
              <w:r w:rsidR="009827E6" w:rsidRPr="00813E5C">
                <w:rPr>
                  <w:rStyle w:val="Hyperlink"/>
                  <w:rFonts w:asciiTheme="minorHAnsi" w:hAnsiTheme="minorHAnsi" w:cstheme="minorBidi"/>
                  <w:sz w:val="24"/>
                </w:rPr>
                <w:t>0001AB</w:t>
              </w:r>
            </w:hyperlink>
          </w:p>
        </w:tc>
        <w:tc>
          <w:tcPr>
            <w:tcW w:w="8388" w:type="dxa"/>
          </w:tcPr>
          <w:p w14:paraId="000C3CA5" w14:textId="4DEDFA04" w:rsidR="009827E6" w:rsidRPr="00EE67C7" w:rsidRDefault="009827E6" w:rsidP="003073B6">
            <w:pPr>
              <w:pStyle w:val="TableText"/>
              <w:rPr>
                <w:rFonts w:asciiTheme="minorHAnsi" w:hAnsiTheme="minorHAnsi" w:cstheme="minorBidi"/>
                <w:sz w:val="24"/>
              </w:rPr>
            </w:pPr>
            <w:r w:rsidRPr="00EE67C7">
              <w:rPr>
                <w:rFonts w:asciiTheme="minorHAnsi" w:hAnsiTheme="minorHAnsi" w:cstheme="minorBidi"/>
                <w:sz w:val="24"/>
              </w:rPr>
              <w:t>Monthly Progress Report</w:t>
            </w:r>
            <w:r w:rsidR="00EE67C7" w:rsidRPr="00EE67C7">
              <w:rPr>
                <w:rFonts w:asciiTheme="minorHAnsi" w:hAnsiTheme="minorHAnsi" w:cstheme="minorBidi"/>
                <w:sz w:val="24"/>
              </w:rPr>
              <w:t xml:space="preserve"> v1 4</w:t>
            </w:r>
          </w:p>
        </w:tc>
      </w:tr>
      <w:tr w:rsidR="009827E6" w:rsidRPr="00EE67C7" w14:paraId="0512C67B" w14:textId="77777777" w:rsidTr="00EE67C7">
        <w:tc>
          <w:tcPr>
            <w:tcW w:w="1057" w:type="dxa"/>
          </w:tcPr>
          <w:p w14:paraId="1CF00866" w14:textId="7A903A56" w:rsidR="009827E6" w:rsidRPr="00EE67C7" w:rsidRDefault="00813E5C" w:rsidP="003073B6">
            <w:pPr>
              <w:pStyle w:val="BodyText"/>
              <w:spacing w:before="40" w:after="40"/>
              <w:rPr>
                <w:rFonts w:asciiTheme="minorHAnsi" w:hAnsiTheme="minorHAnsi" w:cstheme="minorBidi"/>
              </w:rPr>
            </w:pPr>
            <w:r>
              <w:rPr>
                <w:rFonts w:asciiTheme="minorHAnsi" w:hAnsiTheme="minorHAnsi" w:cstheme="minorBidi"/>
              </w:rPr>
              <w:fldChar w:fldCharType="begin"/>
            </w:r>
            <w:r>
              <w:rPr>
                <w:rFonts w:asciiTheme="minorHAnsi" w:hAnsiTheme="minorHAnsi" w:cstheme="minorBidi"/>
              </w:rPr>
              <w:instrText xml:space="preserve"> HYPERLINK "https://github.com/vistadataproject/VAM2ProjectManagement/blob/master/Documents/source/CLIN%200003AA%20VAM%20Master%20Test%20Plan%20v1%204.docx" </w:instrText>
            </w:r>
            <w:r>
              <w:rPr>
                <w:rFonts w:asciiTheme="minorHAnsi" w:hAnsiTheme="minorHAnsi" w:cstheme="minorBidi"/>
              </w:rPr>
            </w:r>
            <w:r>
              <w:rPr>
                <w:rFonts w:asciiTheme="minorHAnsi" w:hAnsiTheme="minorHAnsi" w:cstheme="minorBidi"/>
              </w:rPr>
              <w:fldChar w:fldCharType="separate"/>
            </w:r>
            <w:r w:rsidR="009827E6" w:rsidRPr="00813E5C">
              <w:rPr>
                <w:rStyle w:val="Hyperlink"/>
                <w:rFonts w:asciiTheme="minorHAnsi" w:hAnsiTheme="minorHAnsi" w:cstheme="minorBidi"/>
              </w:rPr>
              <w:t>0003AA</w:t>
            </w:r>
            <w:r>
              <w:rPr>
                <w:rFonts w:asciiTheme="minorHAnsi" w:hAnsiTheme="minorHAnsi" w:cstheme="minorBidi"/>
              </w:rPr>
              <w:fldChar w:fldCharType="end"/>
            </w:r>
            <w:bookmarkStart w:id="6" w:name="_GoBack"/>
            <w:bookmarkEnd w:id="6"/>
          </w:p>
        </w:tc>
        <w:tc>
          <w:tcPr>
            <w:tcW w:w="8388" w:type="dxa"/>
          </w:tcPr>
          <w:p w14:paraId="3F7EF892" w14:textId="5296169A" w:rsidR="009827E6" w:rsidRPr="00EE67C7" w:rsidRDefault="009827E6" w:rsidP="003073B6">
            <w:pPr>
              <w:pStyle w:val="BodyText"/>
              <w:spacing w:before="40" w:after="40"/>
              <w:rPr>
                <w:rFonts w:asciiTheme="minorHAnsi" w:hAnsiTheme="minorHAnsi" w:cstheme="minorBidi"/>
              </w:rPr>
            </w:pPr>
            <w:r w:rsidRPr="00EE67C7">
              <w:rPr>
                <w:rFonts w:asciiTheme="minorHAnsi" w:hAnsiTheme="minorHAnsi" w:cstheme="minorBidi"/>
              </w:rPr>
              <w:t>Master Test Plan</w:t>
            </w:r>
            <w:r w:rsidR="00EE67C7" w:rsidRPr="00EE67C7">
              <w:rPr>
                <w:rFonts w:asciiTheme="minorHAnsi" w:hAnsiTheme="minorHAnsi" w:cstheme="minorBidi"/>
              </w:rPr>
              <w:t xml:space="preserve"> v1 4</w:t>
            </w:r>
          </w:p>
        </w:tc>
      </w:tr>
    </w:tbl>
    <w:p w14:paraId="1B61779A" w14:textId="77777777" w:rsidR="009827E6" w:rsidRPr="00EE67C7" w:rsidRDefault="009827E6" w:rsidP="009827E6">
      <w:pPr>
        <w:pStyle w:val="ListBullet"/>
        <w:numPr>
          <w:ilvl w:val="0"/>
          <w:numId w:val="0"/>
        </w:numPr>
        <w:ind w:left="360"/>
      </w:pPr>
    </w:p>
    <w:p w14:paraId="63B147A8" w14:textId="18466AD8" w:rsidR="00EE67C7" w:rsidRPr="00EE67C7" w:rsidRDefault="00EE67C7" w:rsidP="00EE67C7">
      <w:pPr>
        <w:pStyle w:val="ListBullet"/>
        <w:numPr>
          <w:ilvl w:val="0"/>
          <w:numId w:val="40"/>
        </w:numPr>
      </w:pPr>
      <w:r w:rsidRPr="00EE67C7">
        <w:t xml:space="preserve">Created the </w:t>
      </w:r>
      <w:r w:rsidR="00131357">
        <w:t xml:space="preserve">final </w:t>
      </w:r>
      <w:r w:rsidRPr="00EE67C7">
        <w:t xml:space="preserve">documentation detailed in Table </w:t>
      </w:r>
      <w:r>
        <w:t>2</w:t>
      </w:r>
      <w:r w:rsidRPr="00EE67C7">
        <w:t xml:space="preserve"> below, in support of the Authority to Operate (ATO) process. Submitted documents in batches and received final signatures, as applicable, for these documents from the PM, Privacy Officer, System Owner, ISO, PIA Support Group, and Business Owner.</w:t>
      </w:r>
    </w:p>
    <w:p w14:paraId="2316DA44" w14:textId="5193CDC7" w:rsidR="00EE67C7" w:rsidRPr="00EE67C7" w:rsidRDefault="00EE67C7" w:rsidP="00EE67C7">
      <w:pPr>
        <w:pStyle w:val="Caption"/>
        <w:rPr>
          <w:rFonts w:asciiTheme="minorHAnsi" w:hAnsiTheme="minorHAnsi"/>
          <w:b w:val="0"/>
          <w:bCs w:val="0"/>
          <w:sz w:val="24"/>
          <w:szCs w:val="22"/>
        </w:rPr>
      </w:pPr>
      <w:bookmarkStart w:id="7" w:name="_Toc13831533"/>
      <w:bookmarkStart w:id="8" w:name="_Toc14078541"/>
      <w:bookmarkStart w:id="9" w:name="_Toc15895837"/>
      <w:r w:rsidRPr="00EE67C7">
        <w:rPr>
          <w:rFonts w:asciiTheme="minorHAnsi" w:hAnsiTheme="minorHAnsi"/>
          <w:b w:val="0"/>
          <w:bCs w:val="0"/>
          <w:sz w:val="24"/>
          <w:szCs w:val="22"/>
        </w:rPr>
        <w:t xml:space="preserve">Table </w:t>
      </w:r>
      <w:r w:rsidRPr="00EE67C7">
        <w:rPr>
          <w:rFonts w:asciiTheme="minorHAnsi" w:hAnsiTheme="minorHAnsi"/>
          <w:b w:val="0"/>
          <w:bCs w:val="0"/>
          <w:sz w:val="24"/>
          <w:szCs w:val="22"/>
        </w:rPr>
        <w:fldChar w:fldCharType="begin"/>
      </w:r>
      <w:r w:rsidRPr="00EE67C7">
        <w:rPr>
          <w:rFonts w:asciiTheme="minorHAnsi" w:hAnsiTheme="minorHAnsi"/>
          <w:b w:val="0"/>
          <w:bCs w:val="0"/>
          <w:sz w:val="24"/>
          <w:szCs w:val="22"/>
        </w:rPr>
        <w:instrText xml:space="preserve"> SEQ Table \* ARABIC </w:instrText>
      </w:r>
      <w:r w:rsidRPr="00EE67C7">
        <w:rPr>
          <w:rFonts w:asciiTheme="minorHAnsi" w:hAnsiTheme="minorHAnsi"/>
          <w:b w:val="0"/>
          <w:bCs w:val="0"/>
          <w:sz w:val="24"/>
          <w:szCs w:val="22"/>
        </w:rPr>
        <w:fldChar w:fldCharType="separate"/>
      </w:r>
      <w:r>
        <w:rPr>
          <w:rFonts w:asciiTheme="minorHAnsi" w:hAnsiTheme="minorHAnsi"/>
          <w:b w:val="0"/>
          <w:bCs w:val="0"/>
          <w:noProof/>
          <w:sz w:val="24"/>
          <w:szCs w:val="22"/>
        </w:rPr>
        <w:t>2</w:t>
      </w:r>
      <w:r w:rsidRPr="00EE67C7">
        <w:rPr>
          <w:rFonts w:asciiTheme="minorHAnsi" w:hAnsiTheme="minorHAnsi"/>
          <w:b w:val="0"/>
          <w:bCs w:val="0"/>
          <w:sz w:val="24"/>
          <w:szCs w:val="22"/>
        </w:rPr>
        <w:fldChar w:fldCharType="end"/>
      </w:r>
      <w:r w:rsidRPr="00EE67C7">
        <w:rPr>
          <w:rFonts w:asciiTheme="minorHAnsi" w:hAnsiTheme="minorHAnsi"/>
          <w:b w:val="0"/>
          <w:bCs w:val="0"/>
          <w:sz w:val="24"/>
          <w:szCs w:val="22"/>
        </w:rPr>
        <w:t>:  ATO Artifacts</w:t>
      </w:r>
      <w:bookmarkEnd w:id="7"/>
      <w:bookmarkEnd w:id="8"/>
      <w:bookmarkEnd w:id="9"/>
    </w:p>
    <w:tbl>
      <w:tblPr>
        <w:tblStyle w:val="JLV-CV"/>
        <w:tblW w:w="9445" w:type="dxa"/>
        <w:tblLook w:val="0400" w:firstRow="0" w:lastRow="0" w:firstColumn="0" w:lastColumn="0" w:noHBand="0" w:noVBand="1"/>
      </w:tblPr>
      <w:tblGrid>
        <w:gridCol w:w="4405"/>
        <w:gridCol w:w="5040"/>
      </w:tblGrid>
      <w:tr w:rsidR="00EE67C7" w:rsidRPr="00EE67C7" w14:paraId="39C5A3AB" w14:textId="77777777" w:rsidTr="003073B6">
        <w:tc>
          <w:tcPr>
            <w:tcW w:w="4405" w:type="dxa"/>
            <w:shd w:val="clear" w:color="auto" w:fill="auto"/>
          </w:tcPr>
          <w:p w14:paraId="3EC01B33" w14:textId="77777777" w:rsidR="00EE67C7" w:rsidRPr="00EE67C7" w:rsidRDefault="00EE67C7" w:rsidP="003073B6">
            <w:pPr>
              <w:pStyle w:val="TableText"/>
              <w:rPr>
                <w:rFonts w:asciiTheme="minorHAnsi" w:hAnsiTheme="minorHAnsi" w:cstheme="minorBidi"/>
                <w:sz w:val="24"/>
              </w:rPr>
            </w:pPr>
            <w:r w:rsidRPr="00EE67C7">
              <w:rPr>
                <w:rFonts w:asciiTheme="minorHAnsi" w:hAnsiTheme="minorHAnsi" w:cstheme="minorBidi"/>
                <w:sz w:val="24"/>
              </w:rPr>
              <w:t>Business Impact Analysis (BIA)</w:t>
            </w:r>
          </w:p>
        </w:tc>
        <w:tc>
          <w:tcPr>
            <w:tcW w:w="5040" w:type="dxa"/>
            <w:shd w:val="clear" w:color="auto" w:fill="auto"/>
          </w:tcPr>
          <w:p w14:paraId="6AE04BB7" w14:textId="77777777" w:rsidR="00EE67C7" w:rsidRPr="00EE67C7" w:rsidRDefault="00EE67C7" w:rsidP="003073B6">
            <w:pPr>
              <w:pStyle w:val="TableText"/>
              <w:rPr>
                <w:rFonts w:asciiTheme="minorHAnsi" w:hAnsiTheme="minorHAnsi" w:cstheme="minorBidi"/>
                <w:sz w:val="24"/>
              </w:rPr>
            </w:pPr>
            <w:r w:rsidRPr="00EE67C7">
              <w:rPr>
                <w:rFonts w:asciiTheme="minorHAnsi" w:hAnsiTheme="minorHAnsi" w:cstheme="minorBidi"/>
                <w:sz w:val="24"/>
              </w:rPr>
              <w:t>Security Impact Analysis (SIA)</w:t>
            </w:r>
          </w:p>
        </w:tc>
      </w:tr>
      <w:tr w:rsidR="00EE67C7" w:rsidRPr="00EE67C7" w14:paraId="3981C879" w14:textId="77777777" w:rsidTr="003073B6">
        <w:tc>
          <w:tcPr>
            <w:tcW w:w="4405" w:type="dxa"/>
          </w:tcPr>
          <w:p w14:paraId="6E249815" w14:textId="77777777" w:rsidR="00EE67C7" w:rsidRPr="00EE67C7" w:rsidRDefault="00EE67C7" w:rsidP="003073B6">
            <w:pPr>
              <w:rPr>
                <w:rFonts w:asciiTheme="minorHAnsi" w:hAnsiTheme="minorHAnsi" w:cstheme="minorBidi"/>
                <w:sz w:val="24"/>
              </w:rPr>
            </w:pPr>
            <w:r w:rsidRPr="00EE67C7">
              <w:rPr>
                <w:rFonts w:asciiTheme="minorHAnsi" w:hAnsiTheme="minorHAnsi" w:cstheme="minorBidi"/>
                <w:sz w:val="24"/>
              </w:rPr>
              <w:t>Configuration Management Plan (CM Plan)</w:t>
            </w:r>
          </w:p>
        </w:tc>
        <w:tc>
          <w:tcPr>
            <w:tcW w:w="5040" w:type="dxa"/>
          </w:tcPr>
          <w:p w14:paraId="0CEB49FB" w14:textId="77777777" w:rsidR="00EE67C7" w:rsidRPr="00EE67C7" w:rsidRDefault="00EE67C7" w:rsidP="003073B6">
            <w:pPr>
              <w:rPr>
                <w:rFonts w:asciiTheme="minorHAnsi" w:hAnsiTheme="minorHAnsi" w:cstheme="minorBidi"/>
                <w:sz w:val="24"/>
              </w:rPr>
            </w:pPr>
            <w:r w:rsidRPr="00EE67C7">
              <w:rPr>
                <w:rFonts w:asciiTheme="minorHAnsi" w:hAnsiTheme="minorHAnsi" w:cstheme="minorBidi"/>
                <w:sz w:val="24"/>
              </w:rPr>
              <w:t>Signatory Authority</w:t>
            </w:r>
          </w:p>
        </w:tc>
      </w:tr>
      <w:tr w:rsidR="00EE67C7" w:rsidRPr="00EE67C7" w14:paraId="26764C37" w14:textId="77777777" w:rsidTr="003073B6">
        <w:tc>
          <w:tcPr>
            <w:tcW w:w="4405" w:type="dxa"/>
          </w:tcPr>
          <w:p w14:paraId="42F49CD4" w14:textId="77777777" w:rsidR="00EE67C7" w:rsidRPr="00EE67C7" w:rsidRDefault="00EE67C7" w:rsidP="003073B6">
            <w:pPr>
              <w:rPr>
                <w:rFonts w:asciiTheme="minorHAnsi" w:hAnsiTheme="minorHAnsi" w:cstheme="minorBidi"/>
                <w:sz w:val="24"/>
              </w:rPr>
            </w:pPr>
            <w:r w:rsidRPr="00EE67C7">
              <w:rPr>
                <w:rFonts w:asciiTheme="minorHAnsi" w:hAnsiTheme="minorHAnsi" w:cstheme="minorBidi"/>
                <w:sz w:val="24"/>
              </w:rPr>
              <w:t>Disaster Recovery Plan (DRP)</w:t>
            </w:r>
          </w:p>
        </w:tc>
        <w:tc>
          <w:tcPr>
            <w:tcW w:w="5040" w:type="dxa"/>
          </w:tcPr>
          <w:p w14:paraId="3D3146CF" w14:textId="77777777" w:rsidR="00EE67C7" w:rsidRPr="00EE67C7" w:rsidRDefault="00EE67C7" w:rsidP="003073B6">
            <w:pPr>
              <w:rPr>
                <w:rFonts w:asciiTheme="minorHAnsi" w:hAnsiTheme="minorHAnsi" w:cstheme="minorBidi"/>
                <w:sz w:val="24"/>
              </w:rPr>
            </w:pPr>
            <w:r w:rsidRPr="00EE67C7">
              <w:rPr>
                <w:rFonts w:asciiTheme="minorHAnsi" w:hAnsiTheme="minorHAnsi" w:cstheme="minorBidi"/>
                <w:sz w:val="24"/>
              </w:rPr>
              <w:t>System Design Document (SDD)</w:t>
            </w:r>
          </w:p>
        </w:tc>
      </w:tr>
      <w:tr w:rsidR="00EE67C7" w:rsidRPr="00EE67C7" w14:paraId="55A31A90" w14:textId="77777777" w:rsidTr="003073B6">
        <w:tc>
          <w:tcPr>
            <w:tcW w:w="4405" w:type="dxa"/>
          </w:tcPr>
          <w:p w14:paraId="2356ABBB" w14:textId="77777777" w:rsidR="00EE67C7" w:rsidRPr="00EE67C7" w:rsidRDefault="00EE67C7" w:rsidP="003073B6">
            <w:pPr>
              <w:rPr>
                <w:rFonts w:asciiTheme="minorHAnsi" w:hAnsiTheme="minorHAnsi" w:cstheme="minorBidi"/>
                <w:sz w:val="24"/>
              </w:rPr>
            </w:pPr>
            <w:r w:rsidRPr="00EE67C7">
              <w:rPr>
                <w:rFonts w:asciiTheme="minorHAnsi" w:hAnsiTheme="minorHAnsi" w:cstheme="minorBidi"/>
                <w:sz w:val="24"/>
              </w:rPr>
              <w:t>Incident Response Plan (IRP)</w:t>
            </w:r>
          </w:p>
        </w:tc>
        <w:tc>
          <w:tcPr>
            <w:tcW w:w="5040" w:type="dxa"/>
          </w:tcPr>
          <w:p w14:paraId="4F06DEED" w14:textId="77777777" w:rsidR="00EE67C7" w:rsidRPr="00EE67C7" w:rsidRDefault="00EE67C7" w:rsidP="003073B6">
            <w:pPr>
              <w:rPr>
                <w:rFonts w:asciiTheme="minorHAnsi" w:hAnsiTheme="minorHAnsi" w:cstheme="minorBidi"/>
                <w:sz w:val="24"/>
              </w:rPr>
            </w:pPr>
            <w:r w:rsidRPr="00EE67C7">
              <w:rPr>
                <w:rFonts w:asciiTheme="minorHAnsi" w:hAnsiTheme="minorHAnsi" w:cstheme="minorBidi"/>
                <w:sz w:val="24"/>
              </w:rPr>
              <w:t>System Owner Attestation</w:t>
            </w:r>
          </w:p>
        </w:tc>
      </w:tr>
      <w:tr w:rsidR="00EE67C7" w:rsidRPr="00EE67C7" w14:paraId="40466C99" w14:textId="77777777" w:rsidTr="003073B6">
        <w:tc>
          <w:tcPr>
            <w:tcW w:w="4405" w:type="dxa"/>
          </w:tcPr>
          <w:p w14:paraId="6D3EF8CD" w14:textId="77777777" w:rsidR="00EE67C7" w:rsidRPr="00EE67C7" w:rsidRDefault="00EE67C7" w:rsidP="003073B6">
            <w:pPr>
              <w:rPr>
                <w:rFonts w:asciiTheme="minorHAnsi" w:hAnsiTheme="minorHAnsi" w:cstheme="minorBidi"/>
                <w:sz w:val="24"/>
              </w:rPr>
            </w:pPr>
            <w:r w:rsidRPr="00EE67C7">
              <w:rPr>
                <w:rFonts w:asciiTheme="minorHAnsi" w:hAnsiTheme="minorHAnsi" w:cstheme="minorBidi"/>
                <w:sz w:val="24"/>
              </w:rPr>
              <w:t>Information Security Contingency Plan (ISCP)</w:t>
            </w:r>
          </w:p>
        </w:tc>
        <w:tc>
          <w:tcPr>
            <w:tcW w:w="5040" w:type="dxa"/>
          </w:tcPr>
          <w:p w14:paraId="23DBBF4B" w14:textId="77777777" w:rsidR="00EE67C7" w:rsidRPr="00EE67C7" w:rsidRDefault="00EE67C7" w:rsidP="003073B6">
            <w:pPr>
              <w:rPr>
                <w:rFonts w:asciiTheme="minorHAnsi" w:hAnsiTheme="minorHAnsi" w:cstheme="minorBidi"/>
                <w:sz w:val="24"/>
              </w:rPr>
            </w:pPr>
            <w:r w:rsidRPr="00EE67C7">
              <w:rPr>
                <w:rFonts w:asciiTheme="minorHAnsi" w:hAnsiTheme="minorHAnsi" w:cstheme="minorBidi"/>
                <w:sz w:val="24"/>
              </w:rPr>
              <w:t>System Owner Responsibilities</w:t>
            </w:r>
          </w:p>
        </w:tc>
      </w:tr>
      <w:tr w:rsidR="00EE67C7" w:rsidRPr="00EE67C7" w14:paraId="7D686987" w14:textId="77777777" w:rsidTr="003073B6">
        <w:tc>
          <w:tcPr>
            <w:tcW w:w="4405" w:type="dxa"/>
          </w:tcPr>
          <w:p w14:paraId="68C106F1" w14:textId="77777777" w:rsidR="00EE67C7" w:rsidRPr="00EE67C7" w:rsidRDefault="00EE67C7" w:rsidP="003073B6">
            <w:pPr>
              <w:rPr>
                <w:rFonts w:asciiTheme="minorHAnsi" w:hAnsiTheme="minorHAnsi" w:cstheme="minorBidi"/>
                <w:sz w:val="24"/>
              </w:rPr>
            </w:pPr>
            <w:r w:rsidRPr="00EE67C7">
              <w:rPr>
                <w:rFonts w:asciiTheme="minorHAnsi" w:hAnsiTheme="minorHAnsi" w:cstheme="minorBidi"/>
                <w:sz w:val="24"/>
              </w:rPr>
              <w:t>Privacy Impact Assessment (PIA)</w:t>
            </w:r>
          </w:p>
        </w:tc>
        <w:tc>
          <w:tcPr>
            <w:tcW w:w="5040" w:type="dxa"/>
          </w:tcPr>
          <w:p w14:paraId="503431D4" w14:textId="77777777" w:rsidR="00EE67C7" w:rsidRPr="00EE67C7" w:rsidRDefault="00EE67C7" w:rsidP="003073B6">
            <w:pPr>
              <w:rPr>
                <w:rFonts w:asciiTheme="minorHAnsi" w:hAnsiTheme="minorHAnsi" w:cstheme="minorBidi"/>
                <w:sz w:val="24"/>
              </w:rPr>
            </w:pPr>
            <w:r w:rsidRPr="00EE67C7">
              <w:rPr>
                <w:rFonts w:asciiTheme="minorHAnsi" w:hAnsiTheme="minorHAnsi" w:cstheme="minorBidi"/>
                <w:sz w:val="24"/>
              </w:rPr>
              <w:t>System Security Categorization Report (SSC)</w:t>
            </w:r>
          </w:p>
        </w:tc>
      </w:tr>
      <w:tr w:rsidR="00EE67C7" w:rsidRPr="00EE67C7" w14:paraId="20C09877" w14:textId="77777777" w:rsidTr="003073B6">
        <w:tc>
          <w:tcPr>
            <w:tcW w:w="4405" w:type="dxa"/>
          </w:tcPr>
          <w:p w14:paraId="29A5663E" w14:textId="77777777" w:rsidR="00EE67C7" w:rsidRPr="00EE67C7" w:rsidRDefault="00EE67C7" w:rsidP="003073B6">
            <w:pPr>
              <w:rPr>
                <w:rFonts w:asciiTheme="minorHAnsi" w:hAnsiTheme="minorHAnsi" w:cstheme="minorBidi"/>
                <w:sz w:val="24"/>
              </w:rPr>
            </w:pPr>
            <w:r w:rsidRPr="00EE67C7">
              <w:rPr>
                <w:rFonts w:asciiTheme="minorHAnsi" w:hAnsiTheme="minorHAnsi" w:cstheme="minorBidi"/>
                <w:sz w:val="24"/>
              </w:rPr>
              <w:t>Privacy Threshold Analysis (PTA)</w:t>
            </w:r>
          </w:p>
        </w:tc>
        <w:tc>
          <w:tcPr>
            <w:tcW w:w="5040" w:type="dxa"/>
          </w:tcPr>
          <w:p w14:paraId="4950184A" w14:textId="77777777" w:rsidR="00EE67C7" w:rsidRPr="00EE67C7" w:rsidRDefault="00EE67C7" w:rsidP="003073B6">
            <w:pPr>
              <w:rPr>
                <w:rFonts w:asciiTheme="minorHAnsi" w:hAnsiTheme="minorHAnsi" w:cstheme="minorBidi"/>
                <w:sz w:val="24"/>
              </w:rPr>
            </w:pPr>
            <w:r w:rsidRPr="00EE67C7">
              <w:rPr>
                <w:rFonts w:asciiTheme="minorHAnsi" w:hAnsiTheme="minorHAnsi" w:cstheme="minorBidi"/>
                <w:sz w:val="24"/>
              </w:rPr>
              <w:t>System Security Plan (SSP)</w:t>
            </w:r>
          </w:p>
        </w:tc>
      </w:tr>
      <w:tr w:rsidR="00EE67C7" w:rsidRPr="00EE67C7" w14:paraId="6E8C1336" w14:textId="77777777" w:rsidTr="003073B6">
        <w:tc>
          <w:tcPr>
            <w:tcW w:w="4405" w:type="dxa"/>
          </w:tcPr>
          <w:p w14:paraId="17A5CEF2" w14:textId="77777777" w:rsidR="00EE67C7" w:rsidRPr="00EE67C7" w:rsidRDefault="00EE67C7" w:rsidP="003073B6">
            <w:pPr>
              <w:rPr>
                <w:rFonts w:asciiTheme="minorHAnsi" w:hAnsiTheme="minorHAnsi" w:cstheme="minorBidi"/>
                <w:sz w:val="24"/>
              </w:rPr>
            </w:pPr>
            <w:r w:rsidRPr="00EE67C7">
              <w:rPr>
                <w:rFonts w:asciiTheme="minorHAnsi" w:hAnsiTheme="minorHAnsi" w:cstheme="minorBidi"/>
                <w:sz w:val="24"/>
              </w:rPr>
              <w:t>Risk Assessment</w:t>
            </w:r>
          </w:p>
        </w:tc>
        <w:tc>
          <w:tcPr>
            <w:tcW w:w="5040" w:type="dxa"/>
          </w:tcPr>
          <w:p w14:paraId="4F00D8DA" w14:textId="77777777" w:rsidR="00EE67C7" w:rsidRPr="00EE67C7" w:rsidRDefault="00EE67C7" w:rsidP="003073B6">
            <w:pPr>
              <w:ind w:right="-25"/>
              <w:rPr>
                <w:rFonts w:asciiTheme="minorHAnsi" w:hAnsiTheme="minorHAnsi" w:cstheme="minorBidi"/>
                <w:sz w:val="24"/>
              </w:rPr>
            </w:pPr>
          </w:p>
        </w:tc>
      </w:tr>
    </w:tbl>
    <w:p w14:paraId="0EC9EDAA" w14:textId="77777777" w:rsidR="00EE67C7" w:rsidRPr="00EE67C7" w:rsidRDefault="00EE67C7" w:rsidP="00D86F82">
      <w:pPr>
        <w:pStyle w:val="ListBullet"/>
        <w:numPr>
          <w:ilvl w:val="0"/>
          <w:numId w:val="0"/>
        </w:numPr>
        <w:spacing w:before="0" w:after="0"/>
        <w:ind w:left="360"/>
      </w:pPr>
    </w:p>
    <w:p w14:paraId="34B990A6" w14:textId="77777777" w:rsidR="00B15A36" w:rsidRDefault="002B5D1F" w:rsidP="00D86F82">
      <w:pPr>
        <w:pStyle w:val="Heading1"/>
        <w:spacing w:before="0" w:after="0"/>
        <w:ind w:left="547" w:hanging="547"/>
      </w:pPr>
      <w:bookmarkStart w:id="10" w:name="_Toc15895833"/>
      <w:r>
        <w:t xml:space="preserve">Work </w:t>
      </w:r>
      <w:r w:rsidR="00A47D77">
        <w:t>Planned</w:t>
      </w:r>
      <w:bookmarkEnd w:id="10"/>
    </w:p>
    <w:p w14:paraId="4DEF056C" w14:textId="2A32736E" w:rsidR="0017012D" w:rsidRPr="0017012D" w:rsidRDefault="0017012D" w:rsidP="0017012D">
      <w:pPr>
        <w:pStyle w:val="BodyText"/>
      </w:pPr>
      <w:r>
        <w:t xml:space="preserve">The work detailed below is planned for the </w:t>
      </w:r>
      <w:r w:rsidR="000B67C3">
        <w:t>August</w:t>
      </w:r>
      <w:r>
        <w:t xml:space="preserve"> 1, 2019 to </w:t>
      </w:r>
      <w:r w:rsidR="000B67C3">
        <w:t>August</w:t>
      </w:r>
      <w:r>
        <w:t xml:space="preserve"> 3</w:t>
      </w:r>
      <w:r w:rsidR="000B67C3">
        <w:t>1</w:t>
      </w:r>
      <w:r>
        <w:t xml:space="preserve">, 2019 </w:t>
      </w:r>
      <w:proofErr w:type="spellStart"/>
      <w:r>
        <w:t>PoP</w:t>
      </w:r>
      <w:proofErr w:type="spellEnd"/>
      <w:r>
        <w:t>.</w:t>
      </w:r>
    </w:p>
    <w:p w14:paraId="2847C5D1" w14:textId="50CB4378" w:rsidR="004018D0" w:rsidRPr="00AE2B0A" w:rsidRDefault="005E2E68" w:rsidP="00AE2B0A">
      <w:pPr>
        <w:pStyle w:val="ListBullet"/>
      </w:pPr>
      <w:r w:rsidRPr="00AE2B0A">
        <w:t xml:space="preserve">Continue updating </w:t>
      </w:r>
      <w:r w:rsidR="00FF5130">
        <w:t xml:space="preserve">the Project VAM </w:t>
      </w:r>
      <w:r w:rsidR="00C50FEC">
        <w:t>eMASS</w:t>
      </w:r>
      <w:r w:rsidR="00FF5130">
        <w:t xml:space="preserve"> profile for ISO review</w:t>
      </w:r>
    </w:p>
    <w:p w14:paraId="647C998C" w14:textId="77777777" w:rsidR="00A47D77" w:rsidRPr="00AE2B0A" w:rsidRDefault="004018D0" w:rsidP="00AE2B0A">
      <w:pPr>
        <w:pStyle w:val="ListBullet"/>
      </w:pPr>
      <w:r w:rsidRPr="00AE2B0A">
        <w:t>S</w:t>
      </w:r>
      <w:r w:rsidR="005E2E68" w:rsidRPr="00AE2B0A">
        <w:t xml:space="preserve">ubmit </w:t>
      </w:r>
      <w:r w:rsidR="00E76DA2" w:rsidRPr="00AE2B0A">
        <w:t xml:space="preserve">all relevant information and documentation for the processing of the </w:t>
      </w:r>
      <w:r w:rsidR="005E2E68" w:rsidRPr="00AE2B0A">
        <w:t>ATO</w:t>
      </w:r>
    </w:p>
    <w:p w14:paraId="08170E28" w14:textId="2D206C83" w:rsidR="004018D0" w:rsidRDefault="00C50FEC" w:rsidP="00AE2B0A">
      <w:pPr>
        <w:pStyle w:val="ListBullet"/>
      </w:pPr>
      <w:r w:rsidRPr="00AE2B0A">
        <w:t>Co</w:t>
      </w:r>
      <w:r>
        <w:t>mplete the</w:t>
      </w:r>
      <w:r w:rsidR="004018D0" w:rsidRPr="00AE2B0A">
        <w:t xml:space="preserve"> analysis of the version D</w:t>
      </w:r>
      <w:r w:rsidR="00FF5130">
        <w:t>5</w:t>
      </w:r>
      <w:r w:rsidR="004018D0" w:rsidRPr="00AE2B0A">
        <w:t xml:space="preserve"> logs and enhancement of definitions</w:t>
      </w:r>
    </w:p>
    <w:p w14:paraId="4FEF9E8D" w14:textId="216C75A1" w:rsidR="00C50FEC" w:rsidRPr="00AE2B0A" w:rsidRDefault="00C50FEC" w:rsidP="00AE2B0A">
      <w:pPr>
        <w:pStyle w:val="ListBullet"/>
      </w:pPr>
      <w:r>
        <w:t>Begin the analysis of the version D6 change crumbs</w:t>
      </w:r>
    </w:p>
    <w:p w14:paraId="7786CC20" w14:textId="463B5AC6" w:rsidR="004018D0" w:rsidRDefault="004018D0" w:rsidP="00AE2B0A">
      <w:pPr>
        <w:pStyle w:val="ListBullet"/>
      </w:pPr>
      <w:r w:rsidRPr="00AE2B0A">
        <w:t xml:space="preserve">Continue </w:t>
      </w:r>
      <w:r w:rsidR="00FF5130">
        <w:t>updating</w:t>
      </w:r>
      <w:r w:rsidRPr="00AE2B0A">
        <w:t xml:space="preserve"> the test framework</w:t>
      </w:r>
    </w:p>
    <w:p w14:paraId="6E163106" w14:textId="3C311694" w:rsidR="00FF5130" w:rsidRDefault="00FF5130" w:rsidP="00AE2B0A">
      <w:pPr>
        <w:pStyle w:val="ListBullet"/>
      </w:pPr>
      <w:r>
        <w:t>Obtain all required scans for the VAM environments in AWS</w:t>
      </w:r>
    </w:p>
    <w:p w14:paraId="5189B7CA" w14:textId="77777777" w:rsidR="009E7FD5" w:rsidRPr="00AE2B0A" w:rsidRDefault="009E7FD5" w:rsidP="009E7FD5">
      <w:pPr>
        <w:pStyle w:val="ListBullet"/>
      </w:pPr>
      <w:r w:rsidRPr="00AE2B0A">
        <w:t>Facilitate weekly status meetings</w:t>
      </w:r>
    </w:p>
    <w:p w14:paraId="423C0442" w14:textId="30244A13" w:rsidR="009E7FD5" w:rsidRDefault="009E7FD5" w:rsidP="00683524">
      <w:pPr>
        <w:pStyle w:val="ListBullet"/>
      </w:pPr>
      <w:r w:rsidRPr="00AE2B0A">
        <w:t>Update project documentation and prepare same for delivery</w:t>
      </w:r>
    </w:p>
    <w:p w14:paraId="7B3A7F62" w14:textId="6A1EA06F" w:rsidR="00EE67C7" w:rsidRDefault="00EE67C7" w:rsidP="00D86F82">
      <w:pPr>
        <w:spacing w:before="0" w:after="0"/>
      </w:pPr>
    </w:p>
    <w:p w14:paraId="0951DF4A" w14:textId="7F127D24" w:rsidR="00A47D77" w:rsidRDefault="00EE67C7" w:rsidP="00D86F82">
      <w:pPr>
        <w:pStyle w:val="Heading1"/>
        <w:spacing w:before="0" w:after="0"/>
      </w:pPr>
      <w:r>
        <w:tab/>
      </w:r>
      <w:bookmarkStart w:id="11" w:name="_Toc15895834"/>
      <w:r w:rsidR="00A47D77">
        <w:t>Risks and Issues</w:t>
      </w:r>
      <w:bookmarkEnd w:id="11"/>
    </w:p>
    <w:p w14:paraId="24EFD082" w14:textId="05C4F1FF" w:rsidR="00A47D77" w:rsidRDefault="001755CF" w:rsidP="00A47D77">
      <w:pPr>
        <w:pStyle w:val="BodyText"/>
      </w:pPr>
      <w:r w:rsidRPr="001755CF">
        <w:rPr>
          <w:rStyle w:val="Cross-Reference"/>
        </w:rPr>
        <w:fldChar w:fldCharType="begin"/>
      </w:r>
      <w:r w:rsidRPr="001755CF">
        <w:rPr>
          <w:rStyle w:val="Cross-Reference"/>
        </w:rPr>
        <w:instrText xml:space="preserve"> REF _Ref10030482 \h </w:instrText>
      </w:r>
      <w:r>
        <w:rPr>
          <w:rStyle w:val="Cross-Reference"/>
        </w:rPr>
        <w:instrText xml:space="preserve"> \* MERGEFORMAT </w:instrText>
      </w:r>
      <w:r w:rsidRPr="001755CF">
        <w:rPr>
          <w:rStyle w:val="Cross-Reference"/>
        </w:rPr>
      </w:r>
      <w:r w:rsidRPr="001755CF">
        <w:rPr>
          <w:rStyle w:val="Cross-Reference"/>
        </w:rPr>
        <w:fldChar w:fldCharType="separate"/>
      </w:r>
      <w:r w:rsidR="00EE67C7" w:rsidRPr="00EE67C7">
        <w:rPr>
          <w:rStyle w:val="Cross-Reference"/>
        </w:rPr>
        <w:t xml:space="preserve">Table </w:t>
      </w:r>
      <w:r w:rsidR="00EE67C7">
        <w:rPr>
          <w:rStyle w:val="Cross-Reference"/>
        </w:rPr>
        <w:t>3</w:t>
      </w:r>
      <w:r w:rsidRPr="001755CF">
        <w:rPr>
          <w:rStyle w:val="Cross-Reference"/>
        </w:rPr>
        <w:fldChar w:fldCharType="end"/>
      </w:r>
      <w:r w:rsidR="00BE7BC2">
        <w:t xml:space="preserve"> lists the currently known risks and issues. Each item will be resolved prior to the delivery of </w:t>
      </w:r>
      <w:r w:rsidR="00FF5130">
        <w:t>B</w:t>
      </w:r>
      <w:r w:rsidR="00BE7BC2">
        <w:t xml:space="preserve">uild </w:t>
      </w:r>
      <w:r w:rsidR="00FF5130">
        <w:t>4 in January of 2020</w:t>
      </w:r>
      <w:r w:rsidR="00BE7BC2">
        <w:t>.</w:t>
      </w:r>
    </w:p>
    <w:p w14:paraId="1F1ECEAA" w14:textId="6A12A651" w:rsidR="00BE7BC2" w:rsidRDefault="00BE7BC2" w:rsidP="00BE7BC2">
      <w:pPr>
        <w:pStyle w:val="Caption"/>
      </w:pPr>
      <w:bookmarkStart w:id="12" w:name="_Ref10030482"/>
      <w:bookmarkStart w:id="13" w:name="_Toc12872814"/>
      <w:bookmarkStart w:id="14" w:name="_Toc12872848"/>
      <w:bookmarkStart w:id="15" w:name="_Toc15895838"/>
      <w:r>
        <w:t xml:space="preserve">Table </w:t>
      </w:r>
      <w:fldSimple w:instr=" SEQ Table \* ARABIC ">
        <w:r w:rsidR="00EE67C7">
          <w:rPr>
            <w:noProof/>
          </w:rPr>
          <w:t>3</w:t>
        </w:r>
      </w:fldSimple>
      <w:bookmarkEnd w:id="12"/>
      <w:r>
        <w:t>:  Risks and Issues</w:t>
      </w:r>
      <w:bookmarkEnd w:id="13"/>
      <w:bookmarkEnd w:id="14"/>
      <w:bookmarkEnd w:id="15"/>
    </w:p>
    <w:tbl>
      <w:tblPr>
        <w:tblStyle w:val="JLV-CV"/>
        <w:tblW w:w="9445" w:type="dxa"/>
        <w:tblLayout w:type="fixed"/>
        <w:tblLook w:val="0420" w:firstRow="1" w:lastRow="0" w:firstColumn="0" w:lastColumn="0" w:noHBand="0" w:noVBand="1"/>
      </w:tblPr>
      <w:tblGrid>
        <w:gridCol w:w="1435"/>
        <w:gridCol w:w="1260"/>
        <w:gridCol w:w="2250"/>
        <w:gridCol w:w="2250"/>
        <w:gridCol w:w="2250"/>
      </w:tblGrid>
      <w:tr w:rsidR="001755CF" w:rsidRPr="003B5394" w14:paraId="23266935" w14:textId="77777777" w:rsidTr="00AE2B0A">
        <w:trPr>
          <w:cnfStyle w:val="100000000000" w:firstRow="1" w:lastRow="0" w:firstColumn="0" w:lastColumn="0" w:oddVBand="0" w:evenVBand="0" w:oddHBand="0" w:evenHBand="0" w:firstRowFirstColumn="0" w:firstRowLastColumn="0" w:lastRowFirstColumn="0" w:lastRowLastColumn="0"/>
        </w:trPr>
        <w:tc>
          <w:tcPr>
            <w:tcW w:w="1435" w:type="dxa"/>
          </w:tcPr>
          <w:p w14:paraId="7BEB1583" w14:textId="77777777" w:rsidR="001755CF" w:rsidRPr="003B5394" w:rsidRDefault="001755CF" w:rsidP="00DB2E46">
            <w:pPr>
              <w:pStyle w:val="BodyText"/>
              <w:spacing w:before="40" w:after="40"/>
              <w:rPr>
                <w:rFonts w:cs="Arial"/>
                <w:sz w:val="20"/>
                <w:szCs w:val="20"/>
              </w:rPr>
            </w:pPr>
            <w:r>
              <w:rPr>
                <w:rFonts w:cs="Arial"/>
                <w:sz w:val="20"/>
                <w:szCs w:val="20"/>
              </w:rPr>
              <w:t xml:space="preserve">Issue </w:t>
            </w:r>
            <w:r w:rsidRPr="003B5394">
              <w:rPr>
                <w:rFonts w:cs="Arial"/>
                <w:sz w:val="20"/>
                <w:szCs w:val="20"/>
              </w:rPr>
              <w:t>Number</w:t>
            </w:r>
            <w:r>
              <w:rPr>
                <w:rFonts w:cs="Arial"/>
                <w:sz w:val="20"/>
                <w:szCs w:val="20"/>
              </w:rPr>
              <w:t xml:space="preserve"> and Category</w:t>
            </w:r>
          </w:p>
        </w:tc>
        <w:tc>
          <w:tcPr>
            <w:tcW w:w="1260" w:type="dxa"/>
          </w:tcPr>
          <w:p w14:paraId="04A546EB" w14:textId="77777777" w:rsidR="001755CF" w:rsidRPr="003B5394" w:rsidRDefault="001755CF" w:rsidP="00DB2E46">
            <w:pPr>
              <w:pStyle w:val="BodyText"/>
              <w:spacing w:before="40" w:after="40"/>
              <w:rPr>
                <w:rFonts w:cs="Arial"/>
                <w:sz w:val="20"/>
                <w:szCs w:val="20"/>
              </w:rPr>
            </w:pPr>
            <w:r w:rsidRPr="003B5394">
              <w:rPr>
                <w:rFonts w:cs="Arial"/>
                <w:sz w:val="20"/>
                <w:szCs w:val="20"/>
              </w:rPr>
              <w:t>Due Date</w:t>
            </w:r>
          </w:p>
        </w:tc>
        <w:tc>
          <w:tcPr>
            <w:tcW w:w="2250" w:type="dxa"/>
          </w:tcPr>
          <w:p w14:paraId="539E5074" w14:textId="77777777" w:rsidR="001755CF" w:rsidRPr="003B5394" w:rsidRDefault="001755CF" w:rsidP="00DB2E46">
            <w:pPr>
              <w:pStyle w:val="BodyText"/>
              <w:spacing w:before="40" w:after="40"/>
              <w:rPr>
                <w:rFonts w:cs="Arial"/>
                <w:sz w:val="20"/>
                <w:szCs w:val="20"/>
              </w:rPr>
            </w:pPr>
            <w:r>
              <w:rPr>
                <w:rFonts w:cs="Arial"/>
                <w:sz w:val="20"/>
                <w:szCs w:val="20"/>
              </w:rPr>
              <w:t xml:space="preserve">Issue </w:t>
            </w:r>
            <w:r w:rsidRPr="003B5394">
              <w:rPr>
                <w:rFonts w:cs="Arial"/>
                <w:sz w:val="20"/>
                <w:szCs w:val="20"/>
              </w:rPr>
              <w:t>Description</w:t>
            </w:r>
          </w:p>
        </w:tc>
        <w:tc>
          <w:tcPr>
            <w:tcW w:w="2250" w:type="dxa"/>
          </w:tcPr>
          <w:p w14:paraId="7B815CFC" w14:textId="77777777" w:rsidR="001755CF" w:rsidRPr="003B5394" w:rsidRDefault="001755CF" w:rsidP="00DB2E46">
            <w:pPr>
              <w:pStyle w:val="BodyText"/>
              <w:spacing w:before="40" w:after="40"/>
              <w:rPr>
                <w:rFonts w:cs="Arial"/>
                <w:sz w:val="20"/>
                <w:szCs w:val="20"/>
              </w:rPr>
            </w:pPr>
            <w:r>
              <w:rPr>
                <w:rFonts w:cs="Arial"/>
                <w:sz w:val="20"/>
                <w:szCs w:val="20"/>
              </w:rPr>
              <w:t>Risk</w:t>
            </w:r>
          </w:p>
        </w:tc>
        <w:tc>
          <w:tcPr>
            <w:tcW w:w="2250" w:type="dxa"/>
          </w:tcPr>
          <w:p w14:paraId="2CD93080" w14:textId="77777777" w:rsidR="001755CF" w:rsidRPr="003B5394" w:rsidRDefault="001755CF" w:rsidP="001755CF">
            <w:pPr>
              <w:pStyle w:val="BodyText"/>
              <w:spacing w:before="40" w:after="40"/>
              <w:ind w:right="-117"/>
              <w:rPr>
                <w:rFonts w:cs="Arial"/>
                <w:sz w:val="20"/>
                <w:szCs w:val="20"/>
              </w:rPr>
            </w:pPr>
            <w:r w:rsidRPr="003B5394">
              <w:rPr>
                <w:rFonts w:cs="Arial"/>
                <w:sz w:val="20"/>
                <w:szCs w:val="20"/>
              </w:rPr>
              <w:t>Mitigation Plan</w:t>
            </w:r>
          </w:p>
        </w:tc>
      </w:tr>
      <w:tr w:rsidR="00725864" w:rsidRPr="003B5394" w14:paraId="24B787FB" w14:textId="77777777" w:rsidTr="00AE2B0A">
        <w:tc>
          <w:tcPr>
            <w:tcW w:w="1435" w:type="dxa"/>
          </w:tcPr>
          <w:p w14:paraId="4E3AB645" w14:textId="6CEF7818" w:rsidR="00725864" w:rsidRPr="00C55244" w:rsidRDefault="00725864" w:rsidP="00725864">
            <w:r w:rsidRPr="00793587">
              <w:t>VAM-R10 (ATO Dashboard)</w:t>
            </w:r>
          </w:p>
        </w:tc>
        <w:tc>
          <w:tcPr>
            <w:tcW w:w="1260" w:type="dxa"/>
          </w:tcPr>
          <w:p w14:paraId="3D6F4457" w14:textId="15F72C32" w:rsidR="00725864" w:rsidRPr="00C55244" w:rsidRDefault="00725864" w:rsidP="00725864">
            <w:r w:rsidRPr="00725864">
              <w:t>10/31/2019</w:t>
            </w:r>
          </w:p>
        </w:tc>
        <w:tc>
          <w:tcPr>
            <w:tcW w:w="2250" w:type="dxa"/>
          </w:tcPr>
          <w:p w14:paraId="709D9E2F" w14:textId="177A0E98" w:rsidR="00725864" w:rsidRPr="00C55244" w:rsidRDefault="00725864" w:rsidP="00725864">
            <w:r w:rsidRPr="00725864">
              <w:t xml:space="preserve">Receive VA approval for </w:t>
            </w:r>
            <w:r>
              <w:t xml:space="preserve">the </w:t>
            </w:r>
            <w:r w:rsidRPr="00725864">
              <w:t xml:space="preserve">ATO </w:t>
            </w:r>
            <w:r>
              <w:t xml:space="preserve">package </w:t>
            </w:r>
            <w:r w:rsidRPr="00725864">
              <w:t>by 10/31/2019.</w:t>
            </w:r>
          </w:p>
        </w:tc>
        <w:tc>
          <w:tcPr>
            <w:tcW w:w="2250" w:type="dxa"/>
          </w:tcPr>
          <w:p w14:paraId="172ED98B" w14:textId="74A9B2DB" w:rsidR="00725864" w:rsidRPr="00C55244" w:rsidRDefault="00725864" w:rsidP="00725864">
            <w:r w:rsidRPr="00725864">
              <w:t>If ATO approval is not received by 10/31/2019, the VAM deployment to IOC Production will be delayed.</w:t>
            </w:r>
          </w:p>
        </w:tc>
        <w:tc>
          <w:tcPr>
            <w:tcW w:w="2250" w:type="dxa"/>
          </w:tcPr>
          <w:p w14:paraId="7B5C7313" w14:textId="2F8924EA" w:rsidR="00725864" w:rsidRPr="00C55244" w:rsidRDefault="00725864" w:rsidP="00725864">
            <w:pPr>
              <w:ind w:right="-117"/>
            </w:pPr>
            <w:r w:rsidRPr="00725864">
              <w:t xml:space="preserve">Team AbleVets will submit all ATO documentation to eMASS by 8/30/2019, ensuring VA has </w:t>
            </w:r>
            <w:proofErr w:type="gramStart"/>
            <w:r w:rsidRPr="00725864">
              <w:t>sufficient</w:t>
            </w:r>
            <w:proofErr w:type="gramEnd"/>
            <w:r w:rsidRPr="00725864">
              <w:t xml:space="preserve"> time to review and approve</w:t>
            </w:r>
            <w:r>
              <w:t xml:space="preserve"> the</w:t>
            </w:r>
            <w:r w:rsidRPr="00725864">
              <w:t xml:space="preserve"> ATO </w:t>
            </w:r>
            <w:r>
              <w:t xml:space="preserve">package </w:t>
            </w:r>
            <w:r w:rsidRPr="00725864">
              <w:t>by 10/31/2019.</w:t>
            </w:r>
          </w:p>
        </w:tc>
      </w:tr>
      <w:tr w:rsidR="001755CF" w:rsidRPr="003B5394" w14:paraId="29ECFEC9" w14:textId="77777777" w:rsidTr="00AE2B0A">
        <w:tc>
          <w:tcPr>
            <w:tcW w:w="1435" w:type="dxa"/>
          </w:tcPr>
          <w:p w14:paraId="29AA13D4" w14:textId="77777777" w:rsidR="00725864" w:rsidRPr="00725864" w:rsidRDefault="00725864" w:rsidP="00725864">
            <w:pPr>
              <w:rPr>
                <w:rFonts w:cs="Arial"/>
                <w:szCs w:val="20"/>
              </w:rPr>
            </w:pPr>
            <w:r w:rsidRPr="00725864">
              <w:rPr>
                <w:rFonts w:cs="Arial"/>
                <w:szCs w:val="20"/>
              </w:rPr>
              <w:t>VAM-R17 (IOC Dashboard)</w:t>
            </w:r>
          </w:p>
          <w:p w14:paraId="01CBE028" w14:textId="7CC77F7C" w:rsidR="001755CF" w:rsidRPr="003B5394" w:rsidRDefault="00725864" w:rsidP="00725864">
            <w:pPr>
              <w:rPr>
                <w:rFonts w:cs="Arial"/>
                <w:szCs w:val="20"/>
              </w:rPr>
            </w:pPr>
            <w:r w:rsidRPr="00725864">
              <w:rPr>
                <w:rFonts w:cs="Arial"/>
                <w:szCs w:val="20"/>
              </w:rPr>
              <w:t>Technical</w:t>
            </w:r>
          </w:p>
        </w:tc>
        <w:tc>
          <w:tcPr>
            <w:tcW w:w="1260" w:type="dxa"/>
          </w:tcPr>
          <w:p w14:paraId="0562FCBB" w14:textId="2751C3EA" w:rsidR="001755CF" w:rsidRPr="00E923BC" w:rsidRDefault="00725864" w:rsidP="003B5394">
            <w:r w:rsidRPr="00725864">
              <w:t>10/31/2019</w:t>
            </w:r>
          </w:p>
        </w:tc>
        <w:tc>
          <w:tcPr>
            <w:tcW w:w="2250" w:type="dxa"/>
          </w:tcPr>
          <w:p w14:paraId="41864D21" w14:textId="665EAEFE" w:rsidR="001755CF" w:rsidRPr="003B5394" w:rsidRDefault="00725864" w:rsidP="003B5394">
            <w:r w:rsidRPr="00725864">
              <w:t>Access to the VistA environments in VAEC is required for Build 4.</w:t>
            </w:r>
          </w:p>
        </w:tc>
        <w:tc>
          <w:tcPr>
            <w:tcW w:w="2250" w:type="dxa"/>
          </w:tcPr>
          <w:p w14:paraId="5849C87D" w14:textId="41633520" w:rsidR="00924963" w:rsidRPr="003D658D" w:rsidRDefault="00725864" w:rsidP="003B5394">
            <w:r w:rsidRPr="00725864">
              <w:t xml:space="preserve">If </w:t>
            </w:r>
            <w:r w:rsidR="00731EFF">
              <w:t xml:space="preserve">Team AbleVets </w:t>
            </w:r>
            <w:r w:rsidRPr="00725864">
              <w:t>does not obtain access to the Vista environments in VAEC by 9/30/2019, then the</w:t>
            </w:r>
            <w:r w:rsidR="00731EFF">
              <w:t>y</w:t>
            </w:r>
            <w:r w:rsidRPr="00725864">
              <w:t xml:space="preserve"> cannot </w:t>
            </w:r>
            <w:r w:rsidR="00E8746B">
              <w:t>deploy</w:t>
            </w:r>
            <w:r w:rsidRPr="00725864">
              <w:t xml:space="preserve"> </w:t>
            </w:r>
            <w:r w:rsidR="00731EFF">
              <w:t>or</w:t>
            </w:r>
            <w:r w:rsidRPr="00725864">
              <w:t xml:space="preserve"> </w:t>
            </w:r>
            <w:r w:rsidR="00E8746B">
              <w:t>test</w:t>
            </w:r>
            <w:r w:rsidRPr="00725864">
              <w:t xml:space="preserve"> Build 4 in the IOC Pre</w:t>
            </w:r>
            <w:r w:rsidR="00EE67C7">
              <w:t>-</w:t>
            </w:r>
            <w:r w:rsidR="00731EFF">
              <w:t>P</w:t>
            </w:r>
            <w:r w:rsidRPr="00725864">
              <w:t>rod</w:t>
            </w:r>
            <w:r w:rsidR="00731EFF">
              <w:t>uction</w:t>
            </w:r>
            <w:r w:rsidRPr="00725864">
              <w:t xml:space="preserve"> environment</w:t>
            </w:r>
            <w:r w:rsidR="00731EFF">
              <w:t xml:space="preserve">, </w:t>
            </w:r>
            <w:r w:rsidRPr="00725864">
              <w:t>resulting in a day</w:t>
            </w:r>
            <w:r w:rsidR="00731EFF">
              <w:t>-</w:t>
            </w:r>
            <w:r w:rsidRPr="00725864">
              <w:t>for</w:t>
            </w:r>
            <w:r w:rsidR="00731EFF">
              <w:t>-</w:t>
            </w:r>
            <w:r w:rsidRPr="00725864">
              <w:t>day schedule slip</w:t>
            </w:r>
            <w:r w:rsidR="00731EFF">
              <w:t xml:space="preserve"> that will</w:t>
            </w:r>
            <w:r w:rsidRPr="00725864">
              <w:t xml:space="preserve"> impact the </w:t>
            </w:r>
            <w:r w:rsidR="00731EFF">
              <w:t>P</w:t>
            </w:r>
            <w:r w:rsidRPr="00725864">
              <w:t>roduction deployment date.</w:t>
            </w:r>
          </w:p>
        </w:tc>
        <w:tc>
          <w:tcPr>
            <w:tcW w:w="2250" w:type="dxa"/>
          </w:tcPr>
          <w:p w14:paraId="219D4857" w14:textId="62FAE90A" w:rsidR="001755CF" w:rsidRPr="003B5394" w:rsidRDefault="00725864" w:rsidP="001755CF">
            <w:pPr>
              <w:pStyle w:val="BodyText"/>
              <w:ind w:right="-117"/>
              <w:rPr>
                <w:rFonts w:cs="Arial"/>
                <w:sz w:val="20"/>
                <w:szCs w:val="20"/>
              </w:rPr>
            </w:pPr>
            <w:r w:rsidRPr="00725864">
              <w:rPr>
                <w:rFonts w:cs="Arial"/>
                <w:sz w:val="20"/>
                <w:szCs w:val="20"/>
              </w:rPr>
              <w:t>Upon completion of the VA migration of VistA environments to VAEC, Team A</w:t>
            </w:r>
            <w:r w:rsidR="00731EFF">
              <w:rPr>
                <w:rFonts w:cs="Arial"/>
                <w:sz w:val="20"/>
                <w:szCs w:val="20"/>
              </w:rPr>
              <w:t>ble</w:t>
            </w:r>
            <w:r w:rsidRPr="00725864">
              <w:rPr>
                <w:rFonts w:cs="Arial"/>
                <w:sz w:val="20"/>
                <w:szCs w:val="20"/>
              </w:rPr>
              <w:t>V</w:t>
            </w:r>
            <w:r w:rsidR="00731EFF">
              <w:rPr>
                <w:rFonts w:cs="Arial"/>
                <w:sz w:val="20"/>
                <w:szCs w:val="20"/>
              </w:rPr>
              <w:t>ets</w:t>
            </w:r>
            <w:r w:rsidRPr="00725864">
              <w:rPr>
                <w:rFonts w:cs="Arial"/>
                <w:sz w:val="20"/>
                <w:szCs w:val="20"/>
              </w:rPr>
              <w:t xml:space="preserve"> will immediately submit access requests</w:t>
            </w:r>
            <w:r w:rsidR="00E8746B">
              <w:rPr>
                <w:rFonts w:cs="Arial"/>
                <w:sz w:val="20"/>
                <w:szCs w:val="20"/>
              </w:rPr>
              <w:t xml:space="preserve"> and </w:t>
            </w:r>
            <w:r w:rsidRPr="00725864">
              <w:rPr>
                <w:rFonts w:cs="Arial"/>
                <w:sz w:val="20"/>
                <w:szCs w:val="20"/>
              </w:rPr>
              <w:t xml:space="preserve">elevate </w:t>
            </w:r>
            <w:r w:rsidR="00E8746B">
              <w:rPr>
                <w:rFonts w:cs="Arial"/>
                <w:sz w:val="20"/>
                <w:szCs w:val="20"/>
              </w:rPr>
              <w:t xml:space="preserve">the requests as needed. Once access is granted, Team AbleVets </w:t>
            </w:r>
            <w:r w:rsidRPr="00725864">
              <w:rPr>
                <w:rFonts w:cs="Arial"/>
                <w:sz w:val="20"/>
                <w:szCs w:val="20"/>
              </w:rPr>
              <w:t>will deploy and test Build 4.</w:t>
            </w:r>
          </w:p>
        </w:tc>
      </w:tr>
    </w:tbl>
    <w:p w14:paraId="35B972D1" w14:textId="77777777" w:rsidR="000F65D0" w:rsidRPr="000F65D0" w:rsidRDefault="000F65D0" w:rsidP="00D86F82">
      <w:pPr>
        <w:pStyle w:val="BodyText"/>
        <w:spacing w:before="0" w:after="0"/>
      </w:pPr>
    </w:p>
    <w:p w14:paraId="26768834" w14:textId="77777777" w:rsidR="006C7328" w:rsidRDefault="003D6777" w:rsidP="00D86F82">
      <w:pPr>
        <w:pStyle w:val="Appendix1"/>
        <w:spacing w:before="0" w:after="0"/>
      </w:pPr>
      <w:bookmarkStart w:id="16" w:name="_Toc15895835"/>
      <w:r>
        <w:t xml:space="preserve">Appendix:  </w:t>
      </w:r>
      <w:r w:rsidR="002D33AF">
        <w:t>Acronyms and Abbreviations</w:t>
      </w:r>
      <w:bookmarkEnd w:id="16"/>
    </w:p>
    <w:p w14:paraId="2C540949" w14:textId="653AABFB" w:rsidR="008272BB" w:rsidRDefault="00142A09" w:rsidP="008272BB">
      <w:pPr>
        <w:pStyle w:val="BodyText"/>
      </w:pPr>
      <w:r w:rsidRPr="00142A09">
        <w:rPr>
          <w:rStyle w:val="Cross-Reference"/>
        </w:rPr>
        <w:fldChar w:fldCharType="begin"/>
      </w:r>
      <w:r w:rsidRPr="00142A09">
        <w:rPr>
          <w:rStyle w:val="Cross-Reference"/>
        </w:rPr>
        <w:instrText xml:space="preserve"> REF _Ref10033666 \h </w:instrText>
      </w:r>
      <w:r>
        <w:rPr>
          <w:rStyle w:val="Cross-Reference"/>
        </w:rPr>
        <w:instrText xml:space="preserve"> \* MERGEFORMAT </w:instrText>
      </w:r>
      <w:r w:rsidRPr="00142A09">
        <w:rPr>
          <w:rStyle w:val="Cross-Reference"/>
        </w:rPr>
      </w:r>
      <w:r w:rsidRPr="00142A09">
        <w:rPr>
          <w:rStyle w:val="Cross-Reference"/>
        </w:rPr>
        <w:fldChar w:fldCharType="separate"/>
      </w:r>
      <w:r w:rsidR="009827E6" w:rsidRPr="009827E6">
        <w:rPr>
          <w:rStyle w:val="Cross-Reference"/>
        </w:rPr>
        <w:t>Table 4</w:t>
      </w:r>
      <w:r w:rsidRPr="00142A09">
        <w:rPr>
          <w:rStyle w:val="Cross-Reference"/>
        </w:rPr>
        <w:fldChar w:fldCharType="end"/>
      </w:r>
      <w:r w:rsidR="00B81373">
        <w:t xml:space="preserve"> lists the acronyms and abbreviations used in this document with their descriptions.</w:t>
      </w:r>
    </w:p>
    <w:p w14:paraId="2EF4F98E" w14:textId="25FAEC30" w:rsidR="00B81373" w:rsidRDefault="00B81373" w:rsidP="00B81373">
      <w:pPr>
        <w:pStyle w:val="Caption"/>
      </w:pPr>
      <w:bookmarkStart w:id="17" w:name="_Ref10033666"/>
      <w:bookmarkStart w:id="18" w:name="_Toc12872817"/>
      <w:bookmarkStart w:id="19" w:name="_Toc12872851"/>
      <w:bookmarkStart w:id="20" w:name="_Toc15895839"/>
      <w:r>
        <w:t xml:space="preserve">Table </w:t>
      </w:r>
      <w:fldSimple w:instr=" SEQ Table \* ARABIC ">
        <w:r w:rsidR="0017012D">
          <w:rPr>
            <w:noProof/>
          </w:rPr>
          <w:t>4</w:t>
        </w:r>
      </w:fldSimple>
      <w:bookmarkEnd w:id="17"/>
      <w:r>
        <w:t>:  Acronyms and Abbreviations</w:t>
      </w:r>
      <w:bookmarkEnd w:id="18"/>
      <w:bookmarkEnd w:id="19"/>
      <w:bookmarkEnd w:id="20"/>
    </w:p>
    <w:tbl>
      <w:tblPr>
        <w:tblStyle w:val="JLV-CV"/>
        <w:tblW w:w="9445" w:type="dxa"/>
        <w:tblLayout w:type="fixed"/>
        <w:tblLook w:val="0420" w:firstRow="1" w:lastRow="0" w:firstColumn="0" w:lastColumn="0" w:noHBand="0" w:noVBand="1"/>
      </w:tblPr>
      <w:tblGrid>
        <w:gridCol w:w="1615"/>
        <w:gridCol w:w="7830"/>
      </w:tblGrid>
      <w:tr w:rsidR="00EE533C" w:rsidRPr="00DA7E4B" w14:paraId="3A96C678" w14:textId="77777777" w:rsidTr="00DB2E46">
        <w:trPr>
          <w:cnfStyle w:val="100000000000" w:firstRow="1" w:lastRow="0" w:firstColumn="0" w:lastColumn="0" w:oddVBand="0" w:evenVBand="0" w:oddHBand="0" w:evenHBand="0" w:firstRowFirstColumn="0" w:firstRowLastColumn="0" w:lastRowFirstColumn="0" w:lastRowLastColumn="0"/>
        </w:trPr>
        <w:tc>
          <w:tcPr>
            <w:tcW w:w="1615" w:type="dxa"/>
          </w:tcPr>
          <w:p w14:paraId="7B01328A" w14:textId="77777777" w:rsidR="00EE533C" w:rsidRPr="00DA7E4B" w:rsidRDefault="00EE533C" w:rsidP="00DB2E46">
            <w:pPr>
              <w:pStyle w:val="BodyText"/>
              <w:keepNext w:val="0"/>
              <w:spacing w:before="40" w:after="40"/>
              <w:rPr>
                <w:rFonts w:cs="Arial"/>
                <w:sz w:val="20"/>
                <w:szCs w:val="20"/>
              </w:rPr>
            </w:pPr>
            <w:r w:rsidRPr="00DA7E4B">
              <w:rPr>
                <w:rFonts w:cs="Arial"/>
                <w:sz w:val="20"/>
                <w:szCs w:val="20"/>
              </w:rPr>
              <w:t>Acronym</w:t>
            </w:r>
          </w:p>
        </w:tc>
        <w:tc>
          <w:tcPr>
            <w:tcW w:w="7830" w:type="dxa"/>
          </w:tcPr>
          <w:p w14:paraId="77FCDC27" w14:textId="77777777" w:rsidR="00EE533C" w:rsidRPr="00DA7E4B" w:rsidRDefault="00EE533C" w:rsidP="00DB2E46">
            <w:pPr>
              <w:pStyle w:val="BodyText"/>
              <w:keepNext w:val="0"/>
              <w:spacing w:before="40" w:after="40"/>
              <w:rPr>
                <w:rFonts w:cs="Arial"/>
                <w:sz w:val="20"/>
                <w:szCs w:val="20"/>
              </w:rPr>
            </w:pPr>
            <w:r w:rsidRPr="00DA7E4B">
              <w:rPr>
                <w:rFonts w:cs="Arial"/>
                <w:sz w:val="20"/>
                <w:szCs w:val="20"/>
              </w:rPr>
              <w:t>Description</w:t>
            </w:r>
          </w:p>
        </w:tc>
      </w:tr>
      <w:tr w:rsidR="00EE533C" w:rsidRPr="00DA7E4B" w14:paraId="5D757906" w14:textId="77777777" w:rsidTr="00DB2E46">
        <w:tc>
          <w:tcPr>
            <w:tcW w:w="1615" w:type="dxa"/>
          </w:tcPr>
          <w:p w14:paraId="4548BEA3" w14:textId="77777777" w:rsidR="00EE533C" w:rsidRPr="00DA7E4B" w:rsidRDefault="00EE533C" w:rsidP="00DB2E46">
            <w:pPr>
              <w:pStyle w:val="BodyText"/>
              <w:spacing w:before="40" w:after="40"/>
              <w:rPr>
                <w:rFonts w:cs="Arial"/>
                <w:b/>
                <w:sz w:val="20"/>
                <w:szCs w:val="20"/>
              </w:rPr>
            </w:pPr>
            <w:r w:rsidRPr="00DA7E4B">
              <w:rPr>
                <w:rFonts w:cs="Arial"/>
                <w:b/>
                <w:sz w:val="20"/>
                <w:szCs w:val="20"/>
              </w:rPr>
              <w:t>ATO</w:t>
            </w:r>
          </w:p>
        </w:tc>
        <w:tc>
          <w:tcPr>
            <w:tcW w:w="7830" w:type="dxa"/>
          </w:tcPr>
          <w:p w14:paraId="12C65347" w14:textId="77777777" w:rsidR="00EE533C" w:rsidRPr="00DA7E4B" w:rsidRDefault="00EE533C" w:rsidP="00DB2E46">
            <w:pPr>
              <w:pStyle w:val="BodyText"/>
              <w:spacing w:before="40" w:after="40"/>
              <w:rPr>
                <w:rFonts w:cs="Arial"/>
                <w:sz w:val="20"/>
                <w:szCs w:val="20"/>
              </w:rPr>
            </w:pPr>
            <w:r w:rsidRPr="00DA7E4B">
              <w:rPr>
                <w:rFonts w:cs="Arial"/>
                <w:sz w:val="20"/>
                <w:szCs w:val="20"/>
              </w:rPr>
              <w:t>Authority to Operate</w:t>
            </w:r>
          </w:p>
        </w:tc>
      </w:tr>
      <w:tr w:rsidR="00EE533C" w:rsidRPr="00DA7E4B" w14:paraId="5C1FACD4" w14:textId="77777777" w:rsidTr="00DB2E46">
        <w:tc>
          <w:tcPr>
            <w:tcW w:w="1615" w:type="dxa"/>
          </w:tcPr>
          <w:p w14:paraId="7EB0B7CA" w14:textId="77777777" w:rsidR="00EE533C" w:rsidRPr="00DA7E4B" w:rsidRDefault="00EE533C" w:rsidP="00DB2E46">
            <w:pPr>
              <w:pStyle w:val="BodyText"/>
              <w:spacing w:before="40" w:after="40"/>
              <w:rPr>
                <w:rFonts w:cs="Arial"/>
                <w:b/>
                <w:sz w:val="20"/>
                <w:szCs w:val="20"/>
              </w:rPr>
            </w:pPr>
            <w:r w:rsidRPr="00DA7E4B">
              <w:rPr>
                <w:rFonts w:cs="Arial"/>
                <w:b/>
                <w:sz w:val="20"/>
                <w:szCs w:val="20"/>
              </w:rPr>
              <w:t>AWS</w:t>
            </w:r>
          </w:p>
        </w:tc>
        <w:tc>
          <w:tcPr>
            <w:tcW w:w="7830" w:type="dxa"/>
          </w:tcPr>
          <w:p w14:paraId="5C87ADB4" w14:textId="77777777" w:rsidR="00EE533C" w:rsidRPr="00DA7E4B" w:rsidRDefault="00EE533C" w:rsidP="00DB2E46">
            <w:pPr>
              <w:pStyle w:val="BodyText"/>
              <w:spacing w:before="40" w:after="40"/>
              <w:rPr>
                <w:rFonts w:cs="Arial"/>
                <w:sz w:val="20"/>
                <w:szCs w:val="20"/>
              </w:rPr>
            </w:pPr>
            <w:r w:rsidRPr="00DA7E4B">
              <w:rPr>
                <w:rFonts w:cs="Arial"/>
                <w:sz w:val="20"/>
                <w:szCs w:val="20"/>
              </w:rPr>
              <w:t>Amazon Web Services</w:t>
            </w:r>
          </w:p>
        </w:tc>
      </w:tr>
      <w:tr w:rsidR="00EE533C" w:rsidRPr="00DA7E4B" w14:paraId="345D3260" w14:textId="77777777" w:rsidTr="00DB2E46">
        <w:tc>
          <w:tcPr>
            <w:tcW w:w="1615" w:type="dxa"/>
          </w:tcPr>
          <w:p w14:paraId="46362412" w14:textId="77777777" w:rsidR="00EE533C" w:rsidRPr="00DA7E4B" w:rsidRDefault="00EE533C" w:rsidP="00DB2E46">
            <w:pPr>
              <w:pStyle w:val="BodyText"/>
              <w:spacing w:before="40" w:after="40"/>
              <w:rPr>
                <w:rFonts w:cs="Arial"/>
                <w:b/>
                <w:sz w:val="20"/>
                <w:szCs w:val="20"/>
              </w:rPr>
            </w:pPr>
            <w:r w:rsidRPr="00DA7E4B">
              <w:rPr>
                <w:rFonts w:cs="Arial"/>
                <w:b/>
                <w:sz w:val="20"/>
                <w:szCs w:val="20"/>
              </w:rPr>
              <w:t>BIA</w:t>
            </w:r>
          </w:p>
        </w:tc>
        <w:tc>
          <w:tcPr>
            <w:tcW w:w="7830" w:type="dxa"/>
          </w:tcPr>
          <w:p w14:paraId="2612A553" w14:textId="77777777" w:rsidR="00EE533C" w:rsidRPr="00DA7E4B" w:rsidRDefault="00EE533C" w:rsidP="00DB2E46">
            <w:pPr>
              <w:pStyle w:val="BodyText"/>
              <w:spacing w:before="40" w:after="40"/>
              <w:rPr>
                <w:rFonts w:cs="Arial"/>
                <w:sz w:val="20"/>
                <w:szCs w:val="20"/>
              </w:rPr>
            </w:pPr>
            <w:r w:rsidRPr="00DA7E4B">
              <w:rPr>
                <w:rFonts w:cs="Arial"/>
                <w:sz w:val="20"/>
                <w:szCs w:val="20"/>
              </w:rPr>
              <w:t>Business Impact Analysis</w:t>
            </w:r>
          </w:p>
        </w:tc>
      </w:tr>
      <w:tr w:rsidR="00EE533C" w:rsidRPr="00DA7E4B" w14:paraId="3E27CB65" w14:textId="77777777" w:rsidTr="00DB2E46">
        <w:tc>
          <w:tcPr>
            <w:tcW w:w="1615" w:type="dxa"/>
          </w:tcPr>
          <w:p w14:paraId="766262D1" w14:textId="77777777" w:rsidR="00EE533C" w:rsidRPr="00DA7E4B" w:rsidRDefault="00EE533C" w:rsidP="00DB2E46">
            <w:pPr>
              <w:pStyle w:val="BodyText"/>
              <w:spacing w:before="40" w:after="40"/>
              <w:rPr>
                <w:rFonts w:cs="Arial"/>
                <w:b/>
                <w:sz w:val="20"/>
                <w:szCs w:val="20"/>
              </w:rPr>
            </w:pPr>
            <w:r w:rsidRPr="00DA7E4B">
              <w:rPr>
                <w:rFonts w:cs="Arial"/>
                <w:b/>
                <w:sz w:val="20"/>
                <w:szCs w:val="20"/>
              </w:rPr>
              <w:t>CM</w:t>
            </w:r>
          </w:p>
        </w:tc>
        <w:tc>
          <w:tcPr>
            <w:tcW w:w="7830" w:type="dxa"/>
          </w:tcPr>
          <w:p w14:paraId="3775D2E1" w14:textId="77777777" w:rsidR="00EE533C" w:rsidRPr="00DA7E4B" w:rsidRDefault="00EE533C" w:rsidP="00DB2E46">
            <w:pPr>
              <w:pStyle w:val="BodyText"/>
              <w:spacing w:before="40" w:after="40"/>
              <w:rPr>
                <w:rFonts w:cs="Arial"/>
                <w:sz w:val="20"/>
                <w:szCs w:val="20"/>
              </w:rPr>
            </w:pPr>
            <w:r w:rsidRPr="00DA7E4B">
              <w:rPr>
                <w:rFonts w:cs="Arial"/>
                <w:sz w:val="20"/>
                <w:szCs w:val="20"/>
              </w:rPr>
              <w:t>Configuration Management</w:t>
            </w:r>
          </w:p>
        </w:tc>
      </w:tr>
      <w:tr w:rsidR="00EE533C" w:rsidRPr="00DA7E4B" w14:paraId="531879B1" w14:textId="77777777" w:rsidTr="00DB2E46">
        <w:tc>
          <w:tcPr>
            <w:tcW w:w="1615" w:type="dxa"/>
          </w:tcPr>
          <w:p w14:paraId="17B2AA60" w14:textId="77777777" w:rsidR="00EE533C" w:rsidRPr="00DA7E4B" w:rsidRDefault="00EE533C" w:rsidP="00DB2E46">
            <w:pPr>
              <w:pStyle w:val="BodyText"/>
              <w:spacing w:before="40" w:after="40"/>
              <w:rPr>
                <w:rFonts w:cs="Arial"/>
                <w:b/>
                <w:sz w:val="20"/>
                <w:szCs w:val="20"/>
              </w:rPr>
            </w:pPr>
            <w:r w:rsidRPr="00DA7E4B">
              <w:rPr>
                <w:rFonts w:cs="Arial"/>
                <w:b/>
                <w:sz w:val="20"/>
                <w:szCs w:val="20"/>
              </w:rPr>
              <w:t>CPMP</w:t>
            </w:r>
          </w:p>
        </w:tc>
        <w:tc>
          <w:tcPr>
            <w:tcW w:w="7830" w:type="dxa"/>
          </w:tcPr>
          <w:p w14:paraId="3C3EDFB2" w14:textId="77777777" w:rsidR="00EE533C" w:rsidRPr="00DA7E4B" w:rsidRDefault="00EE533C" w:rsidP="00DB2E46">
            <w:pPr>
              <w:pStyle w:val="BodyText"/>
              <w:spacing w:before="40" w:after="40"/>
              <w:rPr>
                <w:rFonts w:cs="Arial"/>
                <w:sz w:val="20"/>
                <w:szCs w:val="20"/>
              </w:rPr>
            </w:pPr>
            <w:r w:rsidRPr="00DA7E4B">
              <w:rPr>
                <w:rFonts w:cs="Arial"/>
                <w:sz w:val="20"/>
                <w:szCs w:val="20"/>
              </w:rPr>
              <w:t>Contractor Project Management Plan</w:t>
            </w:r>
          </w:p>
        </w:tc>
      </w:tr>
      <w:tr w:rsidR="00EE533C" w:rsidRPr="00DA7E4B" w14:paraId="4A81987C" w14:textId="77777777" w:rsidTr="00DB2E46">
        <w:tc>
          <w:tcPr>
            <w:tcW w:w="1615" w:type="dxa"/>
          </w:tcPr>
          <w:p w14:paraId="6D0166D2" w14:textId="77777777" w:rsidR="00EE533C" w:rsidRPr="00DA7E4B" w:rsidRDefault="00EE533C" w:rsidP="00DB2E46">
            <w:pPr>
              <w:pStyle w:val="BodyText"/>
              <w:spacing w:before="40" w:after="40"/>
              <w:rPr>
                <w:rFonts w:cs="Arial"/>
                <w:b/>
                <w:sz w:val="20"/>
                <w:szCs w:val="20"/>
              </w:rPr>
            </w:pPr>
            <w:r>
              <w:rPr>
                <w:rFonts w:cs="Arial"/>
                <w:b/>
                <w:sz w:val="20"/>
                <w:szCs w:val="20"/>
              </w:rPr>
              <w:t>CSOC</w:t>
            </w:r>
          </w:p>
        </w:tc>
        <w:tc>
          <w:tcPr>
            <w:tcW w:w="7830" w:type="dxa"/>
          </w:tcPr>
          <w:p w14:paraId="69D2793A" w14:textId="77777777" w:rsidR="00EE533C" w:rsidRPr="00DA7E4B" w:rsidRDefault="00EE533C" w:rsidP="00DB2E46">
            <w:pPr>
              <w:pStyle w:val="BodyText"/>
              <w:spacing w:before="40" w:after="40"/>
              <w:rPr>
                <w:rFonts w:cs="Arial"/>
                <w:sz w:val="20"/>
                <w:szCs w:val="20"/>
              </w:rPr>
            </w:pPr>
            <w:r>
              <w:rPr>
                <w:rFonts w:cs="Arial"/>
                <w:sz w:val="20"/>
                <w:szCs w:val="20"/>
              </w:rPr>
              <w:t>Cybersecurity Operations Center</w:t>
            </w:r>
          </w:p>
        </w:tc>
      </w:tr>
      <w:tr w:rsidR="00EE533C" w:rsidRPr="00DA7E4B" w14:paraId="097485A9" w14:textId="77777777" w:rsidTr="00DB2E46">
        <w:tc>
          <w:tcPr>
            <w:tcW w:w="1615" w:type="dxa"/>
          </w:tcPr>
          <w:p w14:paraId="68C3B4E5" w14:textId="77777777" w:rsidR="00EE533C" w:rsidRPr="00DA7E4B" w:rsidRDefault="00EE533C" w:rsidP="00DB2E46">
            <w:pPr>
              <w:pStyle w:val="BodyText"/>
              <w:spacing w:before="40" w:after="40"/>
              <w:rPr>
                <w:rFonts w:cs="Arial"/>
                <w:b/>
                <w:sz w:val="20"/>
                <w:szCs w:val="20"/>
              </w:rPr>
            </w:pPr>
            <w:r w:rsidRPr="00DA7E4B">
              <w:rPr>
                <w:rFonts w:cs="Arial"/>
                <w:b/>
                <w:sz w:val="20"/>
                <w:szCs w:val="20"/>
              </w:rPr>
              <w:t>DRP</w:t>
            </w:r>
          </w:p>
        </w:tc>
        <w:tc>
          <w:tcPr>
            <w:tcW w:w="7830" w:type="dxa"/>
          </w:tcPr>
          <w:p w14:paraId="36FFABF4" w14:textId="77777777" w:rsidR="00EE533C" w:rsidRPr="00DA7E4B" w:rsidRDefault="00EE533C" w:rsidP="00DB2E46">
            <w:pPr>
              <w:pStyle w:val="BodyText"/>
              <w:spacing w:before="40" w:after="40"/>
              <w:rPr>
                <w:rFonts w:cs="Arial"/>
                <w:sz w:val="20"/>
                <w:szCs w:val="20"/>
              </w:rPr>
            </w:pPr>
            <w:r w:rsidRPr="00DA7E4B">
              <w:rPr>
                <w:rFonts w:cs="Arial"/>
                <w:sz w:val="20"/>
                <w:szCs w:val="20"/>
              </w:rPr>
              <w:t>Disaster Recovery Plan</w:t>
            </w:r>
          </w:p>
        </w:tc>
      </w:tr>
      <w:tr w:rsidR="00C02391" w:rsidRPr="00DA7E4B" w14:paraId="47BBB3EC" w14:textId="77777777" w:rsidTr="00DB2E46">
        <w:tc>
          <w:tcPr>
            <w:tcW w:w="1615" w:type="dxa"/>
          </w:tcPr>
          <w:p w14:paraId="6A6A3A4B" w14:textId="4F7CD888" w:rsidR="00C02391" w:rsidRPr="00DA7E4B" w:rsidRDefault="00C02391" w:rsidP="00DB2E46">
            <w:pPr>
              <w:pStyle w:val="BodyText"/>
              <w:spacing w:before="40" w:after="40"/>
              <w:rPr>
                <w:rFonts w:cs="Arial"/>
                <w:b/>
                <w:sz w:val="20"/>
                <w:szCs w:val="20"/>
              </w:rPr>
            </w:pPr>
            <w:r>
              <w:rPr>
                <w:rFonts w:cs="Arial"/>
                <w:b/>
                <w:sz w:val="20"/>
                <w:szCs w:val="20"/>
              </w:rPr>
              <w:t>eMASS</w:t>
            </w:r>
          </w:p>
        </w:tc>
        <w:tc>
          <w:tcPr>
            <w:tcW w:w="7830" w:type="dxa"/>
          </w:tcPr>
          <w:p w14:paraId="084B31A1" w14:textId="09BE90E7" w:rsidR="00C02391" w:rsidRPr="00DA7E4B" w:rsidRDefault="00C02391" w:rsidP="00DB2E46">
            <w:pPr>
              <w:pStyle w:val="BodyText"/>
              <w:spacing w:before="40" w:after="40"/>
              <w:rPr>
                <w:rFonts w:cs="Arial"/>
                <w:sz w:val="20"/>
                <w:szCs w:val="20"/>
              </w:rPr>
            </w:pPr>
            <w:r w:rsidRPr="00C02391">
              <w:rPr>
                <w:rFonts w:cs="Arial"/>
                <w:sz w:val="20"/>
                <w:szCs w:val="20"/>
              </w:rPr>
              <w:t>Enterprise Mission Assurance Support Service</w:t>
            </w:r>
          </w:p>
        </w:tc>
      </w:tr>
      <w:tr w:rsidR="00EE533C" w:rsidRPr="00DA7E4B" w14:paraId="7D0908A8" w14:textId="77777777" w:rsidTr="00DB2E46">
        <w:tc>
          <w:tcPr>
            <w:tcW w:w="1615" w:type="dxa"/>
          </w:tcPr>
          <w:p w14:paraId="56386BF3" w14:textId="77777777" w:rsidR="00EE533C" w:rsidRPr="00DA7E4B" w:rsidRDefault="00EE533C" w:rsidP="00DB2E46">
            <w:pPr>
              <w:pStyle w:val="BodyText"/>
              <w:spacing w:before="40" w:after="40"/>
              <w:rPr>
                <w:rFonts w:cs="Arial"/>
                <w:b/>
                <w:sz w:val="20"/>
                <w:szCs w:val="20"/>
              </w:rPr>
            </w:pPr>
            <w:r w:rsidRPr="00DA7E4B">
              <w:rPr>
                <w:rFonts w:cs="Arial"/>
                <w:b/>
                <w:sz w:val="20"/>
                <w:szCs w:val="20"/>
              </w:rPr>
              <w:t>FedRAMP</w:t>
            </w:r>
          </w:p>
        </w:tc>
        <w:tc>
          <w:tcPr>
            <w:tcW w:w="7830" w:type="dxa"/>
          </w:tcPr>
          <w:p w14:paraId="4D923506" w14:textId="77777777" w:rsidR="00EE533C" w:rsidRPr="00DA7E4B" w:rsidRDefault="00EE533C" w:rsidP="00DB2E46">
            <w:pPr>
              <w:pStyle w:val="BodyText"/>
              <w:spacing w:before="40" w:after="40"/>
              <w:rPr>
                <w:rFonts w:cs="Arial"/>
                <w:sz w:val="20"/>
                <w:szCs w:val="20"/>
              </w:rPr>
            </w:pPr>
            <w:r w:rsidRPr="00DA7E4B">
              <w:rPr>
                <w:rFonts w:cs="Arial"/>
                <w:sz w:val="20"/>
                <w:szCs w:val="20"/>
              </w:rPr>
              <w:t>Federal Risk and Authorization Management Program</w:t>
            </w:r>
          </w:p>
        </w:tc>
      </w:tr>
      <w:tr w:rsidR="00EE533C" w:rsidRPr="00DA7E4B" w14:paraId="33AD1D62" w14:textId="77777777" w:rsidTr="00DB2E46">
        <w:tc>
          <w:tcPr>
            <w:tcW w:w="1615" w:type="dxa"/>
          </w:tcPr>
          <w:p w14:paraId="5E9E214C" w14:textId="77777777" w:rsidR="00EE533C" w:rsidRPr="00DA7E4B" w:rsidRDefault="00EE533C" w:rsidP="00DB2E46">
            <w:pPr>
              <w:pStyle w:val="BodyText"/>
              <w:spacing w:before="40" w:after="40"/>
              <w:rPr>
                <w:rFonts w:cs="Arial"/>
                <w:b/>
                <w:sz w:val="20"/>
                <w:szCs w:val="20"/>
              </w:rPr>
            </w:pPr>
            <w:r>
              <w:rPr>
                <w:rFonts w:cs="Arial"/>
                <w:b/>
                <w:sz w:val="20"/>
                <w:szCs w:val="20"/>
              </w:rPr>
              <w:t>FISMA</w:t>
            </w:r>
          </w:p>
        </w:tc>
        <w:tc>
          <w:tcPr>
            <w:tcW w:w="7830" w:type="dxa"/>
          </w:tcPr>
          <w:p w14:paraId="73703BA5" w14:textId="77777777" w:rsidR="00EE533C" w:rsidRPr="00DA7E4B" w:rsidRDefault="00EE533C" w:rsidP="00DB2E46">
            <w:pPr>
              <w:pStyle w:val="BodyText"/>
              <w:spacing w:before="40" w:after="40"/>
              <w:rPr>
                <w:rFonts w:cs="Arial"/>
                <w:sz w:val="20"/>
                <w:szCs w:val="20"/>
              </w:rPr>
            </w:pPr>
            <w:r>
              <w:rPr>
                <w:rFonts w:cs="Arial"/>
                <w:sz w:val="20"/>
                <w:szCs w:val="20"/>
              </w:rPr>
              <w:t>Federal Information Security Management Act of 2002</w:t>
            </w:r>
          </w:p>
        </w:tc>
      </w:tr>
      <w:tr w:rsidR="00EE533C" w:rsidRPr="00DA7E4B" w14:paraId="1CF29546" w14:textId="77777777" w:rsidTr="00DB2E46">
        <w:tc>
          <w:tcPr>
            <w:tcW w:w="1615" w:type="dxa"/>
          </w:tcPr>
          <w:p w14:paraId="134CF692" w14:textId="77777777" w:rsidR="00EE533C" w:rsidRPr="00DA7E4B" w:rsidRDefault="00EE533C" w:rsidP="00DB2E46">
            <w:pPr>
              <w:pStyle w:val="BodyText"/>
              <w:spacing w:before="40" w:after="40"/>
              <w:rPr>
                <w:rFonts w:cs="Arial"/>
                <w:b/>
                <w:sz w:val="20"/>
                <w:szCs w:val="20"/>
              </w:rPr>
            </w:pPr>
            <w:r w:rsidRPr="00DA7E4B">
              <w:rPr>
                <w:rFonts w:cs="Arial"/>
                <w:b/>
                <w:sz w:val="20"/>
                <w:szCs w:val="20"/>
              </w:rPr>
              <w:t>HIPAA</w:t>
            </w:r>
          </w:p>
        </w:tc>
        <w:tc>
          <w:tcPr>
            <w:tcW w:w="7830" w:type="dxa"/>
          </w:tcPr>
          <w:p w14:paraId="0A9BFAD6" w14:textId="77777777" w:rsidR="00EE533C" w:rsidRPr="00DA7E4B" w:rsidRDefault="00EE533C" w:rsidP="00DB2E46">
            <w:pPr>
              <w:pStyle w:val="BodyText"/>
              <w:spacing w:before="40" w:after="40"/>
              <w:rPr>
                <w:rFonts w:cs="Arial"/>
                <w:sz w:val="20"/>
                <w:szCs w:val="20"/>
              </w:rPr>
            </w:pPr>
            <w:r w:rsidRPr="00DA7E4B">
              <w:rPr>
                <w:rFonts w:cs="Arial"/>
                <w:sz w:val="20"/>
                <w:szCs w:val="20"/>
              </w:rPr>
              <w:t>Health Insurance Portability and Accountability Act of 1996</w:t>
            </w:r>
          </w:p>
        </w:tc>
      </w:tr>
      <w:tr w:rsidR="00EE533C" w:rsidRPr="00DA7E4B" w14:paraId="5A75CA6C" w14:textId="77777777" w:rsidTr="00DB2E46">
        <w:tc>
          <w:tcPr>
            <w:tcW w:w="1615" w:type="dxa"/>
          </w:tcPr>
          <w:p w14:paraId="21555461" w14:textId="77777777" w:rsidR="00EE533C" w:rsidRPr="00DA7E4B" w:rsidRDefault="00EE533C" w:rsidP="00DB2E46">
            <w:pPr>
              <w:pStyle w:val="BodyText"/>
              <w:spacing w:before="40" w:after="40"/>
              <w:rPr>
                <w:rFonts w:cs="Arial"/>
                <w:b/>
                <w:sz w:val="20"/>
                <w:szCs w:val="20"/>
              </w:rPr>
            </w:pPr>
            <w:r w:rsidRPr="00DA7E4B">
              <w:rPr>
                <w:rFonts w:cs="Arial"/>
                <w:b/>
                <w:sz w:val="20"/>
                <w:szCs w:val="20"/>
              </w:rPr>
              <w:t>IOC</w:t>
            </w:r>
          </w:p>
        </w:tc>
        <w:tc>
          <w:tcPr>
            <w:tcW w:w="7830" w:type="dxa"/>
          </w:tcPr>
          <w:p w14:paraId="6192DEAF" w14:textId="77777777" w:rsidR="00EE533C" w:rsidRPr="00DA7E4B" w:rsidRDefault="00EE533C" w:rsidP="00DB2E46">
            <w:pPr>
              <w:pStyle w:val="BodyText"/>
              <w:spacing w:before="40" w:after="40"/>
              <w:rPr>
                <w:rFonts w:cs="Arial"/>
                <w:sz w:val="20"/>
                <w:szCs w:val="20"/>
              </w:rPr>
            </w:pPr>
            <w:r w:rsidRPr="00DA7E4B">
              <w:rPr>
                <w:rFonts w:cs="Arial"/>
                <w:sz w:val="20"/>
                <w:szCs w:val="20"/>
              </w:rPr>
              <w:t>Initial Operating Capability</w:t>
            </w:r>
          </w:p>
        </w:tc>
      </w:tr>
      <w:tr w:rsidR="00EE533C" w:rsidRPr="00DA7E4B" w14:paraId="4A5DC8B3" w14:textId="77777777" w:rsidTr="00DB2E46">
        <w:tc>
          <w:tcPr>
            <w:tcW w:w="1615" w:type="dxa"/>
          </w:tcPr>
          <w:p w14:paraId="73E36BD2" w14:textId="77777777" w:rsidR="00EE533C" w:rsidRPr="00DA7E4B" w:rsidRDefault="00EE533C" w:rsidP="00DB2E46">
            <w:pPr>
              <w:pStyle w:val="BodyText"/>
              <w:spacing w:before="40" w:after="40"/>
              <w:rPr>
                <w:rFonts w:cs="Arial"/>
                <w:b/>
                <w:sz w:val="20"/>
                <w:szCs w:val="20"/>
              </w:rPr>
            </w:pPr>
            <w:r w:rsidRPr="00DA7E4B">
              <w:rPr>
                <w:rFonts w:cs="Arial"/>
                <w:b/>
                <w:sz w:val="20"/>
                <w:szCs w:val="20"/>
              </w:rPr>
              <w:t>IRP</w:t>
            </w:r>
          </w:p>
        </w:tc>
        <w:tc>
          <w:tcPr>
            <w:tcW w:w="7830" w:type="dxa"/>
          </w:tcPr>
          <w:p w14:paraId="76AC4847" w14:textId="77777777" w:rsidR="00EE533C" w:rsidRPr="00DA7E4B" w:rsidRDefault="00EE533C" w:rsidP="00DB2E46">
            <w:pPr>
              <w:pStyle w:val="BodyText"/>
              <w:spacing w:before="40" w:after="40"/>
              <w:rPr>
                <w:rFonts w:cs="Arial"/>
                <w:sz w:val="20"/>
                <w:szCs w:val="20"/>
              </w:rPr>
            </w:pPr>
            <w:r w:rsidRPr="00DA7E4B">
              <w:rPr>
                <w:rFonts w:cs="Arial"/>
                <w:sz w:val="20"/>
                <w:szCs w:val="20"/>
              </w:rPr>
              <w:t>Incident Response Plan</w:t>
            </w:r>
          </w:p>
        </w:tc>
      </w:tr>
      <w:tr w:rsidR="00EE533C" w:rsidRPr="00DA7E4B" w14:paraId="05B7108E" w14:textId="77777777" w:rsidTr="00DB2E46">
        <w:tc>
          <w:tcPr>
            <w:tcW w:w="1615" w:type="dxa"/>
          </w:tcPr>
          <w:p w14:paraId="0AE94D14" w14:textId="77777777" w:rsidR="00EE533C" w:rsidRPr="00DA7E4B" w:rsidRDefault="00EE533C" w:rsidP="00DB2E46">
            <w:pPr>
              <w:pStyle w:val="BodyText"/>
              <w:spacing w:before="40" w:after="40"/>
              <w:rPr>
                <w:rFonts w:cs="Arial"/>
                <w:b/>
                <w:sz w:val="20"/>
                <w:szCs w:val="20"/>
              </w:rPr>
            </w:pPr>
            <w:r>
              <w:rPr>
                <w:rFonts w:cs="Arial"/>
                <w:b/>
                <w:sz w:val="20"/>
                <w:szCs w:val="20"/>
              </w:rPr>
              <w:t>ISA</w:t>
            </w:r>
          </w:p>
        </w:tc>
        <w:tc>
          <w:tcPr>
            <w:tcW w:w="7830" w:type="dxa"/>
          </w:tcPr>
          <w:p w14:paraId="333EA7C5" w14:textId="77777777" w:rsidR="00EE533C" w:rsidRPr="00DA7E4B" w:rsidRDefault="00EE533C" w:rsidP="00DB2E46">
            <w:pPr>
              <w:pStyle w:val="BodyText"/>
              <w:spacing w:before="40" w:after="40"/>
              <w:rPr>
                <w:rFonts w:cs="Arial"/>
                <w:sz w:val="20"/>
                <w:szCs w:val="20"/>
              </w:rPr>
            </w:pPr>
            <w:r>
              <w:rPr>
                <w:rFonts w:cs="Arial"/>
                <w:sz w:val="20"/>
                <w:szCs w:val="20"/>
              </w:rPr>
              <w:t>Independent Safety Assessment</w:t>
            </w:r>
          </w:p>
        </w:tc>
      </w:tr>
      <w:tr w:rsidR="00EE533C" w:rsidRPr="00DA7E4B" w14:paraId="750B6041" w14:textId="77777777" w:rsidTr="00DB2E46">
        <w:tc>
          <w:tcPr>
            <w:tcW w:w="1615" w:type="dxa"/>
          </w:tcPr>
          <w:p w14:paraId="5B02BED9" w14:textId="77777777" w:rsidR="00EE533C" w:rsidRPr="00DA7E4B" w:rsidRDefault="00EE533C" w:rsidP="00DB2E46">
            <w:pPr>
              <w:pStyle w:val="BodyText"/>
              <w:spacing w:before="40" w:after="40"/>
              <w:rPr>
                <w:rFonts w:cs="Arial"/>
                <w:b/>
                <w:sz w:val="20"/>
                <w:szCs w:val="20"/>
              </w:rPr>
            </w:pPr>
            <w:r w:rsidRPr="00DA7E4B">
              <w:rPr>
                <w:rFonts w:cs="Arial"/>
                <w:b/>
                <w:sz w:val="20"/>
                <w:szCs w:val="20"/>
              </w:rPr>
              <w:t>ISCP</w:t>
            </w:r>
          </w:p>
        </w:tc>
        <w:tc>
          <w:tcPr>
            <w:tcW w:w="7830" w:type="dxa"/>
          </w:tcPr>
          <w:p w14:paraId="13606B91" w14:textId="77777777" w:rsidR="00EE533C" w:rsidRPr="00DA7E4B" w:rsidRDefault="00EE533C" w:rsidP="00DB2E46">
            <w:pPr>
              <w:pStyle w:val="BodyText"/>
              <w:spacing w:before="40" w:after="40"/>
              <w:rPr>
                <w:rFonts w:cs="Arial"/>
                <w:sz w:val="20"/>
                <w:szCs w:val="20"/>
              </w:rPr>
            </w:pPr>
            <w:r w:rsidRPr="00DA7E4B">
              <w:rPr>
                <w:rFonts w:cs="Arial"/>
                <w:sz w:val="20"/>
                <w:szCs w:val="20"/>
              </w:rPr>
              <w:t>Information Security Contingency Plan</w:t>
            </w:r>
          </w:p>
        </w:tc>
      </w:tr>
      <w:tr w:rsidR="00EE533C" w:rsidRPr="00DA7E4B" w14:paraId="27D7F8F1" w14:textId="77777777" w:rsidTr="00DB2E46">
        <w:tc>
          <w:tcPr>
            <w:tcW w:w="1615" w:type="dxa"/>
          </w:tcPr>
          <w:p w14:paraId="5078A1DC" w14:textId="77777777" w:rsidR="00EE533C" w:rsidRPr="00DA7E4B" w:rsidRDefault="00EE533C" w:rsidP="00DB2E46">
            <w:pPr>
              <w:pStyle w:val="BodyText"/>
              <w:spacing w:before="40" w:after="40"/>
              <w:rPr>
                <w:rFonts w:cs="Arial"/>
                <w:b/>
                <w:sz w:val="20"/>
                <w:szCs w:val="20"/>
              </w:rPr>
            </w:pPr>
            <w:r w:rsidRPr="00DA7E4B">
              <w:rPr>
                <w:rFonts w:cs="Arial"/>
                <w:b/>
                <w:sz w:val="20"/>
                <w:szCs w:val="20"/>
              </w:rPr>
              <w:t>ISO</w:t>
            </w:r>
          </w:p>
        </w:tc>
        <w:tc>
          <w:tcPr>
            <w:tcW w:w="7830" w:type="dxa"/>
          </w:tcPr>
          <w:p w14:paraId="3EE665B0" w14:textId="77777777" w:rsidR="00EE533C" w:rsidRPr="00DA7E4B" w:rsidRDefault="00EE533C" w:rsidP="00DB2E46">
            <w:pPr>
              <w:pStyle w:val="BodyText"/>
              <w:spacing w:before="40" w:after="40"/>
              <w:rPr>
                <w:rFonts w:cs="Arial"/>
                <w:sz w:val="20"/>
                <w:szCs w:val="20"/>
              </w:rPr>
            </w:pPr>
            <w:r w:rsidRPr="00DA7E4B">
              <w:rPr>
                <w:rFonts w:cs="Arial"/>
                <w:sz w:val="20"/>
                <w:szCs w:val="20"/>
              </w:rPr>
              <w:t>Information Security Officer</w:t>
            </w:r>
          </w:p>
        </w:tc>
      </w:tr>
      <w:tr w:rsidR="00EE533C" w:rsidRPr="00DA7E4B" w14:paraId="122C7FD0" w14:textId="77777777" w:rsidTr="00DB2E46">
        <w:tc>
          <w:tcPr>
            <w:tcW w:w="1615" w:type="dxa"/>
          </w:tcPr>
          <w:p w14:paraId="2375ED86" w14:textId="77777777" w:rsidR="00EE533C" w:rsidRPr="00DA7E4B" w:rsidRDefault="00EE533C" w:rsidP="00DB2E46">
            <w:pPr>
              <w:pStyle w:val="BodyText"/>
              <w:spacing w:before="40" w:after="40"/>
              <w:rPr>
                <w:rFonts w:cs="Arial"/>
                <w:b/>
                <w:sz w:val="20"/>
                <w:szCs w:val="20"/>
              </w:rPr>
            </w:pPr>
            <w:r w:rsidRPr="00DA7E4B">
              <w:rPr>
                <w:rFonts w:cs="Arial"/>
                <w:b/>
                <w:sz w:val="20"/>
                <w:szCs w:val="20"/>
              </w:rPr>
              <w:t>JSON</w:t>
            </w:r>
          </w:p>
        </w:tc>
        <w:tc>
          <w:tcPr>
            <w:tcW w:w="7830" w:type="dxa"/>
          </w:tcPr>
          <w:p w14:paraId="7E25FB74" w14:textId="77777777" w:rsidR="00EE533C" w:rsidRPr="00DA7E4B" w:rsidRDefault="00EE533C" w:rsidP="00DB2E46">
            <w:pPr>
              <w:pStyle w:val="BodyText"/>
              <w:spacing w:before="40" w:after="40"/>
              <w:rPr>
                <w:rFonts w:cs="Arial"/>
                <w:sz w:val="20"/>
                <w:szCs w:val="20"/>
              </w:rPr>
            </w:pPr>
            <w:r w:rsidRPr="00DA7E4B">
              <w:rPr>
                <w:rFonts w:cs="Arial"/>
                <w:sz w:val="20"/>
                <w:szCs w:val="20"/>
              </w:rPr>
              <w:t>JavaScript Object Notation</w:t>
            </w:r>
          </w:p>
        </w:tc>
      </w:tr>
      <w:tr w:rsidR="00EE533C" w:rsidRPr="00DA7E4B" w14:paraId="58A5ECC3" w14:textId="77777777" w:rsidTr="00DB2E46">
        <w:tc>
          <w:tcPr>
            <w:tcW w:w="1615" w:type="dxa"/>
          </w:tcPr>
          <w:p w14:paraId="50300CFA" w14:textId="77777777" w:rsidR="00EE533C" w:rsidRDefault="00EE533C" w:rsidP="00DB2E46">
            <w:pPr>
              <w:pStyle w:val="BodyText"/>
              <w:spacing w:before="40" w:after="40"/>
              <w:rPr>
                <w:rFonts w:cs="Arial"/>
                <w:b/>
                <w:sz w:val="20"/>
                <w:szCs w:val="20"/>
              </w:rPr>
            </w:pPr>
            <w:r>
              <w:rPr>
                <w:rFonts w:cs="Arial"/>
                <w:b/>
                <w:sz w:val="20"/>
                <w:szCs w:val="20"/>
              </w:rPr>
              <w:t>MOU</w:t>
            </w:r>
          </w:p>
        </w:tc>
        <w:tc>
          <w:tcPr>
            <w:tcW w:w="7830" w:type="dxa"/>
          </w:tcPr>
          <w:p w14:paraId="5E6EB86C" w14:textId="77777777" w:rsidR="00EE533C" w:rsidRDefault="00EE533C" w:rsidP="00DB2E46">
            <w:pPr>
              <w:pStyle w:val="BodyText"/>
              <w:spacing w:before="40" w:after="40"/>
              <w:rPr>
                <w:rFonts w:cs="Arial"/>
                <w:sz w:val="20"/>
                <w:szCs w:val="20"/>
              </w:rPr>
            </w:pPr>
            <w:r>
              <w:rPr>
                <w:rFonts w:cs="Arial"/>
                <w:sz w:val="20"/>
                <w:szCs w:val="20"/>
              </w:rPr>
              <w:t>Memorandum of Understanding</w:t>
            </w:r>
          </w:p>
        </w:tc>
      </w:tr>
      <w:tr w:rsidR="00EE533C" w:rsidRPr="00DA7E4B" w14:paraId="126B58AE" w14:textId="77777777" w:rsidTr="00DB2E46">
        <w:tc>
          <w:tcPr>
            <w:tcW w:w="1615" w:type="dxa"/>
          </w:tcPr>
          <w:p w14:paraId="7078D366" w14:textId="77777777" w:rsidR="00EE533C" w:rsidRPr="00DA7E4B" w:rsidRDefault="00EE533C" w:rsidP="00DB2E46">
            <w:pPr>
              <w:pStyle w:val="BodyText"/>
              <w:spacing w:before="40" w:after="40"/>
              <w:rPr>
                <w:rFonts w:cs="Arial"/>
                <w:b/>
                <w:sz w:val="20"/>
                <w:szCs w:val="20"/>
              </w:rPr>
            </w:pPr>
            <w:r>
              <w:rPr>
                <w:rFonts w:cs="Arial"/>
                <w:b/>
                <w:sz w:val="20"/>
                <w:szCs w:val="20"/>
              </w:rPr>
              <w:t>MTP</w:t>
            </w:r>
          </w:p>
        </w:tc>
        <w:tc>
          <w:tcPr>
            <w:tcW w:w="7830" w:type="dxa"/>
          </w:tcPr>
          <w:p w14:paraId="6652D2BC" w14:textId="77777777" w:rsidR="00EE533C" w:rsidRPr="00DA7E4B" w:rsidRDefault="00EE533C" w:rsidP="00DB2E46">
            <w:pPr>
              <w:pStyle w:val="BodyText"/>
              <w:spacing w:before="40" w:after="40"/>
              <w:rPr>
                <w:rFonts w:cs="Arial"/>
                <w:sz w:val="20"/>
                <w:szCs w:val="20"/>
              </w:rPr>
            </w:pPr>
            <w:r>
              <w:rPr>
                <w:rFonts w:cs="Arial"/>
                <w:sz w:val="20"/>
                <w:szCs w:val="20"/>
              </w:rPr>
              <w:t>Master Test Plan</w:t>
            </w:r>
          </w:p>
        </w:tc>
      </w:tr>
      <w:tr w:rsidR="00EE533C" w:rsidRPr="00DA7E4B" w14:paraId="31B5DB66" w14:textId="77777777" w:rsidTr="00DB2E46">
        <w:tc>
          <w:tcPr>
            <w:tcW w:w="1615" w:type="dxa"/>
          </w:tcPr>
          <w:p w14:paraId="3B35D1A5" w14:textId="77777777" w:rsidR="00EE533C" w:rsidRPr="00DA7E4B" w:rsidRDefault="00EE533C" w:rsidP="00DB2E46">
            <w:pPr>
              <w:pStyle w:val="BodyText"/>
              <w:spacing w:before="40" w:after="40"/>
              <w:rPr>
                <w:rFonts w:cs="Arial"/>
                <w:b/>
                <w:sz w:val="20"/>
                <w:szCs w:val="20"/>
              </w:rPr>
            </w:pPr>
            <w:r w:rsidRPr="00DA7E4B">
              <w:rPr>
                <w:rFonts w:cs="Arial"/>
                <w:b/>
                <w:sz w:val="20"/>
                <w:szCs w:val="20"/>
              </w:rPr>
              <w:t>MUMPS</w:t>
            </w:r>
          </w:p>
        </w:tc>
        <w:tc>
          <w:tcPr>
            <w:tcW w:w="7830" w:type="dxa"/>
          </w:tcPr>
          <w:p w14:paraId="1AB876E4" w14:textId="77777777" w:rsidR="00EE533C" w:rsidRPr="00DA7E4B" w:rsidRDefault="00EE533C" w:rsidP="00DB2E46">
            <w:pPr>
              <w:pStyle w:val="BodyText"/>
              <w:spacing w:before="40" w:after="40"/>
              <w:rPr>
                <w:rFonts w:cs="Arial"/>
                <w:sz w:val="20"/>
                <w:szCs w:val="20"/>
              </w:rPr>
            </w:pPr>
            <w:r w:rsidRPr="00DA7E4B">
              <w:rPr>
                <w:rFonts w:cs="Arial"/>
                <w:sz w:val="20"/>
                <w:szCs w:val="20"/>
              </w:rPr>
              <w:t>Massachusetts General Hospital Utility Multi-Programming System</w:t>
            </w:r>
          </w:p>
        </w:tc>
      </w:tr>
      <w:tr w:rsidR="00EE533C" w:rsidRPr="00DA7E4B" w14:paraId="7ED6DD45" w14:textId="77777777" w:rsidTr="00DB2E46">
        <w:tc>
          <w:tcPr>
            <w:tcW w:w="1615" w:type="dxa"/>
          </w:tcPr>
          <w:p w14:paraId="28AEB857" w14:textId="77777777" w:rsidR="00EE533C" w:rsidRPr="00DA7E4B" w:rsidRDefault="00EE533C" w:rsidP="00DB2E46">
            <w:pPr>
              <w:pStyle w:val="BodyText"/>
              <w:spacing w:before="40" w:after="40"/>
              <w:rPr>
                <w:rFonts w:cs="Arial"/>
                <w:b/>
                <w:sz w:val="20"/>
                <w:szCs w:val="20"/>
              </w:rPr>
            </w:pPr>
            <w:r>
              <w:rPr>
                <w:rFonts w:cs="Arial"/>
                <w:b/>
                <w:sz w:val="20"/>
                <w:szCs w:val="20"/>
              </w:rPr>
              <w:t>PaaS</w:t>
            </w:r>
          </w:p>
        </w:tc>
        <w:tc>
          <w:tcPr>
            <w:tcW w:w="7830" w:type="dxa"/>
          </w:tcPr>
          <w:p w14:paraId="51E2A4BE" w14:textId="77777777" w:rsidR="00EE533C" w:rsidRPr="00DA7E4B" w:rsidRDefault="00EE533C" w:rsidP="00DB2E46">
            <w:pPr>
              <w:pStyle w:val="BodyText"/>
              <w:spacing w:before="40" w:after="40"/>
              <w:rPr>
                <w:rFonts w:cs="Arial"/>
                <w:sz w:val="20"/>
                <w:szCs w:val="20"/>
              </w:rPr>
            </w:pPr>
            <w:r>
              <w:rPr>
                <w:rFonts w:cs="Arial"/>
                <w:sz w:val="20"/>
                <w:szCs w:val="20"/>
              </w:rPr>
              <w:t>Platform as a Service</w:t>
            </w:r>
          </w:p>
        </w:tc>
      </w:tr>
      <w:tr w:rsidR="00EE533C" w:rsidRPr="00DA7E4B" w14:paraId="32C10BB4" w14:textId="77777777" w:rsidTr="00DB2E46">
        <w:tc>
          <w:tcPr>
            <w:tcW w:w="1615" w:type="dxa"/>
          </w:tcPr>
          <w:p w14:paraId="13F38E84" w14:textId="77777777" w:rsidR="00EE533C" w:rsidRPr="00DA7E4B" w:rsidRDefault="00EE533C" w:rsidP="00DB2E46">
            <w:pPr>
              <w:pStyle w:val="BodyText"/>
              <w:spacing w:before="40" w:after="40"/>
              <w:rPr>
                <w:rFonts w:cs="Arial"/>
                <w:b/>
                <w:sz w:val="20"/>
                <w:szCs w:val="20"/>
              </w:rPr>
            </w:pPr>
            <w:r w:rsidRPr="00DA7E4B">
              <w:rPr>
                <w:rFonts w:cs="Arial"/>
                <w:b/>
                <w:sz w:val="20"/>
                <w:szCs w:val="20"/>
              </w:rPr>
              <w:t>PIA</w:t>
            </w:r>
          </w:p>
        </w:tc>
        <w:tc>
          <w:tcPr>
            <w:tcW w:w="7830" w:type="dxa"/>
          </w:tcPr>
          <w:p w14:paraId="01AF078B" w14:textId="77777777" w:rsidR="00EE533C" w:rsidRPr="00DA7E4B" w:rsidRDefault="00EE533C" w:rsidP="00DB2E46">
            <w:pPr>
              <w:pStyle w:val="BodyText"/>
              <w:spacing w:before="40" w:after="40"/>
              <w:rPr>
                <w:rFonts w:cs="Arial"/>
                <w:sz w:val="20"/>
                <w:szCs w:val="20"/>
              </w:rPr>
            </w:pPr>
            <w:r w:rsidRPr="00DA7E4B">
              <w:rPr>
                <w:rFonts w:cs="Arial"/>
                <w:sz w:val="20"/>
                <w:szCs w:val="20"/>
              </w:rPr>
              <w:t>Privacy Impact Assessment</w:t>
            </w:r>
          </w:p>
        </w:tc>
      </w:tr>
      <w:tr w:rsidR="00EE533C" w:rsidRPr="00DA7E4B" w14:paraId="3D883718" w14:textId="77777777" w:rsidTr="00DB2E46">
        <w:tc>
          <w:tcPr>
            <w:tcW w:w="1615" w:type="dxa"/>
          </w:tcPr>
          <w:p w14:paraId="32EAD8AD" w14:textId="77777777" w:rsidR="00EE533C" w:rsidRPr="00DA7E4B" w:rsidRDefault="00EE533C" w:rsidP="00DB2E46">
            <w:pPr>
              <w:pStyle w:val="BodyText"/>
              <w:spacing w:before="40" w:after="40"/>
              <w:rPr>
                <w:rFonts w:cs="Arial"/>
                <w:b/>
                <w:sz w:val="20"/>
                <w:szCs w:val="20"/>
              </w:rPr>
            </w:pPr>
            <w:r w:rsidRPr="00DA7E4B">
              <w:rPr>
                <w:rFonts w:cs="Arial"/>
                <w:b/>
                <w:sz w:val="20"/>
                <w:szCs w:val="20"/>
              </w:rPr>
              <w:t>PM</w:t>
            </w:r>
          </w:p>
        </w:tc>
        <w:tc>
          <w:tcPr>
            <w:tcW w:w="7830" w:type="dxa"/>
          </w:tcPr>
          <w:p w14:paraId="76873EFC" w14:textId="77777777" w:rsidR="00EE533C" w:rsidRPr="00DA7E4B" w:rsidRDefault="00EE533C" w:rsidP="00DB2E46">
            <w:pPr>
              <w:pStyle w:val="BodyText"/>
              <w:spacing w:before="40" w:after="40"/>
              <w:rPr>
                <w:rFonts w:cs="Arial"/>
                <w:sz w:val="20"/>
                <w:szCs w:val="20"/>
              </w:rPr>
            </w:pPr>
            <w:r w:rsidRPr="00DA7E4B">
              <w:rPr>
                <w:rFonts w:cs="Arial"/>
                <w:sz w:val="20"/>
                <w:szCs w:val="20"/>
              </w:rPr>
              <w:t>Project Manager</w:t>
            </w:r>
          </w:p>
        </w:tc>
      </w:tr>
      <w:tr w:rsidR="00EE533C" w:rsidRPr="00DA7E4B" w14:paraId="74077DA4" w14:textId="77777777" w:rsidTr="00DB2E46">
        <w:tc>
          <w:tcPr>
            <w:tcW w:w="1615" w:type="dxa"/>
          </w:tcPr>
          <w:p w14:paraId="2DB65CC6" w14:textId="77777777" w:rsidR="00EE533C" w:rsidRPr="00DA7E4B" w:rsidRDefault="00EE533C" w:rsidP="00DB2E46">
            <w:pPr>
              <w:pStyle w:val="BodyText"/>
              <w:spacing w:before="40" w:after="40"/>
              <w:rPr>
                <w:rFonts w:cs="Arial"/>
                <w:b/>
                <w:sz w:val="20"/>
                <w:szCs w:val="20"/>
              </w:rPr>
            </w:pPr>
            <w:r>
              <w:rPr>
                <w:rFonts w:cs="Arial"/>
                <w:b/>
                <w:sz w:val="20"/>
                <w:szCs w:val="20"/>
              </w:rPr>
              <w:t>POAM</w:t>
            </w:r>
          </w:p>
        </w:tc>
        <w:tc>
          <w:tcPr>
            <w:tcW w:w="7830" w:type="dxa"/>
          </w:tcPr>
          <w:p w14:paraId="4811F597" w14:textId="77777777" w:rsidR="00EE533C" w:rsidRPr="00DA7E4B" w:rsidRDefault="00EE533C" w:rsidP="00DB2E46">
            <w:pPr>
              <w:pStyle w:val="BodyText"/>
              <w:spacing w:before="40" w:after="40"/>
              <w:rPr>
                <w:rFonts w:cs="Arial"/>
                <w:sz w:val="20"/>
                <w:szCs w:val="20"/>
              </w:rPr>
            </w:pPr>
            <w:r>
              <w:rPr>
                <w:rFonts w:cs="Arial"/>
                <w:sz w:val="20"/>
                <w:szCs w:val="20"/>
              </w:rPr>
              <w:t>Plan of Action and Milestones</w:t>
            </w:r>
          </w:p>
        </w:tc>
      </w:tr>
      <w:tr w:rsidR="00EE533C" w:rsidRPr="00DA7E4B" w14:paraId="146BDB5A" w14:textId="77777777" w:rsidTr="00DB2E46">
        <w:tc>
          <w:tcPr>
            <w:tcW w:w="1615" w:type="dxa"/>
          </w:tcPr>
          <w:p w14:paraId="5E6BE9F9" w14:textId="77777777" w:rsidR="00EE533C" w:rsidRPr="00DA7E4B" w:rsidRDefault="00EE533C" w:rsidP="00DB2E46">
            <w:pPr>
              <w:pStyle w:val="BodyText"/>
              <w:spacing w:before="40" w:after="40"/>
              <w:rPr>
                <w:rFonts w:cs="Arial"/>
                <w:b/>
                <w:sz w:val="20"/>
                <w:szCs w:val="20"/>
              </w:rPr>
            </w:pPr>
            <w:r w:rsidRPr="00DA7E4B">
              <w:rPr>
                <w:rFonts w:cs="Arial"/>
                <w:b/>
                <w:sz w:val="20"/>
                <w:szCs w:val="20"/>
              </w:rPr>
              <w:t>POM</w:t>
            </w:r>
          </w:p>
        </w:tc>
        <w:tc>
          <w:tcPr>
            <w:tcW w:w="7830" w:type="dxa"/>
          </w:tcPr>
          <w:p w14:paraId="6CFBD6C9" w14:textId="77777777" w:rsidR="00EE533C" w:rsidRPr="00DA7E4B" w:rsidRDefault="00EE533C" w:rsidP="00DB2E46">
            <w:pPr>
              <w:pStyle w:val="BodyText"/>
              <w:spacing w:before="40" w:after="40"/>
              <w:rPr>
                <w:rFonts w:cs="Arial"/>
                <w:sz w:val="20"/>
                <w:szCs w:val="20"/>
              </w:rPr>
            </w:pPr>
            <w:r w:rsidRPr="00DA7E4B">
              <w:rPr>
                <w:rFonts w:cs="Arial"/>
                <w:sz w:val="20"/>
                <w:szCs w:val="20"/>
              </w:rPr>
              <w:t>Production Operations Manual</w:t>
            </w:r>
          </w:p>
        </w:tc>
      </w:tr>
      <w:tr w:rsidR="00EE533C" w:rsidRPr="00DA7E4B" w14:paraId="0D31146E" w14:textId="77777777" w:rsidTr="00DB2E46">
        <w:tc>
          <w:tcPr>
            <w:tcW w:w="1615" w:type="dxa"/>
          </w:tcPr>
          <w:p w14:paraId="08CAC8C4" w14:textId="77777777" w:rsidR="00EE533C" w:rsidRPr="00DA7E4B" w:rsidRDefault="00EE533C" w:rsidP="00DB2E46">
            <w:pPr>
              <w:pStyle w:val="BodyText"/>
              <w:spacing w:before="40" w:after="40"/>
              <w:rPr>
                <w:rFonts w:cs="Arial"/>
                <w:b/>
                <w:sz w:val="20"/>
                <w:szCs w:val="20"/>
              </w:rPr>
            </w:pPr>
            <w:proofErr w:type="spellStart"/>
            <w:r w:rsidRPr="00DA7E4B">
              <w:rPr>
                <w:rFonts w:cs="Arial"/>
                <w:b/>
                <w:sz w:val="20"/>
                <w:szCs w:val="20"/>
              </w:rPr>
              <w:t>PoP</w:t>
            </w:r>
            <w:proofErr w:type="spellEnd"/>
          </w:p>
        </w:tc>
        <w:tc>
          <w:tcPr>
            <w:tcW w:w="7830" w:type="dxa"/>
          </w:tcPr>
          <w:p w14:paraId="6684BC1A" w14:textId="77777777" w:rsidR="00EE533C" w:rsidRPr="00DA7E4B" w:rsidRDefault="00EE533C" w:rsidP="00DB2E46">
            <w:pPr>
              <w:pStyle w:val="BodyText"/>
              <w:spacing w:before="40" w:after="40"/>
              <w:rPr>
                <w:rFonts w:cs="Arial"/>
                <w:sz w:val="20"/>
                <w:szCs w:val="20"/>
              </w:rPr>
            </w:pPr>
            <w:r w:rsidRPr="00DA7E4B">
              <w:rPr>
                <w:rFonts w:cs="Arial"/>
                <w:sz w:val="20"/>
                <w:szCs w:val="20"/>
              </w:rPr>
              <w:t>Period of Performance</w:t>
            </w:r>
          </w:p>
        </w:tc>
      </w:tr>
      <w:tr w:rsidR="00EE533C" w:rsidRPr="00DA7E4B" w14:paraId="347CB4C4" w14:textId="77777777" w:rsidTr="00DB2E46">
        <w:tc>
          <w:tcPr>
            <w:tcW w:w="1615" w:type="dxa"/>
          </w:tcPr>
          <w:p w14:paraId="2EE9716A" w14:textId="77777777" w:rsidR="00EE533C" w:rsidRPr="00DA7E4B" w:rsidRDefault="00EE533C" w:rsidP="00DB2E46">
            <w:pPr>
              <w:pStyle w:val="BodyText"/>
              <w:spacing w:before="40" w:after="40"/>
              <w:rPr>
                <w:rFonts w:cs="Arial"/>
                <w:b/>
                <w:sz w:val="20"/>
                <w:szCs w:val="20"/>
              </w:rPr>
            </w:pPr>
            <w:r w:rsidRPr="00DA7E4B">
              <w:rPr>
                <w:rFonts w:cs="Arial"/>
                <w:b/>
                <w:sz w:val="20"/>
                <w:szCs w:val="20"/>
              </w:rPr>
              <w:t>PTA</w:t>
            </w:r>
          </w:p>
        </w:tc>
        <w:tc>
          <w:tcPr>
            <w:tcW w:w="7830" w:type="dxa"/>
          </w:tcPr>
          <w:p w14:paraId="4CB0C4DA" w14:textId="77777777" w:rsidR="00EE533C" w:rsidRPr="00DA7E4B" w:rsidRDefault="00EE533C" w:rsidP="00DB2E46">
            <w:pPr>
              <w:pStyle w:val="BodyText"/>
              <w:spacing w:before="40" w:after="40"/>
              <w:rPr>
                <w:rFonts w:cs="Arial"/>
                <w:sz w:val="20"/>
                <w:szCs w:val="20"/>
              </w:rPr>
            </w:pPr>
            <w:r w:rsidRPr="00DA7E4B">
              <w:rPr>
                <w:rFonts w:cs="Arial"/>
                <w:sz w:val="20"/>
                <w:szCs w:val="20"/>
              </w:rPr>
              <w:t>Privacy Threshold Analysis</w:t>
            </w:r>
          </w:p>
        </w:tc>
      </w:tr>
      <w:tr w:rsidR="00EE533C" w:rsidRPr="00DA7E4B" w14:paraId="7F990537" w14:textId="77777777" w:rsidTr="00DB2E46">
        <w:tc>
          <w:tcPr>
            <w:tcW w:w="1615" w:type="dxa"/>
          </w:tcPr>
          <w:p w14:paraId="2F2F8750" w14:textId="77777777" w:rsidR="00EE533C" w:rsidRPr="00DA7E4B" w:rsidRDefault="00EE533C" w:rsidP="00DB2E46">
            <w:pPr>
              <w:pStyle w:val="BodyText"/>
              <w:spacing w:before="40" w:after="40"/>
              <w:rPr>
                <w:rFonts w:cs="Arial"/>
                <w:b/>
                <w:sz w:val="20"/>
                <w:szCs w:val="20"/>
              </w:rPr>
            </w:pPr>
            <w:r w:rsidRPr="00DA7E4B">
              <w:rPr>
                <w:rFonts w:cs="Arial"/>
                <w:b/>
                <w:sz w:val="20"/>
                <w:szCs w:val="20"/>
              </w:rPr>
              <w:t>PWS</w:t>
            </w:r>
          </w:p>
        </w:tc>
        <w:tc>
          <w:tcPr>
            <w:tcW w:w="7830" w:type="dxa"/>
          </w:tcPr>
          <w:p w14:paraId="4D66E62C" w14:textId="77777777" w:rsidR="00EE533C" w:rsidRPr="00DA7E4B" w:rsidRDefault="00EE533C" w:rsidP="00DB2E46">
            <w:pPr>
              <w:pStyle w:val="BodyText"/>
              <w:spacing w:before="40" w:after="40"/>
              <w:rPr>
                <w:rFonts w:cs="Arial"/>
                <w:sz w:val="20"/>
                <w:szCs w:val="20"/>
              </w:rPr>
            </w:pPr>
            <w:r w:rsidRPr="00DA7E4B">
              <w:rPr>
                <w:rFonts w:cs="Arial"/>
                <w:sz w:val="20"/>
                <w:szCs w:val="20"/>
              </w:rPr>
              <w:t>Performance Work Statement</w:t>
            </w:r>
          </w:p>
        </w:tc>
      </w:tr>
      <w:tr w:rsidR="00EE533C" w:rsidRPr="00DA7E4B" w14:paraId="086C6111" w14:textId="77777777" w:rsidTr="00DB2E46">
        <w:tc>
          <w:tcPr>
            <w:tcW w:w="1615" w:type="dxa"/>
          </w:tcPr>
          <w:p w14:paraId="2C6A0A04" w14:textId="77777777" w:rsidR="00EE533C" w:rsidRPr="00DA7E4B" w:rsidRDefault="00EE533C" w:rsidP="00DB2E46">
            <w:pPr>
              <w:pStyle w:val="BodyText"/>
              <w:spacing w:before="40" w:after="40"/>
              <w:rPr>
                <w:rFonts w:cs="Arial"/>
                <w:b/>
                <w:sz w:val="20"/>
                <w:szCs w:val="20"/>
              </w:rPr>
            </w:pPr>
            <w:r w:rsidRPr="00DA7E4B">
              <w:rPr>
                <w:rFonts w:cs="Arial"/>
                <w:b/>
                <w:sz w:val="20"/>
                <w:szCs w:val="20"/>
              </w:rPr>
              <w:t>RPC</w:t>
            </w:r>
          </w:p>
        </w:tc>
        <w:tc>
          <w:tcPr>
            <w:tcW w:w="7830" w:type="dxa"/>
          </w:tcPr>
          <w:p w14:paraId="7B0EF8D1" w14:textId="77777777" w:rsidR="00EE533C" w:rsidRPr="00DA7E4B" w:rsidRDefault="00EE533C" w:rsidP="00DB2E46">
            <w:pPr>
              <w:pStyle w:val="BodyText"/>
              <w:spacing w:before="40" w:after="40"/>
              <w:rPr>
                <w:rFonts w:cs="Arial"/>
                <w:sz w:val="20"/>
                <w:szCs w:val="20"/>
              </w:rPr>
            </w:pPr>
            <w:r w:rsidRPr="00DA7E4B">
              <w:rPr>
                <w:rFonts w:cs="Arial"/>
                <w:sz w:val="20"/>
                <w:szCs w:val="20"/>
              </w:rPr>
              <w:t>Remote Procedure Call</w:t>
            </w:r>
          </w:p>
        </w:tc>
      </w:tr>
      <w:tr w:rsidR="00EE533C" w:rsidRPr="00DA7E4B" w14:paraId="05E3017F" w14:textId="77777777" w:rsidTr="00DB2E46">
        <w:tc>
          <w:tcPr>
            <w:tcW w:w="1615" w:type="dxa"/>
          </w:tcPr>
          <w:p w14:paraId="40D47575" w14:textId="77777777" w:rsidR="00EE533C" w:rsidRPr="00DA7E4B" w:rsidRDefault="00EE533C" w:rsidP="00DB2E46">
            <w:pPr>
              <w:pStyle w:val="BodyText"/>
              <w:spacing w:before="40" w:after="40"/>
              <w:rPr>
                <w:rFonts w:cs="Arial"/>
                <w:b/>
                <w:sz w:val="20"/>
                <w:szCs w:val="20"/>
              </w:rPr>
            </w:pPr>
            <w:r w:rsidRPr="00DA7E4B">
              <w:rPr>
                <w:rFonts w:cs="Arial"/>
                <w:b/>
                <w:sz w:val="20"/>
                <w:szCs w:val="20"/>
              </w:rPr>
              <w:t>SIA</w:t>
            </w:r>
          </w:p>
        </w:tc>
        <w:tc>
          <w:tcPr>
            <w:tcW w:w="7830" w:type="dxa"/>
          </w:tcPr>
          <w:p w14:paraId="31AAF0C2" w14:textId="77777777" w:rsidR="00EE533C" w:rsidRPr="00DA7E4B" w:rsidRDefault="00EE533C" w:rsidP="00DB2E46">
            <w:pPr>
              <w:pStyle w:val="BodyText"/>
              <w:spacing w:before="40" w:after="40"/>
              <w:rPr>
                <w:rFonts w:cs="Arial"/>
                <w:sz w:val="20"/>
                <w:szCs w:val="20"/>
              </w:rPr>
            </w:pPr>
            <w:r w:rsidRPr="00DA7E4B">
              <w:rPr>
                <w:rFonts w:cs="Arial"/>
                <w:sz w:val="20"/>
                <w:szCs w:val="20"/>
              </w:rPr>
              <w:t>Security Impact Analysis</w:t>
            </w:r>
          </w:p>
        </w:tc>
      </w:tr>
      <w:tr w:rsidR="00EE533C" w:rsidRPr="00DA7E4B" w14:paraId="67C6E8AA" w14:textId="77777777" w:rsidTr="00DB2E46">
        <w:tc>
          <w:tcPr>
            <w:tcW w:w="1615" w:type="dxa"/>
          </w:tcPr>
          <w:p w14:paraId="70BD0F65" w14:textId="77777777" w:rsidR="00EE533C" w:rsidRPr="00DA7E4B" w:rsidRDefault="00EE533C" w:rsidP="00DB2E46">
            <w:pPr>
              <w:pStyle w:val="BodyText"/>
              <w:spacing w:before="40" w:after="40"/>
              <w:rPr>
                <w:rFonts w:cs="Arial"/>
                <w:b/>
                <w:sz w:val="20"/>
                <w:szCs w:val="20"/>
              </w:rPr>
            </w:pPr>
            <w:r w:rsidRPr="00DA7E4B">
              <w:rPr>
                <w:rFonts w:cs="Arial"/>
                <w:b/>
                <w:sz w:val="20"/>
                <w:szCs w:val="20"/>
              </w:rPr>
              <w:t>SDD</w:t>
            </w:r>
          </w:p>
        </w:tc>
        <w:tc>
          <w:tcPr>
            <w:tcW w:w="7830" w:type="dxa"/>
          </w:tcPr>
          <w:p w14:paraId="2004809E" w14:textId="77777777" w:rsidR="00EE533C" w:rsidRPr="00DA7E4B" w:rsidRDefault="00EE533C" w:rsidP="00DB2E46">
            <w:pPr>
              <w:pStyle w:val="BodyText"/>
              <w:spacing w:before="40" w:after="40"/>
              <w:rPr>
                <w:rFonts w:cs="Arial"/>
                <w:sz w:val="20"/>
                <w:szCs w:val="20"/>
              </w:rPr>
            </w:pPr>
            <w:r w:rsidRPr="00DA7E4B">
              <w:rPr>
                <w:rFonts w:cs="Arial"/>
                <w:sz w:val="20"/>
                <w:szCs w:val="20"/>
              </w:rPr>
              <w:t>System Design Document</w:t>
            </w:r>
          </w:p>
        </w:tc>
      </w:tr>
      <w:tr w:rsidR="00EE533C" w:rsidRPr="00DA7E4B" w14:paraId="6C5F350F" w14:textId="77777777" w:rsidTr="00DB2E46">
        <w:tc>
          <w:tcPr>
            <w:tcW w:w="1615" w:type="dxa"/>
          </w:tcPr>
          <w:p w14:paraId="54D8B599" w14:textId="77777777" w:rsidR="00EE533C" w:rsidRPr="00DA7E4B" w:rsidRDefault="00EE533C" w:rsidP="00DB2E46">
            <w:pPr>
              <w:pStyle w:val="BodyText"/>
              <w:spacing w:before="40" w:after="40"/>
              <w:rPr>
                <w:rFonts w:cs="Arial"/>
                <w:b/>
                <w:sz w:val="20"/>
                <w:szCs w:val="20"/>
              </w:rPr>
            </w:pPr>
            <w:r w:rsidRPr="00DA7E4B">
              <w:rPr>
                <w:rFonts w:cs="Arial"/>
                <w:b/>
                <w:sz w:val="20"/>
                <w:szCs w:val="20"/>
              </w:rPr>
              <w:t>SSC</w:t>
            </w:r>
          </w:p>
        </w:tc>
        <w:tc>
          <w:tcPr>
            <w:tcW w:w="7830" w:type="dxa"/>
          </w:tcPr>
          <w:p w14:paraId="18BB8161" w14:textId="77777777" w:rsidR="00EE533C" w:rsidRPr="00DA7E4B" w:rsidRDefault="00EE533C" w:rsidP="00DB2E46">
            <w:pPr>
              <w:pStyle w:val="BodyText"/>
              <w:spacing w:before="40" w:after="40"/>
              <w:rPr>
                <w:rFonts w:cs="Arial"/>
                <w:sz w:val="20"/>
                <w:szCs w:val="20"/>
              </w:rPr>
            </w:pPr>
            <w:r w:rsidRPr="00DA7E4B">
              <w:rPr>
                <w:rFonts w:cs="Arial"/>
                <w:sz w:val="20"/>
                <w:szCs w:val="20"/>
              </w:rPr>
              <w:t>System Security Categorization Report</w:t>
            </w:r>
          </w:p>
        </w:tc>
      </w:tr>
      <w:tr w:rsidR="00EE533C" w:rsidRPr="00DA7E4B" w14:paraId="39C5EE0E" w14:textId="77777777" w:rsidTr="00DB2E46">
        <w:tc>
          <w:tcPr>
            <w:tcW w:w="1615" w:type="dxa"/>
          </w:tcPr>
          <w:p w14:paraId="1B8383F3" w14:textId="77777777" w:rsidR="00EE533C" w:rsidRPr="00DA7E4B" w:rsidRDefault="00EE533C" w:rsidP="00DB2E46">
            <w:pPr>
              <w:pStyle w:val="BodyText"/>
              <w:spacing w:before="40" w:after="40"/>
              <w:rPr>
                <w:rFonts w:cs="Arial"/>
                <w:b/>
                <w:sz w:val="20"/>
                <w:szCs w:val="20"/>
              </w:rPr>
            </w:pPr>
            <w:r w:rsidRPr="00DA7E4B">
              <w:rPr>
                <w:rFonts w:cs="Arial"/>
                <w:b/>
                <w:sz w:val="20"/>
                <w:szCs w:val="20"/>
              </w:rPr>
              <w:t>SSP</w:t>
            </w:r>
          </w:p>
        </w:tc>
        <w:tc>
          <w:tcPr>
            <w:tcW w:w="7830" w:type="dxa"/>
          </w:tcPr>
          <w:p w14:paraId="1F69D2BA" w14:textId="77777777" w:rsidR="00EE533C" w:rsidRPr="00DA7E4B" w:rsidRDefault="00EE533C" w:rsidP="00DB2E46">
            <w:pPr>
              <w:pStyle w:val="BodyText"/>
              <w:spacing w:before="40" w:after="40"/>
              <w:rPr>
                <w:rFonts w:cs="Arial"/>
                <w:sz w:val="20"/>
                <w:szCs w:val="20"/>
              </w:rPr>
            </w:pPr>
            <w:r w:rsidRPr="00DA7E4B">
              <w:rPr>
                <w:rFonts w:cs="Arial"/>
                <w:sz w:val="20"/>
                <w:szCs w:val="20"/>
              </w:rPr>
              <w:t>System Security Plan</w:t>
            </w:r>
          </w:p>
        </w:tc>
      </w:tr>
      <w:tr w:rsidR="00EE533C" w:rsidRPr="00DA7E4B" w14:paraId="394B0ADD" w14:textId="77777777" w:rsidTr="00DB2E46">
        <w:tc>
          <w:tcPr>
            <w:tcW w:w="1615" w:type="dxa"/>
          </w:tcPr>
          <w:p w14:paraId="794A69AC" w14:textId="77777777" w:rsidR="00EE533C" w:rsidRPr="00DA7E4B" w:rsidRDefault="00EE533C" w:rsidP="00DB2E46">
            <w:pPr>
              <w:pStyle w:val="BodyText"/>
              <w:spacing w:before="40" w:after="40"/>
              <w:rPr>
                <w:rFonts w:cs="Arial"/>
                <w:b/>
                <w:sz w:val="20"/>
                <w:szCs w:val="20"/>
              </w:rPr>
            </w:pPr>
            <w:r w:rsidRPr="00DA7E4B">
              <w:rPr>
                <w:rFonts w:cs="Arial"/>
                <w:b/>
                <w:sz w:val="20"/>
                <w:szCs w:val="20"/>
              </w:rPr>
              <w:t>VA</w:t>
            </w:r>
          </w:p>
        </w:tc>
        <w:tc>
          <w:tcPr>
            <w:tcW w:w="7830" w:type="dxa"/>
          </w:tcPr>
          <w:p w14:paraId="36C4DC7A" w14:textId="77777777" w:rsidR="00EE533C" w:rsidRPr="00DA7E4B" w:rsidRDefault="00EE533C" w:rsidP="00DB2E46">
            <w:pPr>
              <w:pStyle w:val="BodyText"/>
              <w:spacing w:before="40" w:after="40"/>
              <w:rPr>
                <w:rFonts w:cs="Arial"/>
                <w:sz w:val="20"/>
                <w:szCs w:val="20"/>
              </w:rPr>
            </w:pPr>
            <w:r w:rsidRPr="00DA7E4B">
              <w:rPr>
                <w:rFonts w:cs="Arial"/>
                <w:sz w:val="20"/>
                <w:szCs w:val="20"/>
              </w:rPr>
              <w:t>Department of Veterans Affairs</w:t>
            </w:r>
          </w:p>
        </w:tc>
      </w:tr>
      <w:tr w:rsidR="00EE533C" w:rsidRPr="00DA7E4B" w14:paraId="1E61C17B" w14:textId="77777777" w:rsidTr="00DB2E46">
        <w:tc>
          <w:tcPr>
            <w:tcW w:w="1615" w:type="dxa"/>
          </w:tcPr>
          <w:p w14:paraId="0EEC9243" w14:textId="77777777" w:rsidR="00EE533C" w:rsidRPr="00DA7E4B" w:rsidRDefault="00EE533C" w:rsidP="00DB2E46">
            <w:pPr>
              <w:pStyle w:val="BodyText"/>
              <w:spacing w:before="40" w:after="40"/>
              <w:rPr>
                <w:rFonts w:cs="Arial"/>
                <w:b/>
                <w:sz w:val="20"/>
                <w:szCs w:val="20"/>
              </w:rPr>
            </w:pPr>
            <w:r w:rsidRPr="00DA7E4B">
              <w:rPr>
                <w:rFonts w:cs="Arial"/>
                <w:b/>
                <w:sz w:val="20"/>
                <w:szCs w:val="20"/>
              </w:rPr>
              <w:t>VAEC</w:t>
            </w:r>
          </w:p>
        </w:tc>
        <w:tc>
          <w:tcPr>
            <w:tcW w:w="7830" w:type="dxa"/>
          </w:tcPr>
          <w:p w14:paraId="24B3BCE1" w14:textId="77777777" w:rsidR="00EE533C" w:rsidRPr="00DA7E4B" w:rsidRDefault="00EE533C" w:rsidP="00DB2E46">
            <w:pPr>
              <w:pStyle w:val="BodyText"/>
              <w:spacing w:before="40" w:after="40"/>
              <w:rPr>
                <w:rFonts w:cs="Arial"/>
                <w:sz w:val="20"/>
                <w:szCs w:val="20"/>
              </w:rPr>
            </w:pPr>
            <w:r w:rsidRPr="00DA7E4B">
              <w:rPr>
                <w:rFonts w:cs="Arial"/>
                <w:sz w:val="20"/>
                <w:szCs w:val="20"/>
              </w:rPr>
              <w:t>VA Enterprise Cloud</w:t>
            </w:r>
          </w:p>
        </w:tc>
      </w:tr>
      <w:tr w:rsidR="00EE533C" w:rsidRPr="00DA7E4B" w14:paraId="1F64B375" w14:textId="77777777" w:rsidTr="00DB2E46">
        <w:tc>
          <w:tcPr>
            <w:tcW w:w="1615" w:type="dxa"/>
          </w:tcPr>
          <w:p w14:paraId="274858F0" w14:textId="77777777" w:rsidR="00EE533C" w:rsidRPr="00DA7E4B" w:rsidRDefault="00EE533C" w:rsidP="00DB2E46">
            <w:pPr>
              <w:pStyle w:val="BodyText"/>
              <w:spacing w:before="40" w:after="40"/>
              <w:rPr>
                <w:rFonts w:cs="Arial"/>
                <w:b/>
                <w:sz w:val="20"/>
                <w:szCs w:val="20"/>
              </w:rPr>
            </w:pPr>
            <w:r w:rsidRPr="00DA7E4B">
              <w:rPr>
                <w:rFonts w:cs="Arial"/>
                <w:b/>
                <w:sz w:val="20"/>
                <w:szCs w:val="20"/>
              </w:rPr>
              <w:t>VAM</w:t>
            </w:r>
          </w:p>
        </w:tc>
        <w:tc>
          <w:tcPr>
            <w:tcW w:w="7830" w:type="dxa"/>
          </w:tcPr>
          <w:p w14:paraId="1D88AD15" w14:textId="77777777" w:rsidR="00EE533C" w:rsidRPr="00DA7E4B" w:rsidRDefault="00EE533C" w:rsidP="00DB2E46">
            <w:pPr>
              <w:pStyle w:val="BodyText"/>
              <w:spacing w:before="40" w:after="40"/>
              <w:rPr>
                <w:rFonts w:cs="Arial"/>
                <w:sz w:val="20"/>
                <w:szCs w:val="20"/>
              </w:rPr>
            </w:pPr>
            <w:r w:rsidRPr="00DA7E4B">
              <w:rPr>
                <w:rFonts w:cs="Arial"/>
                <w:sz w:val="20"/>
                <w:szCs w:val="20"/>
              </w:rPr>
              <w:t>VistA Adaptive Maintenance</w:t>
            </w:r>
          </w:p>
        </w:tc>
      </w:tr>
      <w:tr w:rsidR="00EE533C" w:rsidRPr="00DA7E4B" w14:paraId="69E871DA" w14:textId="77777777" w:rsidTr="00DB2E46">
        <w:tc>
          <w:tcPr>
            <w:tcW w:w="1615" w:type="dxa"/>
          </w:tcPr>
          <w:p w14:paraId="75454526" w14:textId="77777777" w:rsidR="00EE533C" w:rsidRPr="00DA7E4B" w:rsidRDefault="00EE533C" w:rsidP="00DB2E46">
            <w:pPr>
              <w:pStyle w:val="BodyText"/>
              <w:spacing w:before="40" w:after="40"/>
              <w:rPr>
                <w:rFonts w:cs="Arial"/>
                <w:b/>
                <w:sz w:val="20"/>
                <w:szCs w:val="20"/>
              </w:rPr>
            </w:pPr>
            <w:r w:rsidRPr="00DA7E4B">
              <w:rPr>
                <w:rFonts w:cs="Arial"/>
                <w:b/>
                <w:sz w:val="20"/>
                <w:szCs w:val="20"/>
              </w:rPr>
              <w:t>VDD</w:t>
            </w:r>
          </w:p>
        </w:tc>
        <w:tc>
          <w:tcPr>
            <w:tcW w:w="7830" w:type="dxa"/>
          </w:tcPr>
          <w:p w14:paraId="7D7AC51A" w14:textId="77777777" w:rsidR="00EE533C" w:rsidRPr="00DA7E4B" w:rsidRDefault="00EE533C" w:rsidP="00DB2E46">
            <w:pPr>
              <w:pStyle w:val="BodyText"/>
              <w:spacing w:before="40" w:after="40"/>
              <w:rPr>
                <w:rFonts w:cs="Arial"/>
                <w:sz w:val="20"/>
                <w:szCs w:val="20"/>
              </w:rPr>
            </w:pPr>
            <w:r w:rsidRPr="00DA7E4B">
              <w:rPr>
                <w:rFonts w:cs="Arial"/>
                <w:sz w:val="20"/>
                <w:szCs w:val="20"/>
              </w:rPr>
              <w:t>Version Description Document</w:t>
            </w:r>
          </w:p>
        </w:tc>
      </w:tr>
      <w:tr w:rsidR="00EE533C" w:rsidRPr="00DA7E4B" w14:paraId="326D99C2" w14:textId="77777777" w:rsidTr="00DB2E46">
        <w:tc>
          <w:tcPr>
            <w:tcW w:w="1615" w:type="dxa"/>
          </w:tcPr>
          <w:p w14:paraId="15649855" w14:textId="77777777" w:rsidR="00EE533C" w:rsidRPr="00DA7E4B" w:rsidRDefault="00EE533C" w:rsidP="00DB2E46">
            <w:pPr>
              <w:pStyle w:val="BodyText"/>
              <w:spacing w:before="40" w:after="40"/>
              <w:rPr>
                <w:rFonts w:cs="Arial"/>
                <w:b/>
                <w:sz w:val="20"/>
                <w:szCs w:val="20"/>
              </w:rPr>
            </w:pPr>
            <w:r w:rsidRPr="00DA7E4B">
              <w:rPr>
                <w:rFonts w:cs="Arial"/>
                <w:b/>
                <w:sz w:val="20"/>
                <w:szCs w:val="20"/>
              </w:rPr>
              <w:t>VistA</w:t>
            </w:r>
          </w:p>
        </w:tc>
        <w:tc>
          <w:tcPr>
            <w:tcW w:w="7830" w:type="dxa"/>
          </w:tcPr>
          <w:p w14:paraId="4F34AA14" w14:textId="77777777" w:rsidR="00EE533C" w:rsidRPr="00DA7E4B" w:rsidRDefault="00EE533C" w:rsidP="00DB2E46">
            <w:pPr>
              <w:pStyle w:val="BodyText"/>
              <w:spacing w:before="40" w:after="40"/>
              <w:rPr>
                <w:rFonts w:cs="Arial"/>
                <w:sz w:val="20"/>
                <w:szCs w:val="20"/>
              </w:rPr>
            </w:pPr>
            <w:proofErr w:type="spellStart"/>
            <w:r w:rsidRPr="00DA7E4B">
              <w:rPr>
                <w:rFonts w:cs="Arial"/>
                <w:sz w:val="20"/>
                <w:szCs w:val="20"/>
              </w:rPr>
              <w:t>Veterans</w:t>
            </w:r>
            <w:proofErr w:type="spellEnd"/>
            <w:r w:rsidRPr="00DA7E4B">
              <w:rPr>
                <w:rFonts w:cs="Arial"/>
                <w:sz w:val="20"/>
                <w:szCs w:val="20"/>
              </w:rPr>
              <w:t xml:space="preserve"> Health Information Systems and Technology Architecture</w:t>
            </w:r>
          </w:p>
        </w:tc>
      </w:tr>
      <w:tr w:rsidR="00EE533C" w:rsidRPr="00DA7E4B" w14:paraId="5361B77A" w14:textId="77777777" w:rsidTr="00DB2E46">
        <w:tc>
          <w:tcPr>
            <w:tcW w:w="1615" w:type="dxa"/>
          </w:tcPr>
          <w:p w14:paraId="31B06ECF" w14:textId="77777777" w:rsidR="00EE533C" w:rsidRPr="00DA7E4B" w:rsidRDefault="00EE533C" w:rsidP="00DB2E46">
            <w:pPr>
              <w:pStyle w:val="BodyText"/>
              <w:spacing w:before="40" w:after="40"/>
              <w:rPr>
                <w:rFonts w:cs="Arial"/>
                <w:b/>
                <w:sz w:val="20"/>
                <w:szCs w:val="20"/>
              </w:rPr>
            </w:pPr>
            <w:r>
              <w:rPr>
                <w:rFonts w:cs="Arial"/>
                <w:b/>
                <w:sz w:val="20"/>
                <w:szCs w:val="20"/>
              </w:rPr>
              <w:t>WASA</w:t>
            </w:r>
          </w:p>
        </w:tc>
        <w:tc>
          <w:tcPr>
            <w:tcW w:w="7830" w:type="dxa"/>
          </w:tcPr>
          <w:p w14:paraId="5897D20A" w14:textId="77777777" w:rsidR="00EE533C" w:rsidRPr="00DA7E4B" w:rsidRDefault="00EE533C" w:rsidP="00DB2E46">
            <w:pPr>
              <w:pStyle w:val="BodyText"/>
              <w:spacing w:before="40" w:after="40"/>
              <w:rPr>
                <w:rFonts w:cs="Arial"/>
                <w:sz w:val="20"/>
                <w:szCs w:val="20"/>
              </w:rPr>
            </w:pPr>
            <w:r>
              <w:rPr>
                <w:rFonts w:cs="Arial"/>
                <w:sz w:val="20"/>
                <w:szCs w:val="20"/>
              </w:rPr>
              <w:t>Web Application Security Assessment</w:t>
            </w:r>
          </w:p>
        </w:tc>
      </w:tr>
    </w:tbl>
    <w:p w14:paraId="2C01DEEA" w14:textId="77777777" w:rsidR="00B81373" w:rsidRDefault="00B81373" w:rsidP="008272BB">
      <w:pPr>
        <w:pStyle w:val="BodyText"/>
      </w:pPr>
    </w:p>
    <w:sectPr w:rsidR="00B81373"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2F9A1" w14:textId="77777777" w:rsidR="00263F4A" w:rsidRDefault="00263F4A" w:rsidP="00AE1DED">
      <w:pPr>
        <w:spacing w:before="0" w:after="0"/>
      </w:pPr>
      <w:r>
        <w:separator/>
      </w:r>
    </w:p>
  </w:endnote>
  <w:endnote w:type="continuationSeparator" w:id="0">
    <w:p w14:paraId="4C3B43FB" w14:textId="77777777" w:rsidR="00263F4A" w:rsidRDefault="00263F4A" w:rsidP="00AE1DED">
      <w:pPr>
        <w:spacing w:before="0" w:after="0"/>
      </w:pPr>
      <w:r>
        <w:continuationSeparator/>
      </w:r>
    </w:p>
  </w:endnote>
  <w:endnote w:type="continuationNotice" w:id="1">
    <w:p w14:paraId="13BABA75" w14:textId="77777777" w:rsidR="00263F4A" w:rsidRDefault="00263F4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9277" w14:textId="77777777" w:rsidR="000B67C3" w:rsidRDefault="000B67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894D5" w14:textId="77777777" w:rsidR="000B67C3" w:rsidRDefault="000B67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306F4" w14:textId="77777777" w:rsidR="000B67C3" w:rsidRDefault="000B67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AC142" w14:textId="0511A3CA" w:rsidR="00B65CB3" w:rsidRDefault="00B42599">
    <w:pPr>
      <w:pStyle w:val="Footer"/>
    </w:pPr>
    <w:r>
      <w:t>VistA Adaptive Maintenance (VAM)</w:t>
    </w:r>
    <w:r>
      <w:br/>
    </w:r>
    <w:r w:rsidR="007507A8">
      <w:t>Monthly Progress Report</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D972B4">
      <w:rPr>
        <w:noProof/>
      </w:rPr>
      <w:fldChar w:fldCharType="begin"/>
    </w:r>
    <w:r w:rsidR="00D972B4">
      <w:rPr>
        <w:noProof/>
      </w:rPr>
      <w:instrText xml:space="preserve"> STYLEREF PubDate \* MERGEFORMAT </w:instrText>
    </w:r>
    <w:r w:rsidR="00D972B4">
      <w:rPr>
        <w:noProof/>
      </w:rPr>
      <w:fldChar w:fldCharType="separate"/>
    </w:r>
    <w:r w:rsidR="00813E5C">
      <w:rPr>
        <w:noProof/>
      </w:rPr>
      <w:t>August 2019</w:t>
    </w:r>
    <w:r w:rsidR="00D972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F3C98" w14:textId="77777777" w:rsidR="00263F4A" w:rsidRDefault="00263F4A" w:rsidP="00AE1DED">
      <w:pPr>
        <w:spacing w:before="0" w:after="0"/>
      </w:pPr>
      <w:r>
        <w:separator/>
      </w:r>
    </w:p>
  </w:footnote>
  <w:footnote w:type="continuationSeparator" w:id="0">
    <w:p w14:paraId="46B9479B" w14:textId="77777777" w:rsidR="00263F4A" w:rsidRDefault="00263F4A" w:rsidP="00AE1DED">
      <w:pPr>
        <w:spacing w:before="0" w:after="0"/>
      </w:pPr>
      <w:r>
        <w:continuationSeparator/>
      </w:r>
    </w:p>
  </w:footnote>
  <w:footnote w:type="continuationNotice" w:id="1">
    <w:p w14:paraId="1ED26668" w14:textId="77777777" w:rsidR="00263F4A" w:rsidRDefault="00263F4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432BF" w14:textId="60ED9F4F" w:rsidR="000B67C3" w:rsidRDefault="000B67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6C10A" w14:textId="17058706" w:rsidR="000B67C3" w:rsidRDefault="000B67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57B79" w14:textId="1081DC50" w:rsidR="000B67C3" w:rsidRDefault="000B67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4FF83" w14:textId="54E2B1CC" w:rsidR="009F06BD" w:rsidRDefault="009F06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F73D6" w14:textId="17CBC204" w:rsidR="009F06BD" w:rsidRDefault="009F06B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CD523" w14:textId="4A19A52E" w:rsidR="009F06BD" w:rsidRDefault="009F0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02915E8"/>
    <w:multiLevelType w:val="hybridMultilevel"/>
    <w:tmpl w:val="F3EC4B36"/>
    <w:lvl w:ilvl="0" w:tplc="04090017">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7">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6" w15:restartNumberingAfterBreak="0">
    <w:nsid w:val="16317BE2"/>
    <w:multiLevelType w:val="hybridMultilevel"/>
    <w:tmpl w:val="C764DB4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111E5"/>
    <w:multiLevelType w:val="multilevel"/>
    <w:tmpl w:val="67C8D5C6"/>
    <w:numStyleLink w:val="ListNumbered"/>
  </w:abstractNum>
  <w:abstractNum w:abstractNumId="8"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0"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4"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90A44F2"/>
    <w:multiLevelType w:val="multilevel"/>
    <w:tmpl w:val="04CC88C2"/>
    <w:lvl w:ilvl="0">
      <w:start w:val="1"/>
      <w:numFmt w:val="upperLetter"/>
      <w:lvlText w:val="%1."/>
      <w:lvlJc w:val="left"/>
      <w:pPr>
        <w:ind w:left="360" w:hanging="360"/>
      </w:pPr>
      <w:rPr>
        <w:rFonts w:hint="default"/>
        <w:b/>
      </w:rPr>
    </w:lvl>
    <w:lvl w:ilvl="1">
      <w:start w:val="1"/>
      <w:numFmt w:val="decimal"/>
      <w:lvlText w:val="%2."/>
      <w:lvlJc w:val="left"/>
      <w:pPr>
        <w:ind w:left="1080" w:hanging="360"/>
      </w:pPr>
      <w:rPr>
        <w:rFonts w:hint="default"/>
        <w:b w:val="0"/>
        <w:i w:val="0"/>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21"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6C865ED"/>
    <w:multiLevelType w:val="multilevel"/>
    <w:tmpl w:val="95CEA422"/>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3" w15:restartNumberingAfterBreak="0">
    <w:nsid w:val="6F542A67"/>
    <w:multiLevelType w:val="hybridMultilevel"/>
    <w:tmpl w:val="FBBA9AE0"/>
    <w:lvl w:ilvl="0" w:tplc="439038A0">
      <w:start w:val="2"/>
      <w:numFmt w:val="decimal"/>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7">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820177"/>
    <w:multiLevelType w:val="hybridMultilevel"/>
    <w:tmpl w:val="E1F88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7"/>
  </w:num>
  <w:num w:numId="2">
    <w:abstractNumId w:val="20"/>
  </w:num>
  <w:num w:numId="3">
    <w:abstractNumId w:val="18"/>
  </w:num>
  <w:num w:numId="4">
    <w:abstractNumId w:val="14"/>
  </w:num>
  <w:num w:numId="5">
    <w:abstractNumId w:val="19"/>
  </w:num>
  <w:num w:numId="6">
    <w:abstractNumId w:val="12"/>
  </w:num>
  <w:num w:numId="7">
    <w:abstractNumId w:val="9"/>
  </w:num>
  <w:num w:numId="8">
    <w:abstractNumId w:val="25"/>
  </w:num>
  <w:num w:numId="9">
    <w:abstractNumId w:val="10"/>
  </w:num>
  <w:num w:numId="10">
    <w:abstractNumId w:val="5"/>
  </w:num>
  <w:num w:numId="11">
    <w:abstractNumId w:val="25"/>
  </w:num>
  <w:num w:numId="12">
    <w:abstractNumId w:val="25"/>
  </w:num>
  <w:num w:numId="13">
    <w:abstractNumId w:val="25"/>
  </w:num>
  <w:num w:numId="14">
    <w:abstractNumId w:val="25"/>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
  </w:num>
  <w:num w:numId="19">
    <w:abstractNumId w:val="13"/>
  </w:num>
  <w:num w:numId="20">
    <w:abstractNumId w:val="8"/>
  </w:num>
  <w:num w:numId="21">
    <w:abstractNumId w:val="3"/>
  </w:num>
  <w:num w:numId="22">
    <w:abstractNumId w:val="16"/>
  </w:num>
  <w:num w:numId="23">
    <w:abstractNumId w:val="21"/>
  </w:num>
  <w:num w:numId="24">
    <w:abstractNumId w:val="22"/>
  </w:num>
  <w:num w:numId="25">
    <w:abstractNumId w:val="22"/>
  </w:num>
  <w:num w:numId="26">
    <w:abstractNumId w:val="22"/>
  </w:num>
  <w:num w:numId="27">
    <w:abstractNumId w:val="22"/>
  </w:num>
  <w:num w:numId="28">
    <w:abstractNumId w:val="0"/>
  </w:num>
  <w:num w:numId="29">
    <w:abstractNumId w:val="7"/>
  </w:num>
  <w:num w:numId="30">
    <w:abstractNumId w:val="22"/>
  </w:num>
  <w:num w:numId="31">
    <w:abstractNumId w:val="22"/>
  </w:num>
  <w:num w:numId="32">
    <w:abstractNumId w:val="22"/>
  </w:num>
  <w:num w:numId="33">
    <w:abstractNumId w:val="22"/>
  </w:num>
  <w:num w:numId="34">
    <w:abstractNumId w:val="22"/>
  </w:num>
  <w:num w:numId="35">
    <w:abstractNumId w:val="0"/>
  </w:num>
  <w:num w:numId="36">
    <w:abstractNumId w:val="15"/>
  </w:num>
  <w:num w:numId="37">
    <w:abstractNumId w:val="6"/>
  </w:num>
  <w:num w:numId="38">
    <w:abstractNumId w:val="23"/>
  </w:num>
  <w:num w:numId="39">
    <w:abstractNumId w:val="4"/>
  </w:num>
  <w:num w:numId="40">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FE"/>
    <w:rsid w:val="00006408"/>
    <w:rsid w:val="0001261F"/>
    <w:rsid w:val="00044852"/>
    <w:rsid w:val="00047173"/>
    <w:rsid w:val="00060433"/>
    <w:rsid w:val="000672A8"/>
    <w:rsid w:val="000718B2"/>
    <w:rsid w:val="00072D7A"/>
    <w:rsid w:val="00083C4C"/>
    <w:rsid w:val="00091E8F"/>
    <w:rsid w:val="000A514E"/>
    <w:rsid w:val="000A7DA5"/>
    <w:rsid w:val="000B4A0A"/>
    <w:rsid w:val="000B67C3"/>
    <w:rsid w:val="000C1942"/>
    <w:rsid w:val="000C385C"/>
    <w:rsid w:val="000C5C35"/>
    <w:rsid w:val="000C7B0A"/>
    <w:rsid w:val="000D08B4"/>
    <w:rsid w:val="000E51E0"/>
    <w:rsid w:val="000F65D0"/>
    <w:rsid w:val="00105215"/>
    <w:rsid w:val="00110135"/>
    <w:rsid w:val="001160BB"/>
    <w:rsid w:val="00117851"/>
    <w:rsid w:val="001259AA"/>
    <w:rsid w:val="00126063"/>
    <w:rsid w:val="00131357"/>
    <w:rsid w:val="00142A09"/>
    <w:rsid w:val="00151109"/>
    <w:rsid w:val="001542D2"/>
    <w:rsid w:val="0015616E"/>
    <w:rsid w:val="001615DA"/>
    <w:rsid w:val="0017012D"/>
    <w:rsid w:val="001755CF"/>
    <w:rsid w:val="0019071D"/>
    <w:rsid w:val="0019575C"/>
    <w:rsid w:val="001B0B89"/>
    <w:rsid w:val="001C38C2"/>
    <w:rsid w:val="001C5103"/>
    <w:rsid w:val="001D2275"/>
    <w:rsid w:val="001E5773"/>
    <w:rsid w:val="001E623F"/>
    <w:rsid w:val="0020378F"/>
    <w:rsid w:val="00217921"/>
    <w:rsid w:val="00220CDD"/>
    <w:rsid w:val="00220E58"/>
    <w:rsid w:val="00237E23"/>
    <w:rsid w:val="00242ABC"/>
    <w:rsid w:val="002470A2"/>
    <w:rsid w:val="00251587"/>
    <w:rsid w:val="00260230"/>
    <w:rsid w:val="00263F4A"/>
    <w:rsid w:val="00265AD2"/>
    <w:rsid w:val="00272C52"/>
    <w:rsid w:val="00276701"/>
    <w:rsid w:val="00281BFD"/>
    <w:rsid w:val="002946EC"/>
    <w:rsid w:val="002A14EF"/>
    <w:rsid w:val="002B0347"/>
    <w:rsid w:val="002B5D1F"/>
    <w:rsid w:val="002C0712"/>
    <w:rsid w:val="002C1728"/>
    <w:rsid w:val="002C1E29"/>
    <w:rsid w:val="002D2F9E"/>
    <w:rsid w:val="002D33AF"/>
    <w:rsid w:val="002D6852"/>
    <w:rsid w:val="002E0116"/>
    <w:rsid w:val="002E17C7"/>
    <w:rsid w:val="003026CE"/>
    <w:rsid w:val="00305AB7"/>
    <w:rsid w:val="00312134"/>
    <w:rsid w:val="003223A0"/>
    <w:rsid w:val="003224B7"/>
    <w:rsid w:val="003243FD"/>
    <w:rsid w:val="0032514C"/>
    <w:rsid w:val="00343CD0"/>
    <w:rsid w:val="003855CB"/>
    <w:rsid w:val="0039031E"/>
    <w:rsid w:val="00392D38"/>
    <w:rsid w:val="003938CA"/>
    <w:rsid w:val="003B374B"/>
    <w:rsid w:val="003B5394"/>
    <w:rsid w:val="003C000B"/>
    <w:rsid w:val="003C3872"/>
    <w:rsid w:val="003C4205"/>
    <w:rsid w:val="003D2E7F"/>
    <w:rsid w:val="003D4E97"/>
    <w:rsid w:val="003D5846"/>
    <w:rsid w:val="003D6777"/>
    <w:rsid w:val="003F2BEA"/>
    <w:rsid w:val="003F6707"/>
    <w:rsid w:val="0040065B"/>
    <w:rsid w:val="004018D0"/>
    <w:rsid w:val="0041017E"/>
    <w:rsid w:val="0041030C"/>
    <w:rsid w:val="0042319A"/>
    <w:rsid w:val="00432754"/>
    <w:rsid w:val="00450173"/>
    <w:rsid w:val="00456CC5"/>
    <w:rsid w:val="00461CC9"/>
    <w:rsid w:val="004641FF"/>
    <w:rsid w:val="00467CF3"/>
    <w:rsid w:val="0047413B"/>
    <w:rsid w:val="00482F89"/>
    <w:rsid w:val="0049782B"/>
    <w:rsid w:val="004C4501"/>
    <w:rsid w:val="004D473F"/>
    <w:rsid w:val="004E1BDB"/>
    <w:rsid w:val="004E5009"/>
    <w:rsid w:val="004F0766"/>
    <w:rsid w:val="004F7AF2"/>
    <w:rsid w:val="0052587F"/>
    <w:rsid w:val="0052773A"/>
    <w:rsid w:val="005358FD"/>
    <w:rsid w:val="0053633F"/>
    <w:rsid w:val="00543AA6"/>
    <w:rsid w:val="005632C6"/>
    <w:rsid w:val="00595B67"/>
    <w:rsid w:val="005B2BED"/>
    <w:rsid w:val="005B59D1"/>
    <w:rsid w:val="005C64F7"/>
    <w:rsid w:val="005E2E68"/>
    <w:rsid w:val="00603C69"/>
    <w:rsid w:val="00622B94"/>
    <w:rsid w:val="00624DDF"/>
    <w:rsid w:val="0067263E"/>
    <w:rsid w:val="00682F6A"/>
    <w:rsid w:val="00683524"/>
    <w:rsid w:val="00684C42"/>
    <w:rsid w:val="006A04CC"/>
    <w:rsid w:val="006A3E06"/>
    <w:rsid w:val="006A50E3"/>
    <w:rsid w:val="006A5CA8"/>
    <w:rsid w:val="006A7BE5"/>
    <w:rsid w:val="006C2B3F"/>
    <w:rsid w:val="006C4E1B"/>
    <w:rsid w:val="006C7328"/>
    <w:rsid w:val="006D3D8C"/>
    <w:rsid w:val="006D66D1"/>
    <w:rsid w:val="006D716B"/>
    <w:rsid w:val="006E0BFD"/>
    <w:rsid w:val="006E56C6"/>
    <w:rsid w:val="006F16F7"/>
    <w:rsid w:val="006F197C"/>
    <w:rsid w:val="006F3AD9"/>
    <w:rsid w:val="006F6B05"/>
    <w:rsid w:val="007142B2"/>
    <w:rsid w:val="0072553C"/>
    <w:rsid w:val="00725864"/>
    <w:rsid w:val="0072725C"/>
    <w:rsid w:val="00731EFF"/>
    <w:rsid w:val="007376D7"/>
    <w:rsid w:val="007507A8"/>
    <w:rsid w:val="0076168A"/>
    <w:rsid w:val="007661BB"/>
    <w:rsid w:val="00766A04"/>
    <w:rsid w:val="00796CAA"/>
    <w:rsid w:val="007977D7"/>
    <w:rsid w:val="007A7EB3"/>
    <w:rsid w:val="007B4068"/>
    <w:rsid w:val="007D2F51"/>
    <w:rsid w:val="007D484C"/>
    <w:rsid w:val="007D7DCA"/>
    <w:rsid w:val="007F11FE"/>
    <w:rsid w:val="007F188B"/>
    <w:rsid w:val="007F5DE7"/>
    <w:rsid w:val="00813E5C"/>
    <w:rsid w:val="008142AB"/>
    <w:rsid w:val="00816296"/>
    <w:rsid w:val="008218C2"/>
    <w:rsid w:val="008272BB"/>
    <w:rsid w:val="00831269"/>
    <w:rsid w:val="008363B0"/>
    <w:rsid w:val="00842677"/>
    <w:rsid w:val="0084470C"/>
    <w:rsid w:val="00847B9B"/>
    <w:rsid w:val="00853A19"/>
    <w:rsid w:val="0085418D"/>
    <w:rsid w:val="008568FD"/>
    <w:rsid w:val="00856D72"/>
    <w:rsid w:val="00866E15"/>
    <w:rsid w:val="00872C84"/>
    <w:rsid w:val="008932B0"/>
    <w:rsid w:val="00896CB8"/>
    <w:rsid w:val="0089763F"/>
    <w:rsid w:val="008A3056"/>
    <w:rsid w:val="008B2FA9"/>
    <w:rsid w:val="008C097D"/>
    <w:rsid w:val="008C474C"/>
    <w:rsid w:val="008D3E88"/>
    <w:rsid w:val="008D522B"/>
    <w:rsid w:val="008D6D35"/>
    <w:rsid w:val="008E0C08"/>
    <w:rsid w:val="008E4640"/>
    <w:rsid w:val="008F0D3E"/>
    <w:rsid w:val="008F2FC6"/>
    <w:rsid w:val="00904EDF"/>
    <w:rsid w:val="00924963"/>
    <w:rsid w:val="009559D7"/>
    <w:rsid w:val="009827E6"/>
    <w:rsid w:val="009832AB"/>
    <w:rsid w:val="009A18E3"/>
    <w:rsid w:val="009A1D9A"/>
    <w:rsid w:val="009E0512"/>
    <w:rsid w:val="009E241A"/>
    <w:rsid w:val="009E5B77"/>
    <w:rsid w:val="009E7FD5"/>
    <w:rsid w:val="009F06BD"/>
    <w:rsid w:val="009F3BA0"/>
    <w:rsid w:val="009F7FEB"/>
    <w:rsid w:val="00A05E91"/>
    <w:rsid w:val="00A2339A"/>
    <w:rsid w:val="00A27DD7"/>
    <w:rsid w:val="00A3227C"/>
    <w:rsid w:val="00A359C3"/>
    <w:rsid w:val="00A42327"/>
    <w:rsid w:val="00A47D77"/>
    <w:rsid w:val="00A5666C"/>
    <w:rsid w:val="00A678C2"/>
    <w:rsid w:val="00A860D1"/>
    <w:rsid w:val="00A86E37"/>
    <w:rsid w:val="00A87C3C"/>
    <w:rsid w:val="00A964C4"/>
    <w:rsid w:val="00AA3D35"/>
    <w:rsid w:val="00AB67B9"/>
    <w:rsid w:val="00AC0A05"/>
    <w:rsid w:val="00AC0E30"/>
    <w:rsid w:val="00AD2BAE"/>
    <w:rsid w:val="00AE1DED"/>
    <w:rsid w:val="00AE2B0A"/>
    <w:rsid w:val="00AE7DA6"/>
    <w:rsid w:val="00AF2A4D"/>
    <w:rsid w:val="00AF5926"/>
    <w:rsid w:val="00AF6D92"/>
    <w:rsid w:val="00B06182"/>
    <w:rsid w:val="00B066AF"/>
    <w:rsid w:val="00B1386A"/>
    <w:rsid w:val="00B13903"/>
    <w:rsid w:val="00B15A36"/>
    <w:rsid w:val="00B20F5A"/>
    <w:rsid w:val="00B35D05"/>
    <w:rsid w:val="00B4126B"/>
    <w:rsid w:val="00B42599"/>
    <w:rsid w:val="00B56C76"/>
    <w:rsid w:val="00B65CB3"/>
    <w:rsid w:val="00B66812"/>
    <w:rsid w:val="00B70CC8"/>
    <w:rsid w:val="00B71690"/>
    <w:rsid w:val="00B81373"/>
    <w:rsid w:val="00B81DB1"/>
    <w:rsid w:val="00B9175A"/>
    <w:rsid w:val="00B961F4"/>
    <w:rsid w:val="00BA02E7"/>
    <w:rsid w:val="00BA4165"/>
    <w:rsid w:val="00BA4E41"/>
    <w:rsid w:val="00BB5CB3"/>
    <w:rsid w:val="00BC7187"/>
    <w:rsid w:val="00BD11F5"/>
    <w:rsid w:val="00BD51D8"/>
    <w:rsid w:val="00BD6032"/>
    <w:rsid w:val="00BE2C37"/>
    <w:rsid w:val="00BE7BC2"/>
    <w:rsid w:val="00BF4DF4"/>
    <w:rsid w:val="00C00722"/>
    <w:rsid w:val="00C02391"/>
    <w:rsid w:val="00C36B4C"/>
    <w:rsid w:val="00C377C5"/>
    <w:rsid w:val="00C427E7"/>
    <w:rsid w:val="00C45AFA"/>
    <w:rsid w:val="00C50FEC"/>
    <w:rsid w:val="00C72793"/>
    <w:rsid w:val="00C74724"/>
    <w:rsid w:val="00C76AC8"/>
    <w:rsid w:val="00C83E2B"/>
    <w:rsid w:val="00C930FF"/>
    <w:rsid w:val="00CB158C"/>
    <w:rsid w:val="00CB6855"/>
    <w:rsid w:val="00CC16F4"/>
    <w:rsid w:val="00CD5883"/>
    <w:rsid w:val="00CD5DAB"/>
    <w:rsid w:val="00CD76E2"/>
    <w:rsid w:val="00CD7BF0"/>
    <w:rsid w:val="00CE4FC7"/>
    <w:rsid w:val="00D26AF0"/>
    <w:rsid w:val="00D345DF"/>
    <w:rsid w:val="00D51B78"/>
    <w:rsid w:val="00D65573"/>
    <w:rsid w:val="00D66522"/>
    <w:rsid w:val="00D70A13"/>
    <w:rsid w:val="00D74C7D"/>
    <w:rsid w:val="00D86F82"/>
    <w:rsid w:val="00D87690"/>
    <w:rsid w:val="00D972B4"/>
    <w:rsid w:val="00DB1555"/>
    <w:rsid w:val="00DB17E9"/>
    <w:rsid w:val="00DB2E46"/>
    <w:rsid w:val="00DE0110"/>
    <w:rsid w:val="00DE2D1D"/>
    <w:rsid w:val="00DE354A"/>
    <w:rsid w:val="00E05E6F"/>
    <w:rsid w:val="00E10611"/>
    <w:rsid w:val="00E112CC"/>
    <w:rsid w:val="00E14CFF"/>
    <w:rsid w:val="00E1640C"/>
    <w:rsid w:val="00E37445"/>
    <w:rsid w:val="00E534A1"/>
    <w:rsid w:val="00E6135E"/>
    <w:rsid w:val="00E667AF"/>
    <w:rsid w:val="00E676BF"/>
    <w:rsid w:val="00E76DA2"/>
    <w:rsid w:val="00E8746B"/>
    <w:rsid w:val="00E9435D"/>
    <w:rsid w:val="00EA5155"/>
    <w:rsid w:val="00ED4AC0"/>
    <w:rsid w:val="00ED7548"/>
    <w:rsid w:val="00EE533C"/>
    <w:rsid w:val="00EE67C7"/>
    <w:rsid w:val="00EF7230"/>
    <w:rsid w:val="00F0283C"/>
    <w:rsid w:val="00F07ECD"/>
    <w:rsid w:val="00F118E0"/>
    <w:rsid w:val="00F121D6"/>
    <w:rsid w:val="00F126F4"/>
    <w:rsid w:val="00F200AA"/>
    <w:rsid w:val="00F27082"/>
    <w:rsid w:val="00F27377"/>
    <w:rsid w:val="00F32847"/>
    <w:rsid w:val="00F400E9"/>
    <w:rsid w:val="00F40CCA"/>
    <w:rsid w:val="00F6295F"/>
    <w:rsid w:val="00F744A8"/>
    <w:rsid w:val="00F835E5"/>
    <w:rsid w:val="00F83F2D"/>
    <w:rsid w:val="00F85060"/>
    <w:rsid w:val="00F8541E"/>
    <w:rsid w:val="00F87573"/>
    <w:rsid w:val="00F9011E"/>
    <w:rsid w:val="00F927C8"/>
    <w:rsid w:val="00F940CE"/>
    <w:rsid w:val="00F95130"/>
    <w:rsid w:val="00FA7063"/>
    <w:rsid w:val="00FA75A8"/>
    <w:rsid w:val="00FB2BDA"/>
    <w:rsid w:val="00FF5130"/>
    <w:rsid w:val="75505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2EF7A"/>
  <w15:chartTrackingRefBased/>
  <w15:docId w15:val="{B8FB9143-4BA1-4997-BF39-74D92AD6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0AA"/>
    <w:pPr>
      <w:spacing w:before="40" w:after="40" w:line="240" w:lineRule="auto"/>
      <w:ind w:firstLine="0"/>
    </w:pPr>
    <w:rPr>
      <w:sz w:val="20"/>
    </w:rPr>
  </w:style>
  <w:style w:type="paragraph" w:styleId="Heading1">
    <w:name w:val="heading 1"/>
    <w:basedOn w:val="Normal"/>
    <w:next w:val="BodyText"/>
    <w:link w:val="Heading1Char"/>
    <w:qFormat/>
    <w:rsid w:val="00847B9B"/>
    <w:pPr>
      <w:keepNext/>
      <w:numPr>
        <w:numId w:val="33"/>
      </w:numPr>
      <w:spacing w:before="240" w:after="120"/>
      <w:ind w:left="540" w:hanging="54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nhideWhenUsed/>
    <w:qFormat/>
    <w:rsid w:val="000672A8"/>
    <w:pPr>
      <w:keepNext/>
      <w:numPr>
        <w:ilvl w:val="1"/>
        <w:numId w:val="34"/>
      </w:numPr>
      <w:tabs>
        <w:tab w:val="left" w:pos="936"/>
      </w:tabs>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B9B"/>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B20F5A"/>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uiPriority w:val="10"/>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next w:val="TOC1"/>
    <w:uiPriority w:val="99"/>
    <w:unhideWhenUsed/>
    <w:rsid w:val="00305AB7"/>
    <w:pPr>
      <w:spacing w:after="0" w:line="240" w:lineRule="auto"/>
      <w:ind w:firstLine="0"/>
    </w:pPr>
    <w:rPr>
      <w:rFonts w:ascii="Times New Roman" w:hAnsi="Times New Roman"/>
      <w:sz w:val="24"/>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0"/>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rsid w:val="0017012D"/>
    <w:pPr>
      <w:spacing w:before="40" w:after="40" w:line="240" w:lineRule="auto"/>
      <w:ind w:firstLine="0"/>
    </w:pPr>
    <w:rPr>
      <w:rFonts w:ascii="Arial" w:hAnsi="Arial" w:cs="Times New Roman (Body CS)"/>
      <w:sz w:val="20"/>
    </w:rPr>
  </w:style>
  <w:style w:type="character" w:styleId="CommentReference">
    <w:name w:val="annotation reference"/>
    <w:basedOn w:val="DefaultParagraphFont"/>
    <w:uiPriority w:val="99"/>
    <w:semiHidden/>
    <w:unhideWhenUsed/>
    <w:rsid w:val="000B67C3"/>
    <w:rPr>
      <w:sz w:val="16"/>
      <w:szCs w:val="16"/>
    </w:rPr>
  </w:style>
  <w:style w:type="paragraph" w:styleId="CommentText">
    <w:name w:val="annotation text"/>
    <w:basedOn w:val="Normal"/>
    <w:link w:val="CommentTextChar"/>
    <w:uiPriority w:val="99"/>
    <w:semiHidden/>
    <w:unhideWhenUsed/>
    <w:rsid w:val="000B67C3"/>
    <w:rPr>
      <w:szCs w:val="20"/>
    </w:rPr>
  </w:style>
  <w:style w:type="character" w:customStyle="1" w:styleId="CommentTextChar">
    <w:name w:val="Comment Text Char"/>
    <w:basedOn w:val="DefaultParagraphFont"/>
    <w:link w:val="CommentText"/>
    <w:uiPriority w:val="99"/>
    <w:semiHidden/>
    <w:rsid w:val="000B67C3"/>
    <w:rPr>
      <w:sz w:val="20"/>
      <w:szCs w:val="20"/>
    </w:rPr>
  </w:style>
  <w:style w:type="paragraph" w:styleId="CommentSubject">
    <w:name w:val="annotation subject"/>
    <w:basedOn w:val="CommentText"/>
    <w:next w:val="CommentText"/>
    <w:link w:val="CommentSubjectChar"/>
    <w:uiPriority w:val="99"/>
    <w:semiHidden/>
    <w:unhideWhenUsed/>
    <w:rsid w:val="000B67C3"/>
    <w:rPr>
      <w:b/>
      <w:bCs/>
    </w:rPr>
  </w:style>
  <w:style w:type="character" w:customStyle="1" w:styleId="CommentSubjectChar">
    <w:name w:val="Comment Subject Char"/>
    <w:basedOn w:val="CommentTextChar"/>
    <w:link w:val="CommentSubject"/>
    <w:uiPriority w:val="99"/>
    <w:semiHidden/>
    <w:rsid w:val="000B67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vistadataproject/VAM2ProjectManagement/blob/master/Documents/source/CLIN%200001AB%20VAM%20Monthly%20Progress%20Report%20v1%204.docx"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github.com/vistadataproject/VAM2ProjectManagement/blob/master/Documents/source/CLIN%200001AA%20VAM%20Contractor%20Project%20Management%20Plan%20v%201%204.docx" TargetMode="Externa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github.com/vistadataproject/VAMProjectManagement/tree/master/Documents/weekly_meeting_minu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2.xml><?xml version="1.0" encoding="utf-8"?>
<ds:datastoreItem xmlns:ds="http://schemas.openxmlformats.org/officeDocument/2006/customXml" ds:itemID="{05B2ABD9-2F5C-4DCC-AD9A-A29D1E42F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F07D5F-4116-429E-B77C-3953A4DA3B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D564ED-1FBC-4BEC-AC55-4856463E7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25</TotalTime>
  <Pages>8</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Monthly Progress Report</vt:lpstr>
    </vt:vector>
  </TitlesOfParts>
  <Manager>Nilesh.Lal@ablevets.com</Manager>
  <Company>AbleVets</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Progress Report</dc:title>
  <dc:subject/>
  <dc:creator>Mandi Woodroof</dc:creator>
  <cp:keywords/>
  <dc:description/>
  <cp:lastModifiedBy>Piyush Thesia</cp:lastModifiedBy>
  <cp:revision>136</cp:revision>
  <dcterms:created xsi:type="dcterms:W3CDTF">2019-05-10T15:46:00Z</dcterms:created>
  <dcterms:modified xsi:type="dcterms:W3CDTF">2019-08-05T15:23:00Z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