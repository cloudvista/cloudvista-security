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0" w:after="0" w:line="240" w:lineRule="auto"/>
        <w:ind w:left="205" w:right="188"/>
        <w:jc w:val="center"/>
        <w:rPr>
          <w:rFonts w:ascii="Times New Roman" w:hAnsi="Times New Roman" w:cs="Times New Roman" w:eastAsia="Times New Roman"/>
          <w:sz w:val="56"/>
          <w:szCs w:val="56"/>
        </w:rPr>
      </w:pPr>
      <w:rPr/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56"/>
          <w:szCs w:val="56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56"/>
          <w:szCs w:val="56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56"/>
          <w:szCs w:val="56"/>
          <w:spacing w:val="-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56"/>
          <w:szCs w:val="56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56"/>
          <w:szCs w:val="56"/>
          <w:spacing w:val="-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99"/>
          <w:b/>
          <w:bCs/>
        </w:rPr>
        <w:t>A</w:t>
      </w:r>
      <w:r>
        <w:rPr>
          <w:rFonts w:ascii="Times New Roman" w:hAnsi="Times New Roman" w:cs="Times New Roman" w:eastAsia="Times New Roman"/>
          <w:sz w:val="56"/>
          <w:szCs w:val="56"/>
          <w:spacing w:val="1"/>
          <w:w w:val="99"/>
          <w:b/>
          <w:bCs/>
        </w:rPr>
        <w:t>ffai</w:t>
      </w:r>
      <w:r>
        <w:rPr>
          <w:rFonts w:ascii="Times New Roman" w:hAnsi="Times New Roman" w:cs="Times New Roman" w:eastAsia="Times New Roman"/>
          <w:sz w:val="56"/>
          <w:szCs w:val="56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99"/>
          <w:b/>
          <w:bCs/>
        </w:rPr>
        <w:t>s</w:t>
      </w:r>
      <w:r>
        <w:rPr>
          <w:rFonts w:ascii="Times New Roman" w:hAnsi="Times New Roman" w:cs="Times New Roman" w:eastAsia="Times New Roman"/>
          <w:sz w:val="56"/>
          <w:szCs w:val="56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93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72.506084pt;height:172.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2" w:right="25"/>
        <w:jc w:val="center"/>
        <w:rPr>
          <w:rFonts w:ascii="Times New Roman" w:hAnsi="Times New Roman" w:cs="Times New Roman" w:eastAsia="Times New Roman"/>
          <w:sz w:val="56"/>
          <w:szCs w:val="56"/>
        </w:rPr>
      </w:pPr>
      <w:rPr/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pl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atio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nboa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din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2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99"/>
          <w:b/>
          <w:bCs/>
        </w:rPr>
        <w:t>F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99"/>
          <w:b/>
          <w:bCs/>
        </w:rPr>
        <w:t>o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99"/>
          <w:b/>
          <w:bCs/>
        </w:rPr>
        <w:t>r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99"/>
          <w:b/>
          <w:bCs/>
        </w:rPr>
        <w:t>m</w:t>
      </w:r>
      <w:r>
        <w:rPr>
          <w:rFonts w:ascii="Times New Roman" w:hAnsi="Times New Roman" w:cs="Times New Roman" w:eastAsia="Times New Roman"/>
          <w:sz w:val="56"/>
          <w:szCs w:val="56"/>
          <w:color w:val="000000"/>
          <w:spacing w:val="0"/>
          <w:w w:val="100"/>
        </w:rPr>
      </w:r>
    </w:p>
    <w:p>
      <w:pPr>
        <w:spacing w:before="59" w:after="0" w:line="240" w:lineRule="auto"/>
        <w:ind w:left="4265" w:right="4245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44536A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48"/>
          <w:szCs w:val="48"/>
          <w:color w:val="44536A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</w:rPr>
      </w:r>
    </w:p>
    <w:p>
      <w:pPr>
        <w:spacing w:before="59" w:after="0" w:line="240" w:lineRule="auto"/>
        <w:ind w:left="1629" w:right="1475"/>
        <w:jc w:val="center"/>
        <w:rPr>
          <w:rFonts w:ascii="Times New Roman" w:hAnsi="Times New Roman" w:cs="Times New Roman" w:eastAsia="Times New Roman"/>
          <w:sz w:val="56"/>
          <w:szCs w:val="56"/>
        </w:rPr>
      </w:pPr>
      <w:rPr/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[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atio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2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99"/>
          <w:b/>
          <w:bCs/>
        </w:rPr>
        <w:t>H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56"/>
          <w:szCs w:val="56"/>
          <w:color w:val="44536A"/>
          <w:spacing w:val="0"/>
          <w:w w:val="99"/>
          <w:b/>
          <w:bCs/>
        </w:rPr>
        <w:t>]</w:t>
      </w:r>
      <w:r>
        <w:rPr>
          <w:rFonts w:ascii="Times New Roman" w:hAnsi="Times New Roman" w:cs="Times New Roman" w:eastAsia="Times New Roman"/>
          <w:sz w:val="56"/>
          <w:szCs w:val="5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840" w:right="3819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/>
        <w:pict>
          <v:group style="position:absolute;margin-left:72pt;margin-top:70.861214pt;width:450.000043pt;height:.1pt;mso-position-horizontal-relative:page;mso-position-vertical-relative:paragraph;z-index:-1256" coordorigin="1440,1417" coordsize="9000,2">
            <v:shape style="position:absolute;left:1440;top:1417;width:9000;height:2" coordorigin="1440,1417" coordsize="9000,0" path="m1440,1417l10440,1417e" filled="f" stroked="t" strokeweight=".4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io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0</w:t>
      </w:r>
    </w:p>
    <w:p>
      <w:pPr>
        <w:jc w:val="center"/>
        <w:spacing w:after="0"/>
        <w:sectPr>
          <w:type w:val="continuous"/>
          <w:pgSz w:w="12240" w:h="15840"/>
          <w:pgMar w:top="1480" w:bottom="280" w:left="1480" w:right="1480"/>
        </w:sectPr>
      </w:pPr>
      <w:rPr/>
    </w:p>
    <w:p>
      <w:pPr>
        <w:spacing w:before="60" w:after="0" w:line="240" w:lineRule="auto"/>
        <w:ind w:left="3916" w:right="423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25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1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2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11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.599998" w:type="dxa"/>
      </w:tblPr>
      <w:tblGrid/>
      <w:tr>
        <w:trPr>
          <w:trHeight w:val="410" w:hRule="exact"/>
        </w:trPr>
        <w:tc>
          <w:tcPr>
            <w:tcW w:w="163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</w:p>
        </w:tc>
        <w:tc>
          <w:tcPr>
            <w:tcW w:w="10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Ver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</w:p>
        </w:tc>
        <w:tc>
          <w:tcPr>
            <w:tcW w:w="448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iption</w:t>
            </w:r>
          </w:p>
        </w:tc>
        <w:tc>
          <w:tcPr>
            <w:tcW w:w="271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hor</w:t>
            </w:r>
          </w:p>
        </w:tc>
      </w:tr>
      <w:tr>
        <w:trPr>
          <w:trHeight w:val="1082" w:hRule="exact"/>
        </w:trPr>
        <w:tc>
          <w:tcPr>
            <w:tcW w:w="163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2017</w:t>
            </w:r>
          </w:p>
        </w:tc>
        <w:tc>
          <w:tcPr>
            <w:tcW w:w="10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0.1</w:t>
            </w:r>
          </w:p>
        </w:tc>
        <w:tc>
          <w:tcPr>
            <w:tcW w:w="448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niti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</w:p>
        </w:tc>
        <w:tc>
          <w:tcPr>
            <w:tcW w:w="271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92" w:lineRule="auto"/>
              <w:ind w:left="100" w:right="1044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ilb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CSR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</w:p>
        </w:tc>
      </w:tr>
      <w:tr>
        <w:trPr>
          <w:trHeight w:val="749" w:hRule="exact"/>
        </w:trPr>
        <w:tc>
          <w:tcPr>
            <w:tcW w:w="163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2017</w:t>
            </w:r>
          </w:p>
        </w:tc>
        <w:tc>
          <w:tcPr>
            <w:tcW w:w="10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0.2</w:t>
            </w:r>
          </w:p>
        </w:tc>
        <w:tc>
          <w:tcPr>
            <w:tcW w:w="448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</w:p>
        </w:tc>
        <w:tc>
          <w:tcPr>
            <w:tcW w:w="271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6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CSR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</w:p>
        </w:tc>
      </w:tr>
      <w:tr>
        <w:trPr>
          <w:trHeight w:val="686" w:hRule="exact"/>
        </w:trPr>
        <w:tc>
          <w:tcPr>
            <w:tcW w:w="163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2018</w:t>
            </w:r>
          </w:p>
        </w:tc>
        <w:tc>
          <w:tcPr>
            <w:tcW w:w="10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0.3</w:t>
            </w:r>
          </w:p>
        </w:tc>
        <w:tc>
          <w:tcPr>
            <w:tcW w:w="448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raf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</w:p>
        </w:tc>
        <w:tc>
          <w:tcPr>
            <w:tcW w:w="271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7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VAEC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</w:p>
        </w:tc>
      </w:tr>
      <w:tr>
        <w:trPr>
          <w:trHeight w:val="686" w:hRule="exact"/>
        </w:trPr>
        <w:tc>
          <w:tcPr>
            <w:tcW w:w="163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2018</w:t>
            </w:r>
          </w:p>
        </w:tc>
        <w:tc>
          <w:tcPr>
            <w:tcW w:w="10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1.0</w:t>
            </w:r>
          </w:p>
        </w:tc>
        <w:tc>
          <w:tcPr>
            <w:tcW w:w="448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</w:p>
        </w:tc>
        <w:tc>
          <w:tcPr>
            <w:tcW w:w="271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79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VAEC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OMS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nos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</w:p>
        </w:tc>
      </w:tr>
    </w:tbl>
    <w:p>
      <w:pPr>
        <w:jc w:val="left"/>
        <w:spacing w:after="0"/>
        <w:sectPr>
          <w:pgMar w:footer="857" w:header="1840126484" w:top="1380" w:bottom="1040" w:left="1220" w:right="880"/>
          <w:footerReference w:type="even" r:id="rId6"/>
          <w:pgSz w:w="12240" w:h="15840"/>
        </w:sectPr>
      </w:pPr>
      <w:rPr/>
    </w:p>
    <w:p>
      <w:pPr>
        <w:spacing w:before="59" w:after="0" w:line="240" w:lineRule="auto"/>
        <w:ind w:left="100" w:right="361"/>
        <w:jc w:val="left"/>
        <w:rPr>
          <w:rFonts w:ascii="Calibri" w:hAnsi="Calibri" w:cs="Calibri" w:eastAsia="Calibri"/>
          <w:sz w:val="23"/>
          <w:szCs w:val="23"/>
        </w:rPr>
      </w:pPr>
      <w:rPr/>
      <w:r>
        <w:rPr>
          <w:rFonts w:ascii="Calibri" w:hAnsi="Calibri" w:cs="Calibri" w:eastAsia="Calibri"/>
          <w:sz w:val="23"/>
          <w:szCs w:val="23"/>
          <w:spacing w:val="-1"/>
          <w:w w:val="100"/>
        </w:rPr>
        <w:t>W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,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h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u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d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s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ig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d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,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p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p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v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h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c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f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h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is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p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p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li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c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ati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b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rd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i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g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F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m</w:t>
      </w:r>
      <w:r>
        <w:rPr>
          <w:rFonts w:ascii="Calibri" w:hAnsi="Calibri" w:cs="Calibri" w:eastAsia="Calibri"/>
          <w:sz w:val="23"/>
          <w:szCs w:val="23"/>
          <w:spacing w:val="2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f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r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h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VA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rpr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i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s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Cl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u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d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(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V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EC)</w:t>
      </w:r>
      <w:r>
        <w:rPr>
          <w:rFonts w:ascii="Calibri" w:hAnsi="Calibri" w:cs="Calibri" w:eastAsia="Calibri"/>
          <w:sz w:val="23"/>
          <w:szCs w:val="23"/>
          <w:spacing w:val="-2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Mi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c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s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f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z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ur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G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v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rn</w:t>
      </w:r>
      <w:r>
        <w:rPr>
          <w:rFonts w:ascii="Calibri" w:hAnsi="Calibri" w:cs="Calibri" w:eastAsia="Calibri"/>
          <w:sz w:val="23"/>
          <w:szCs w:val="23"/>
          <w:spacing w:val="-2"/>
          <w:w w:val="100"/>
        </w:rPr>
        <w:t>m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t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High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d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m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-2"/>
          <w:w w:val="100"/>
        </w:rPr>
        <w:t>z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n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W</w:t>
      </w:r>
      <w:r>
        <w:rPr>
          <w:rFonts w:ascii="Calibri" w:hAnsi="Calibri" w:cs="Calibri" w:eastAsia="Calibri"/>
          <w:sz w:val="23"/>
          <w:szCs w:val="23"/>
          <w:spacing w:val="-2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b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S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rv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i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c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e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s</w:t>
      </w:r>
      <w:r>
        <w:rPr>
          <w:rFonts w:ascii="Calibri" w:hAnsi="Calibri" w:cs="Calibri" w:eastAsia="Calibri"/>
          <w:sz w:val="23"/>
          <w:szCs w:val="23"/>
          <w:spacing w:val="2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-3"/>
          <w:w w:val="100"/>
        </w:rPr>
        <w:t>(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A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W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S)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G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v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Cl</w:t>
      </w:r>
      <w:r>
        <w:rPr>
          <w:rFonts w:ascii="Calibri" w:hAnsi="Calibri" w:cs="Calibri" w:eastAsia="Calibri"/>
          <w:sz w:val="23"/>
          <w:szCs w:val="23"/>
          <w:spacing w:val="1"/>
          <w:w w:val="100"/>
        </w:rPr>
        <w:t>o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u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d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 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Hig</w:t>
      </w:r>
      <w:r>
        <w:rPr>
          <w:rFonts w:ascii="Calibri" w:hAnsi="Calibri" w:cs="Calibri" w:eastAsia="Calibri"/>
          <w:sz w:val="23"/>
          <w:szCs w:val="23"/>
          <w:spacing w:val="-1"/>
          <w:w w:val="100"/>
        </w:rPr>
        <w:t>h</w:t>
      </w:r>
      <w:r>
        <w:rPr>
          <w:rFonts w:ascii="Calibri" w:hAnsi="Calibri" w:cs="Calibri" w:eastAsia="Calibri"/>
          <w:sz w:val="23"/>
          <w:szCs w:val="23"/>
          <w:spacing w:val="0"/>
          <w:w w:val="100"/>
        </w:rPr>
        <w:t>.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2pt;margin-top:-5.99790pt;width:197.403382pt;height:.1pt;mso-position-horizontal-relative:page;mso-position-vertical-relative:paragraph;z-index:-1255" coordorigin="1440,-120" coordsize="3948,2">
            <v:shape style="position:absolute;left:1440;top:-120;width:3948;height:2" coordorigin="1440,-120" coordsize="3948,0" path="m1440,-120l5388,-120e" filled="f" stroked="t" strokeweight=".7792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noso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72pt;margin-top:-.915203pt;width:197.403382pt;height:.1pt;mso-position-horizontal-relative:page;mso-position-vertical-relative:paragraph;z-index:-1254" coordorigin="1440,-18" coordsize="3948,2">
            <v:shape style="position:absolute;left:1440;top:-18;width:3948;height:2" coordorigin="1440,-18" coordsize="3948,0" path="m1440,-18l5388,-18e" filled="f" stroked="t" strokeweight=".7792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</w:p>
    <w:p>
      <w:pPr>
        <w:spacing w:before="2" w:after="0" w:line="240" w:lineRule="auto"/>
        <w:ind w:left="10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SO)</w:t>
      </w:r>
    </w:p>
    <w:p>
      <w:pPr>
        <w:jc w:val="left"/>
        <w:spacing w:after="0"/>
        <w:sectPr>
          <w:pgMar w:footer="0" w:header="0" w:top="1380" w:bottom="280" w:left="1340" w:right="1720"/>
          <w:footerReference w:type="odd" r:id="rId7"/>
          <w:pgSz w:w="12240" w:h="15840"/>
        </w:sectPr>
      </w:pPr>
      <w:rPr/>
    </w:p>
    <w:p>
      <w:pPr>
        <w:spacing w:before="60" w:after="0" w:line="271" w:lineRule="exact"/>
        <w:ind w:left="3789" w:right="376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1"/>
          <w:position w:val="-1"/>
        </w:rPr>
        <w:t>on</w:t>
      </w:r>
      <w:r>
        <w:rPr>
          <w:rFonts w:ascii="Arial" w:hAnsi="Arial" w:cs="Arial" w:eastAsia="Arial"/>
          <w:sz w:val="24"/>
          <w:szCs w:val="24"/>
          <w:spacing w:val="-1"/>
          <w:w w:val="111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13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1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9" w:after="0" w:line="240" w:lineRule="auto"/>
        <w:ind w:left="160" w:right="-20"/>
        <w:jc w:val="left"/>
        <w:tabs>
          <w:tab w:pos="64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UCT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0"/>
          <w:szCs w:val="20"/>
          <w:spacing w:val="-17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2"/>
          <w:w w:val="99"/>
          <w:b/>
          <w:bCs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............................................</w:t>
      </w:r>
      <w:r>
        <w:rPr>
          <w:rFonts w:ascii="Calibri" w:hAnsi="Calibri" w:cs="Calibri" w:eastAsia="Calibri"/>
          <w:sz w:val="20"/>
          <w:szCs w:val="20"/>
          <w:spacing w:val="-2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1.1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URP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2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1.2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J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99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</w:rPr>
        <w:t>ES</w:t>
      </w:r>
      <w:r>
        <w:rPr>
          <w:rFonts w:ascii="Calibri" w:hAnsi="Calibri" w:cs="Calibri" w:eastAsia="Calibri"/>
          <w:sz w:val="16"/>
          <w:szCs w:val="16"/>
          <w:spacing w:val="-1"/>
          <w:w w:val="99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3"/>
          <w:w w:val="99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99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14"/>
          <w:w w:val="99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1.3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1.4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VE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3"/>
          <w:w w:val="100"/>
          <w:b/>
          <w:bCs/>
        </w:rPr>
        <w:t>W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2" w:lineRule="exact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>1.5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U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position w:val="1"/>
        </w:rPr>
        <w:t>H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position w:val="1"/>
        </w:rPr>
        <w:t>ITY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position w:val="1"/>
        </w:rPr>
        <w:t>TO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P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  <w:position w:val="1"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>(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>TO)</w:t>
      </w:r>
      <w:r>
        <w:rPr>
          <w:rFonts w:ascii="Calibri" w:hAnsi="Calibri" w:cs="Calibri" w:eastAsia="Calibri"/>
          <w:sz w:val="20"/>
          <w:szCs w:val="20"/>
          <w:spacing w:val="-2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1"/>
        </w:rPr>
        <w:t>...........................................................................................................................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6"/>
          <w:w w:val="100"/>
          <w:position w:val="1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1"/>
        </w:rPr>
        <w:t>5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1.6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G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5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-20"/>
        <w:jc w:val="left"/>
        <w:tabs>
          <w:tab w:pos="64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2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GO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TIO</w:t>
      </w:r>
      <w:r>
        <w:rPr>
          <w:rFonts w:ascii="Calibri" w:hAnsi="Calibri" w:cs="Calibri" w:eastAsia="Calibri"/>
          <w:sz w:val="20"/>
          <w:szCs w:val="20"/>
          <w:spacing w:val="3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0"/>
          <w:szCs w:val="20"/>
          <w:spacing w:val="-16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TI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2"/>
          <w:w w:val="99"/>
          <w:b/>
          <w:bCs/>
        </w:rPr>
        <w:t>H</w:t>
      </w:r>
      <w:r>
        <w:rPr>
          <w:rFonts w:ascii="Calibri" w:hAnsi="Calibri" w:cs="Calibri" w:eastAsia="Calibri"/>
          <w:sz w:val="20"/>
          <w:szCs w:val="20"/>
          <w:spacing w:val="-1"/>
          <w:w w:val="99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2"/>
          <w:w w:val="99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LI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5"/>
          <w:w w:val="99"/>
          <w:b/>
          <w:bCs/>
        </w:rPr>
        <w:t>G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2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2.1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ND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4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5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5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2" w:lineRule="exact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>2.2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  <w:position w:val="1"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  <w:position w:val="1"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  <w:position w:val="1"/>
        </w:rPr>
        <w:t>UR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  <w:position w:val="1"/>
        </w:rPr>
        <w:t>ITY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spacing w:val="-2"/>
          <w:w w:val="99"/>
          <w:b/>
          <w:bCs/>
          <w:position w:val="1"/>
        </w:rPr>
        <w:t>C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  <w:position w:val="1"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  <w:position w:val="1"/>
        </w:rPr>
        <w:t>T</w:t>
      </w:r>
      <w:r>
        <w:rPr>
          <w:rFonts w:ascii="Calibri" w:hAnsi="Calibri" w:cs="Calibri" w:eastAsia="Calibri"/>
          <w:sz w:val="16"/>
          <w:szCs w:val="16"/>
          <w:spacing w:val="-2"/>
          <w:w w:val="99"/>
          <w:b/>
          <w:bCs/>
          <w:position w:val="1"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  <w:position w:val="1"/>
        </w:rPr>
        <w:t>G</w:t>
      </w:r>
      <w:r>
        <w:rPr>
          <w:rFonts w:ascii="Calibri" w:hAnsi="Calibri" w:cs="Calibri" w:eastAsia="Calibri"/>
          <w:sz w:val="16"/>
          <w:szCs w:val="16"/>
          <w:spacing w:val="-1"/>
          <w:w w:val="99"/>
          <w:b/>
          <w:bCs/>
          <w:position w:val="1"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  <w:position w:val="1"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  <w:position w:val="1"/>
        </w:rPr>
        <w:t>I</w:t>
      </w:r>
      <w:r>
        <w:rPr>
          <w:rFonts w:ascii="Calibri" w:hAnsi="Calibri" w:cs="Calibri" w:eastAsia="Calibri"/>
          <w:sz w:val="16"/>
          <w:szCs w:val="16"/>
          <w:spacing w:val="-2"/>
          <w:w w:val="99"/>
          <w:b/>
          <w:bCs/>
          <w:position w:val="1"/>
        </w:rPr>
        <w:t>Z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  <w:position w:val="1"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  <w:position w:val="1"/>
        </w:rPr>
        <w:t>TI</w:t>
      </w:r>
      <w:r>
        <w:rPr>
          <w:rFonts w:ascii="Calibri" w:hAnsi="Calibri" w:cs="Calibri" w:eastAsia="Calibri"/>
          <w:sz w:val="16"/>
          <w:szCs w:val="16"/>
          <w:spacing w:val="-1"/>
          <w:w w:val="99"/>
          <w:b/>
          <w:bCs/>
          <w:position w:val="1"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  <w:position w:val="1"/>
        </w:rPr>
        <w:t>N</w:t>
      </w:r>
      <w:r>
        <w:rPr>
          <w:rFonts w:ascii="Calibri" w:hAnsi="Calibri" w:cs="Calibri" w:eastAsia="Calibri"/>
          <w:sz w:val="16"/>
          <w:szCs w:val="16"/>
          <w:spacing w:val="-11"/>
          <w:w w:val="99"/>
          <w:b/>
          <w:bCs/>
          <w:position w:val="1"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1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  <w:position w:val="1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1"/>
        </w:rPr>
        <w:t>..................................</w:t>
      </w:r>
      <w:r>
        <w:rPr>
          <w:rFonts w:ascii="Calibri" w:hAnsi="Calibri" w:cs="Calibri" w:eastAsia="Calibri"/>
          <w:sz w:val="20"/>
          <w:szCs w:val="20"/>
          <w:spacing w:val="2"/>
          <w:w w:val="100"/>
          <w:position w:val="1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1"/>
        </w:rPr>
        <w:t>7</w:t>
      </w:r>
      <w:r>
        <w:rPr>
          <w:rFonts w:ascii="Calibri" w:hAnsi="Calibri" w:cs="Calibri" w:eastAsia="Calibri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2.3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NTIN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8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2.4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K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ND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NTI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OL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-26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6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8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-20"/>
        <w:jc w:val="left"/>
        <w:tabs>
          <w:tab w:pos="64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3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SE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0"/>
          <w:szCs w:val="20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0"/>
          <w:szCs w:val="20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0"/>
          <w:szCs w:val="20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99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-1"/>
          <w:w w:val="99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3"/>
          <w:w w:val="99"/>
          <w:b/>
          <w:bCs/>
        </w:rPr>
        <w:t>G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-13"/>
          <w:w w:val="99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...........................................................................................................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2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9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3.1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ID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NT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G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NT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ND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9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3.2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VA</w:t>
      </w:r>
      <w:r>
        <w:rPr>
          <w:rFonts w:ascii="Calibri" w:hAnsi="Calibri" w:cs="Calibri" w:eastAsia="Calibri"/>
          <w:sz w:val="20"/>
          <w:szCs w:val="20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UP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RU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UR</w:t>
      </w:r>
      <w:r>
        <w:rPr>
          <w:rFonts w:ascii="Calibri" w:hAnsi="Calibri" w:cs="Calibri" w:eastAsia="Calibri"/>
          <w:sz w:val="16"/>
          <w:szCs w:val="16"/>
          <w:spacing w:val="8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5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9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-20"/>
        <w:jc w:val="left"/>
        <w:tabs>
          <w:tab w:pos="64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CI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0"/>
          <w:szCs w:val="20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3"/>
          <w:w w:val="100"/>
          <w:b/>
          <w:bCs/>
        </w:rPr>
        <w:t>C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0"/>
          <w:szCs w:val="20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FO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TION</w:t>
      </w:r>
      <w:r>
        <w:rPr>
          <w:rFonts w:ascii="Calibri" w:hAnsi="Calibri" w:cs="Calibri" w:eastAsia="Calibri"/>
          <w:sz w:val="20"/>
          <w:szCs w:val="20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..............................................................................................................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17"/>
          <w:w w:val="99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10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4.1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</w:t>
      </w:r>
      <w:r>
        <w:rPr>
          <w:rFonts w:ascii="Calibri" w:hAnsi="Calibri" w:cs="Calibri" w:eastAsia="Calibri"/>
          <w:sz w:val="20"/>
          <w:szCs w:val="20"/>
          <w:spacing w:val="2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11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4.2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ITY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1"/>
          <w:w w:val="99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-3"/>
          <w:w w:val="99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99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99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-14"/>
          <w:w w:val="99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11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4.3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K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W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SS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U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8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</w:t>
      </w:r>
      <w:r>
        <w:rPr>
          <w:rFonts w:ascii="Calibri" w:hAnsi="Calibri" w:cs="Calibri" w:eastAsia="Calibri"/>
          <w:sz w:val="20"/>
          <w:szCs w:val="20"/>
          <w:spacing w:val="1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12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-20"/>
        <w:jc w:val="left"/>
        <w:tabs>
          <w:tab w:pos="64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CU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PO</w:t>
      </w:r>
      <w:r>
        <w:rPr>
          <w:rFonts w:ascii="Calibri" w:hAnsi="Calibri" w:cs="Calibri" w:eastAsia="Calibri"/>
          <w:sz w:val="20"/>
          <w:szCs w:val="20"/>
          <w:spacing w:val="3"/>
          <w:w w:val="100"/>
          <w:b/>
          <w:bCs/>
        </w:rPr>
        <w:t>N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IL</w:t>
      </w:r>
      <w:r>
        <w:rPr>
          <w:rFonts w:ascii="Calibri" w:hAnsi="Calibri" w:cs="Calibri" w:eastAsia="Calibri"/>
          <w:sz w:val="20"/>
          <w:szCs w:val="20"/>
          <w:spacing w:val="2"/>
          <w:w w:val="100"/>
          <w:b/>
          <w:bCs/>
        </w:rPr>
        <w:t>I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TY</w:t>
      </w:r>
      <w:r>
        <w:rPr>
          <w:rFonts w:ascii="Calibri" w:hAnsi="Calibri" w:cs="Calibri" w:eastAsia="Calibri"/>
          <w:sz w:val="20"/>
          <w:szCs w:val="20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0"/>
          <w:szCs w:val="20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IX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99"/>
          <w:b/>
          <w:bCs/>
        </w:rPr>
        <w:t>.........................................................................................................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17"/>
          <w:w w:val="99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13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00" w:right="-20"/>
        <w:jc w:val="left"/>
        <w:tabs>
          <w:tab w:pos="880" w:val="left"/>
        </w:tabs>
        <w:rPr>
          <w:rFonts w:ascii="Calibri" w:hAnsi="Calibri" w:cs="Calibri" w:eastAsia="Calibri"/>
          <w:sz w:val="20"/>
          <w:szCs w:val="20"/>
        </w:rPr>
      </w:pPr>
      <w:rPr/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5.1</w:t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0"/>
          <w:szCs w:val="20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ITY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IX</w:t>
      </w:r>
      <w:r>
        <w:rPr>
          <w:rFonts w:ascii="Calibri" w:hAnsi="Calibri" w:cs="Calibri" w:eastAsia="Calibri"/>
          <w:sz w:val="16"/>
          <w:szCs w:val="16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-3"/>
          <w:w w:val="100"/>
          <w:b/>
          <w:bCs/>
        </w:rPr>
        <w:t>W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RKS</w:t>
      </w:r>
      <w:r>
        <w:rPr>
          <w:rFonts w:ascii="Calibri" w:hAnsi="Calibri" w:cs="Calibri" w:eastAsia="Calibri"/>
          <w:sz w:val="16"/>
          <w:szCs w:val="16"/>
          <w:spacing w:val="-3"/>
          <w:w w:val="100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.......................................................................................................</w:t>
      </w:r>
      <w:r>
        <w:rPr>
          <w:rFonts w:ascii="Calibri" w:hAnsi="Calibri" w:cs="Calibri" w:eastAsia="Calibri"/>
          <w:sz w:val="20"/>
          <w:szCs w:val="20"/>
          <w:spacing w:val="-4"/>
          <w:w w:val="100"/>
        </w:rPr>
        <w:t>.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  <w:t>13</w:t>
      </w:r>
      <w:r>
        <w:rPr>
          <w:rFonts w:ascii="Calibri" w:hAnsi="Calibri" w:cs="Calibri" w:eastAsia="Calibr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857" w:header="1840126484" w:top="1380" w:bottom="1040" w:left="1280" w:right="1280"/>
          <w:footerReference w:type="even" r:id="rId8"/>
          <w:footerReference w:type="odd" r:id="rId9"/>
          <w:pgSz w:w="12240" w:h="15840"/>
        </w:sectPr>
      </w:pPr>
      <w:rPr/>
    </w:p>
    <w:p>
      <w:pPr>
        <w:spacing w:before="59" w:after="0" w:line="240" w:lineRule="auto"/>
        <w:ind w:left="160" w:right="71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RODUC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" w:right="82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9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" w:right="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nput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limit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lf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" w:right="711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ral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rag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hno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3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70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1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gh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i/>
        </w:rPr>
        <w:t>oud.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0" w:right="812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309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utili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ollo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: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531.799927" w:type="dxa"/>
      </w:tblPr>
      <w:tblGrid/>
      <w:tr>
        <w:trPr>
          <w:trHeight w:val="412" w:hRule="exact"/>
        </w:trPr>
        <w:tc>
          <w:tcPr>
            <w:tcW w:w="6588" w:type="dxa"/>
            <w:gridSpan w:val="3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  <w:shd w:val="clear" w:color="auto" w:fill="D0CECE"/>
          </w:tcPr>
          <w:p>
            <w:pPr>
              <w:spacing w:before="60" w:after="0" w:line="240" w:lineRule="auto"/>
              <w:ind w:left="2577" w:right="255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612" w:hRule="exact"/>
        </w:trPr>
        <w:tc>
          <w:tcPr>
            <w:tcW w:w="468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27" w:right="10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#</w:t>
            </w:r>
          </w:p>
        </w:tc>
        <w:tc>
          <w:tcPr>
            <w:tcW w:w="324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474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74" w:lineRule="exact"/>
              <w:ind w:left="6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-1"/>
                <w:w w:val="100"/>
                <w:i/>
              </w:rPr>
              <w:t>(c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-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0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-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-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2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-1"/>
                <w:w w:val="100"/>
                <w:i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2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-1"/>
                <w:w w:val="100"/>
                <w:i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0"/>
                <w:w w:val="100"/>
                <w:i/>
              </w:rPr>
              <w:t>bo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1"/>
                <w:w w:val="100"/>
                <w:i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FF"/>
                <w:spacing w:val="0"/>
                <w:w w:val="100"/>
                <w:i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506" w:hRule="exact"/>
        </w:trPr>
        <w:tc>
          <w:tcPr>
            <w:tcW w:w="468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324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34" w:after="0" w:line="240" w:lineRule="auto"/>
              <w:ind w:left="1273" w:right="1253"/>
              <w:jc w:val="center"/>
              <w:rPr>
                <w:rFonts w:ascii="ＭＳ ゴシック" w:hAnsi="ＭＳ ゴシック" w:cs="ＭＳ ゴシック" w:eastAsia="ＭＳ ゴシック"/>
                <w:sz w:val="24"/>
                <w:szCs w:val="24"/>
              </w:rPr>
            </w:pPr>
            <w:rPr/>
            <w:r>
              <w:rPr>
                <w:rFonts w:ascii="ＭＳ ゴシック" w:hAnsi="ＭＳ ゴシック" w:cs="ＭＳ ゴシック" w:eastAsia="ＭＳ ゴシック"/>
                <w:sz w:val="24"/>
                <w:szCs w:val="24"/>
                <w:spacing w:val="0"/>
                <w:w w:val="100"/>
              </w:rPr>
              <w:t>☐</w:t>
            </w:r>
          </w:p>
        </w:tc>
      </w:tr>
      <w:tr>
        <w:trPr>
          <w:trHeight w:val="506" w:hRule="exact"/>
        </w:trPr>
        <w:tc>
          <w:tcPr>
            <w:tcW w:w="468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324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war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8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34" w:after="0" w:line="240" w:lineRule="auto"/>
              <w:ind w:left="1273" w:right="1253"/>
              <w:jc w:val="center"/>
              <w:rPr>
                <w:rFonts w:ascii="ＭＳ ゴシック" w:hAnsi="ＭＳ ゴシック" w:cs="ＭＳ ゴシック" w:eastAsia="ＭＳ ゴシック"/>
                <w:sz w:val="24"/>
                <w:szCs w:val="24"/>
              </w:rPr>
            </w:pPr>
            <w:rPr/>
            <w:r>
              <w:rPr>
                <w:rFonts w:ascii="ＭＳ ゴシック" w:hAnsi="ＭＳ ゴシック" w:cs="ＭＳ ゴシック" w:eastAsia="ＭＳ ゴシック"/>
                <w:sz w:val="24"/>
                <w:szCs w:val="24"/>
                <w:spacing w:val="0"/>
                <w:w w:val="100"/>
              </w:rPr>
              <w:t>☐</w:t>
            </w:r>
          </w:p>
        </w:tc>
      </w:tr>
    </w:tbl>
    <w:p>
      <w:pPr>
        <w:jc w:val="center"/>
        <w:spacing w:after="0"/>
        <w:sectPr>
          <w:pgMar w:header="1840126484" w:footer="857" w:top="1440" w:bottom="820" w:left="1280" w:right="1280"/>
          <w:pgSz w:w="12240" w:h="15840"/>
        </w:sectPr>
      </w:pPr>
      <w:rPr/>
    </w:p>
    <w:p>
      <w:pPr>
        <w:spacing w:before="49" w:after="0" w:line="240" w:lineRule="auto"/>
        <w:ind w:left="1655" w:right="-20"/>
        <w:jc w:val="left"/>
        <w:tabs>
          <w:tab w:pos="2120" w:val="left"/>
          <w:tab w:pos="6560" w:val="left"/>
        </w:tabs>
        <w:rPr>
          <w:rFonts w:ascii="ＭＳ ゴシック" w:hAnsi="ＭＳ ゴシック" w:cs="ＭＳ ゴシック" w:eastAsia="ＭＳ ゴシック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2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</w:r>
      <w:r>
        <w:rPr>
          <w:rFonts w:ascii="ＭＳ ゴシック" w:hAnsi="ＭＳ ゴシック" w:cs="ＭＳ ゴシック" w:eastAsia="ＭＳ ゴシック"/>
          <w:sz w:val="24"/>
          <w:szCs w:val="24"/>
          <w:spacing w:val="0"/>
          <w:w w:val="100"/>
          <w:position w:val="0"/>
        </w:rPr>
        <w:t>☐</w:t>
      </w:r>
    </w:p>
    <w:p>
      <w:pPr>
        <w:spacing w:before="0" w:after="0" w:line="270" w:lineRule="exact"/>
        <w:ind w:left="21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3728" w:right="3707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40.589996pt;margin-top:-42.540455pt;width:330.94pt;height:38.14pt;mso-position-horizontal-relative:page;mso-position-vertical-relative:paragraph;z-index:-1253" coordorigin="2812,-851" coordsize="6619,763">
            <v:group style="position:absolute;left:2820;top:-843;width:6602;height:2" coordorigin="2820,-843" coordsize="6602,2">
              <v:shape style="position:absolute;left:2820;top:-843;width:6602;height:2" coordorigin="2820,-843" coordsize="6602,0" path="m2820,-843l9422,-843e" filled="f" stroked="t" strokeweight=".82pt" strokecolor="#000000">
                <v:path arrowok="t"/>
              </v:shape>
            </v:group>
            <v:group style="position:absolute;left:2827;top:-835;width:2;height:732" coordorigin="2827,-835" coordsize="2,732">
              <v:shape style="position:absolute;left:2827;top:-835;width:2;height:732" coordorigin="2827,-835" coordsize="0,732" path="m2827,-835l2827,-103e" filled="f" stroked="t" strokeweight=".82pt" strokecolor="#000000">
                <v:path arrowok="t"/>
              </v:shape>
            </v:group>
            <v:group style="position:absolute;left:2820;top:-96;width:6602;height:2" coordorigin="2820,-96" coordsize="6602,2">
              <v:shape style="position:absolute;left:2820;top:-96;width:6602;height:2" coordorigin="2820,-96" coordsize="6602,0" path="m2820,-96l9422,-96e" filled="f" stroked="t" strokeweight=".82pt" strokecolor="#000000">
                <v:path arrowok="t"/>
              </v:shape>
            </v:group>
            <v:group style="position:absolute;left:3295;top:-835;width:2;height:732" coordorigin="3295,-835" coordsize="2,732">
              <v:shape style="position:absolute;left:3295;top:-835;width:2;height:732" coordorigin="3295,-835" coordsize="0,732" path="m3295,-835l3295,-103e" filled="f" stroked="t" strokeweight=".82pt" strokecolor="#000000">
                <v:path arrowok="t"/>
              </v:shape>
            </v:group>
            <v:group style="position:absolute;left:6535;top:-835;width:2;height:732" coordorigin="6535,-835" coordsize="2,732">
              <v:shape style="position:absolute;left:6535;top:-835;width:2;height:732" coordorigin="6535,-835" coordsize="0,732" path="m6535,-835l6535,-103e" filled="f" stroked="t" strokeweight=".82pt" strokecolor="#000000">
                <v:path arrowok="t"/>
              </v:shape>
            </v:group>
            <v:group style="position:absolute;left:9415;top:-835;width:2;height:732" coordorigin="9415,-835" coordsize="2,732">
              <v:shape style="position:absolute;left:9415;top:-835;width:2;height:732" coordorigin="9415,-835" coordsize="0,732" path="m9415,-835l9415,-103e" filled="f" stroked="t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oud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Mod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90" w:lineRule="atLeast"/>
        <w:ind w:left="880" w:right="1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</w:p>
    <w:p>
      <w:pPr>
        <w:spacing w:before="0" w:after="0" w:line="240" w:lineRule="auto"/>
        <w:ind w:left="8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8" w:right="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on]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he</w:t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VAE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0000FF"/>
          <w:spacing w:val="1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-1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04.589996" w:type="dxa"/>
      </w:tblPr>
      <w:tblGrid/>
      <w:tr>
        <w:trPr>
          <w:trHeight w:val="406" w:hRule="exact"/>
        </w:trPr>
        <w:tc>
          <w:tcPr>
            <w:tcW w:w="51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9D9D9"/>
          </w:tcPr>
          <w:p>
            <w:pPr>
              <w:spacing w:before="58" w:after="0" w:line="240" w:lineRule="auto"/>
              <w:ind w:left="151" w:right="13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4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9D9D9"/>
          </w:tcPr>
          <w:p>
            <w:pPr>
              <w:spacing w:before="58" w:after="0" w:line="240" w:lineRule="auto"/>
              <w:ind w:left="3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2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9D9D9"/>
          </w:tcPr>
          <w:p>
            <w:pPr>
              <w:spacing w:before="58" w:after="0" w:line="240" w:lineRule="auto"/>
              <w:ind w:left="52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27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9D9D9"/>
          </w:tcPr>
          <w:p>
            <w:pPr>
              <w:spacing w:before="58" w:after="0" w:line="240" w:lineRule="auto"/>
              <w:ind w:left="3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1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244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1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244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1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244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1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</w:p>
        </w:tc>
        <w:tc>
          <w:tcPr>
            <w:tcW w:w="244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1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</w:p>
        </w:tc>
        <w:tc>
          <w:tcPr>
            <w:tcW w:w="244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1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</w:p>
        </w:tc>
        <w:tc>
          <w:tcPr>
            <w:tcW w:w="244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1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</w:p>
        </w:tc>
        <w:tc>
          <w:tcPr>
            <w:tcW w:w="244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2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275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397" w:right="3378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Prod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804.599991" w:type="dxa"/>
      </w:tblPr>
      <w:tblGrid/>
      <w:tr>
        <w:trPr>
          <w:trHeight w:val="410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48" w:right="13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34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ogy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ency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461" w:right="144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10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  <w:tr>
        <w:trPr>
          <w:trHeight w:val="410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  <w:tr>
        <w:trPr>
          <w:trHeight w:val="413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  <w:tr>
        <w:trPr>
          <w:trHeight w:val="410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  <w:tr>
        <w:trPr>
          <w:trHeight w:val="410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  <w:tr>
        <w:trPr>
          <w:trHeight w:val="413" w:hRule="exact"/>
        </w:trPr>
        <w:tc>
          <w:tcPr>
            <w:tcW w:w="511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58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</w:p>
        </w:tc>
        <w:tc>
          <w:tcPr>
            <w:tcW w:w="3329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200" w:type="dxa"/>
            <w:tcBorders>
              <w:top w:val="single" w:sz="6.56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exact"/>
        <w:ind w:left="3093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3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echn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ependen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2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2pt;margin-top:-9.151637pt;width:144pt;height:.1pt;mso-position-horizontal-relative:page;mso-position-vertical-relative:paragraph;z-index:-1252" coordorigin="1440,-183" coordsize="2880,2">
            <v:shape style="position:absolute;left:1440;top:-183;width:2880;height:2" coordorigin="1440,-183" coordsize="2880,0" path="m1440,-183l4320,-183e" filled="f" stroked="t" strokeweight=".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7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le: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lic,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Vete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lth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NumType w:start="4"/>
          <w:pgMar w:footer="633" w:header="1840126484" w:top="1440" w:bottom="820" w:left="1280" w:right="1280"/>
          <w:footerReference w:type="even" r:id="rId10"/>
          <w:footerReference w:type="odd" r:id="rId11"/>
          <w:pgSz w:w="12240" w:h="15840"/>
        </w:sectPr>
      </w:pPr>
      <w:rPr/>
    </w:p>
    <w:p>
      <w:pPr>
        <w:spacing w:before="78" w:after="0" w:line="240" w:lineRule="auto"/>
        <w:ind w:left="160" w:right="98"/>
        <w:jc w:val="both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e: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ude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o: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ser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ers,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kag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ngua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bra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v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endor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produ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ost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s,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rna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x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ap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has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depen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pro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pp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ns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opera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VAEC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env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ron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each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cr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be</w:t>
      </w:r>
      <w:r>
        <w:rPr>
          <w:rFonts w:ascii="Times New Roman" w:hAnsi="Times New Roman" w:cs="Times New Roman" w:eastAsia="Times New Roman"/>
          <w:sz w:val="22"/>
          <w:szCs w:val="22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depen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i/>
        </w:rPr>
        <w:t>ency.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0" w:right="619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44" w:lineRule="auto"/>
        <w:ind w:left="160" w:right="37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d: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ssu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d]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40" w:lineRule="auto"/>
        <w:ind w:left="160" w:right="613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s]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8" w:lineRule="auto"/>
        <w:ind w:left="160" w:right="80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refe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ov_19_2018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v2.0.do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" w:right="682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Arc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604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318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" w:right="593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10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tions/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</w:p>
    <w:p>
      <w:pPr>
        <w:spacing w:before="0" w:after="0" w:line="240" w:lineRule="auto"/>
        <w:ind w:left="160" w:right="27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on: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37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bili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iod]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9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509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tim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ils]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60" w:right="338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ree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8.990021" w:type="dxa"/>
      </w:tblPr>
      <w:tblGrid/>
      <w:tr>
        <w:trPr>
          <w:trHeight w:val="406" w:hRule="exact"/>
        </w:trPr>
        <w:tc>
          <w:tcPr>
            <w:tcW w:w="46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29" w:right="11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9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3" w:after="0" w:line="240" w:lineRule="auto"/>
              <w:ind w:left="593" w:right="57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  <w:position w:val="8"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314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57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/A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153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2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46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189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153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42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2pt;margin-top:-9.15164pt;width:144pt;height:.1pt;mso-position-horizontal-relative:page;mso-position-vertical-relative:paragraph;z-index:-1251" coordorigin="1440,-183" coordsize="2880,2">
            <v:shape style="position:absolute;left:1440;top:-183;width:2880;height:2" coordorigin="1440,-183" coordsize="2880,0" path="m1440,-183l4320,-183e" filled="f" stroked="t" strokeweight=".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le: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MOU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/M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840126484" w:footer="633" w:top="1360" w:bottom="820" w:left="1280" w:right="1280"/>
          <w:pgSz w:w="12240" w:h="15840"/>
        </w:sectPr>
      </w:pPr>
      <w:rPr/>
    </w:p>
    <w:p>
      <w:pPr>
        <w:spacing w:before="9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8.990021" w:type="dxa"/>
      </w:tblPr>
      <w:tblGrid/>
      <w:tr>
        <w:trPr>
          <w:trHeight w:val="406" w:hRule="exact"/>
        </w:trPr>
        <w:tc>
          <w:tcPr>
            <w:tcW w:w="46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189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153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46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189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314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153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970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ercon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gre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en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840126484" w:footer="633" w:top="1340" w:bottom="820" w:left="1280" w:right="128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160" w:right="667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ss,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nsmit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  <w:t>s: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35" w:type="dxa"/>
      </w:tblPr>
      <w:tblGrid/>
      <w:tr>
        <w:trPr>
          <w:trHeight w:val="406" w:hRule="exact"/>
        </w:trPr>
        <w:tc>
          <w:tcPr>
            <w:tcW w:w="52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58" w:right="14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96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3" w:after="0" w:line="240" w:lineRule="auto"/>
              <w:ind w:left="1131" w:right="1117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9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  <w:position w:val="8"/>
              </w:rPr>
              <w:t>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3494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14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296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494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2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296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494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2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296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494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227" w:right="3204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ecu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0" w:right="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471.799927" w:type="dxa"/>
      </w:tblPr>
      <w:tblGrid/>
      <w:tr>
        <w:trPr>
          <w:trHeight w:val="406" w:hRule="exact"/>
        </w:trPr>
        <w:tc>
          <w:tcPr>
            <w:tcW w:w="253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313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ject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176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54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/Mo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/Hi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h)</w:t>
            </w:r>
          </w:p>
        </w:tc>
      </w:tr>
      <w:tr>
        <w:trPr>
          <w:trHeight w:val="406" w:hRule="exact"/>
        </w:trPr>
        <w:tc>
          <w:tcPr>
            <w:tcW w:w="253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</w:p>
        </w:tc>
        <w:tc>
          <w:tcPr>
            <w:tcW w:w="4176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253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</w:p>
        </w:tc>
        <w:tc>
          <w:tcPr>
            <w:tcW w:w="417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253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bili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</w:p>
        </w:tc>
        <w:tc>
          <w:tcPr>
            <w:tcW w:w="4176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07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6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ecu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ve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ng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line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ollo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47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32" w:after="0" w:line="249" w:lineRule="exact"/>
        <w:ind w:left="2846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/>
        <w:pict>
          <v:group style="position:absolute;margin-left:131.349503pt;margin-top:-25.261463pt;width:349.301pt;height:20.861pt;mso-position-horizontal-relative:page;mso-position-vertical-relative:paragraph;z-index:-1250" coordorigin="2627,-505" coordsize="6986,417">
            <v:group style="position:absolute;left:5352;top:-495;width:110;height:396" coordorigin="5352,-495" coordsize="110,396">
              <v:shape style="position:absolute;left:5352;top:-495;width:110;height:396" coordorigin="5352,-495" coordsize="110,396" path="m5352,-99l5462,-99,5462,-495,5352,-495,5352,-99xe" filled="t" fillcolor="#D0CECE" stroked="f">
                <v:path arrowok="t"/>
                <v:fill/>
              </v:shape>
            </v:group>
            <v:group style="position:absolute;left:2642;top:-495;width:110;height:396" coordorigin="2642,-495" coordsize="110,396">
              <v:shape style="position:absolute;left:2642;top:-495;width:110;height:396" coordorigin="2642,-495" coordsize="110,396" path="m2642,-99l2753,-99,2753,-495,2642,-495,2642,-99xe" filled="t" fillcolor="#D0CECE" stroked="f">
                <v:path arrowok="t"/>
                <v:fill/>
              </v:shape>
            </v:group>
            <v:group style="position:absolute;left:2753;top:-495;width:2599;height:396" coordorigin="2753,-495" coordsize="2599,396">
              <v:shape style="position:absolute;left:2753;top:-495;width:2599;height:396" coordorigin="2753,-495" coordsize="2599,396" path="m2753,-99l5352,-99,5352,-495,2753,-495,2753,-99e" filled="t" fillcolor="#D0CECE" stroked="f">
                <v:path arrowok="t"/>
                <v:fill/>
              </v:shape>
            </v:group>
            <v:group style="position:absolute;left:2633;top:-499;width:6974;height:2" coordorigin="2633,-499" coordsize="6974,2">
              <v:shape style="position:absolute;left:2633;top:-499;width:6974;height:2" coordorigin="2633,-499" coordsize="6974,0" path="m2633,-499l9607,-499e" filled="f" stroked="t" strokeweight=".581pt" strokecolor="#000000">
                <v:path arrowok="t"/>
              </v:shape>
            </v:group>
            <v:group style="position:absolute;left:2638;top:-495;width:2;height:396" coordorigin="2638,-495" coordsize="2,396">
              <v:shape style="position:absolute;left:2638;top:-495;width:2;height:396" coordorigin="2638,-495" coordsize="0,396" path="m2638,-495l2638,-99e" filled="f" stroked="t" strokeweight=".580pt" strokecolor="#000000">
                <v:path arrowok="t"/>
              </v:shape>
            </v:group>
            <v:group style="position:absolute;left:2633;top:-94;width:6974;height:2" coordorigin="2633,-94" coordsize="6974,2">
              <v:shape style="position:absolute;left:2633;top:-94;width:6974;height:2" coordorigin="2633,-94" coordsize="6974,0" path="m2633,-94l9607,-94e" filled="f" stroked="t" strokeweight=".580pt" strokecolor="#000000">
                <v:path arrowok="t"/>
              </v:shape>
            </v:group>
            <v:group style="position:absolute;left:5467;top:-495;width:2;height:396" coordorigin="5467,-495" coordsize="2,396">
              <v:shape style="position:absolute;left:5467;top:-495;width:2;height:396" coordorigin="5467,-495" coordsize="0,396" path="m5467,-495l5467,-99e" filled="f" stroked="t" strokeweight=".580pt" strokecolor="#000000">
                <v:path arrowok="t"/>
              </v:shape>
            </v:group>
            <v:group style="position:absolute;left:9602;top:-495;width:2;height:396" coordorigin="9602,-495" coordsize="2,396">
              <v:shape style="position:absolute;left:9602;top:-495;width:2;height:396" coordorigin="9602,-495" coordsize="0,396" path="m9602,-495l9602,-99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7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ne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Sec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eg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z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2pt;margin-top:-9.151637pt;width:144pt;height:.1pt;mso-position-horizontal-relative:page;mso-position-vertical-relative:paragraph;z-index:-1249" coordorigin="1440,-183" coordsize="2880,2">
            <v:shape style="position:absolute;left:1440;top:-183;width:2880;height:2" coordorigin="1440,-183" coordsize="2880,0" path="m1440,-183l4320,-183e" filled="f" stroked="t" strokeweight=".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7"/>
        </w:rPr>
        <w:t>3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le: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cial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Heal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etc.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1840126484" w:footer="633" w:top="1480" w:bottom="820" w:left="1280" w:right="1280"/>
          <w:pgSz w:w="12240" w:h="15840"/>
        </w:sectPr>
      </w:pPr>
      <w:rPr/>
    </w:p>
    <w:p>
      <w:pPr>
        <w:spacing w:before="59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usin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tion/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98.990021" w:type="dxa"/>
      </w:tblPr>
      <w:tblGrid/>
      <w:tr>
        <w:trPr>
          <w:trHeight w:val="406" w:hRule="exact"/>
        </w:trPr>
        <w:tc>
          <w:tcPr>
            <w:tcW w:w="55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75" w:right="15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869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9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2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3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  <w:position w:val="8"/>
              </w:rPr>
              <w:t>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61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3" w:after="0" w:line="240" w:lineRule="auto"/>
              <w:ind w:left="50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b/>
                <w:bCs/>
                <w:position w:val="8"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406" w:hRule="exact"/>
        </w:trPr>
        <w:tc>
          <w:tcPr>
            <w:tcW w:w="55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386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5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386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1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5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386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1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877" w:right="-20"/>
        <w:jc w:val="left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ca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Sy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em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3.349998pt;margin-top:21.439114pt;width:444.2pt;height:279.8pt;mso-position-horizontal-relative:page;mso-position-vertical-relative:paragraph;z-index:-1247" coordorigin="1467,429" coordsize="8884,5596">
            <v:shape style="position:absolute;left:1467;top:429;width:8884;height:5596" coordorigin="1467,429" coordsize="8884,5596" path="m1467,429l10351,429,10351,6025,1467,6025,1467,429xe" filled="f" stroked="t" strokeweight=".7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kup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shou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impl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33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nts]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2" w:after="0" w:line="240" w:lineRule="auto"/>
        <w:ind w:left="160" w:right="10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2pt;margin-top:-9.151641pt;width:144pt;height:.1pt;mso-position-horizontal-relative:page;mso-position-vertical-relative:paragraph;z-index:-1248" coordorigin="1440,-183" coordsize="2880,2">
            <v:shape style="position:absolute;left:1440;top:-183;width:2880;height:2" coordorigin="1440,-183" coordsize="2880,0" path="m1440,-183l4320,-183e" filled="f" stroked="t" strokeweight=".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7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spacing w:val="2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ces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2" w:after="0" w:line="240" w:lineRule="auto"/>
        <w:ind w:left="160" w:right="10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7"/>
        </w:rPr>
        <w:t>5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O)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acce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iles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pgMar w:header="1840126484" w:footer="633" w:top="1380" w:bottom="820" w:left="1280" w:right="1280"/>
          <w:pgSz w:w="12240" w:h="15840"/>
        </w:sectPr>
      </w:pPr>
      <w:rPr/>
    </w:p>
    <w:p>
      <w:pPr>
        <w:spacing w:before="59" w:after="0" w:line="240" w:lineRule="auto"/>
        <w:ind w:left="180" w:right="457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RVICE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180" w:right="12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855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673-</w:t>
      </w:r>
    </w:p>
    <w:p>
      <w:pPr>
        <w:spacing w:before="0" w:after="0" w:line="240" w:lineRule="auto"/>
        <w:ind w:left="180" w:right="894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4357.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80" w:right="444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80" w:right="11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oups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ss,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80" w:right="11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solution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uption.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80" w:right="11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68.590012" w:type="dxa"/>
      </w:tblPr>
      <w:tblGrid/>
      <w:tr>
        <w:trPr>
          <w:trHeight w:val="406" w:hRule="exact"/>
        </w:trPr>
        <w:tc>
          <w:tcPr>
            <w:tcW w:w="51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51" w:right="13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93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168" w:right="115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59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587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1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3593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1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3593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1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3593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1" w:lineRule="exact"/>
        <w:ind w:left="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ppli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tion/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1.789999" w:type="dxa"/>
      </w:tblPr>
      <w:tblGrid/>
      <w:tr>
        <w:trPr>
          <w:trHeight w:val="407" w:hRule="exact"/>
        </w:trPr>
        <w:tc>
          <w:tcPr>
            <w:tcW w:w="50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60" w:after="0" w:line="240" w:lineRule="auto"/>
              <w:ind w:left="151" w:right="13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3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60" w:after="0" w:line="240" w:lineRule="auto"/>
              <w:ind w:left="1807" w:right="179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7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60" w:after="0" w:line="240" w:lineRule="auto"/>
              <w:ind w:left="66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0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0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3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0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71" w:lineRule="exact"/>
        <w:ind w:left="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4.200001" w:type="dxa"/>
      </w:tblPr>
      <w:tblGrid/>
      <w:tr>
        <w:trPr>
          <w:trHeight w:val="406" w:hRule="exact"/>
        </w:trPr>
        <w:tc>
          <w:tcPr>
            <w:tcW w:w="50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48" w:right="12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811" w:right="179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7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67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8" w:hRule="exact"/>
        </w:trPr>
        <w:tc>
          <w:tcPr>
            <w:tcW w:w="50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0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0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jc w:val="left"/>
        <w:spacing w:after="0"/>
        <w:sectPr>
          <w:pgMar w:header="1840126484" w:footer="633" w:top="1380" w:bottom="820" w:left="1260" w:right="1260"/>
          <w:pgSz w:w="12240" w:h="15840"/>
        </w:sectPr>
      </w:pPr>
      <w:rPr/>
    </w:p>
    <w:p>
      <w:pPr>
        <w:spacing w:before="9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200001" w:type="dxa"/>
      </w:tblPr>
      <w:tblGrid/>
      <w:tr>
        <w:trPr>
          <w:trHeight w:val="406" w:hRule="exact"/>
        </w:trPr>
        <w:tc>
          <w:tcPr>
            <w:tcW w:w="50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48" w:right="12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811" w:right="179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78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1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7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671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0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30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0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04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78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287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uppo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9.799995" w:type="dxa"/>
      </w:tblPr>
      <w:tblGrid/>
      <w:tr>
        <w:trPr>
          <w:trHeight w:val="406" w:hRule="exact"/>
        </w:trPr>
        <w:tc>
          <w:tcPr>
            <w:tcW w:w="55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70" w:right="15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761" w:right="174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2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63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50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21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2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798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50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21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2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798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50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21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2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798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4.989996" w:type="dxa"/>
      </w:tblPr>
      <w:tblGrid/>
      <w:tr>
        <w:trPr>
          <w:trHeight w:val="406" w:hRule="exact"/>
        </w:trPr>
        <w:tc>
          <w:tcPr>
            <w:tcW w:w="454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22" w:right="10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807" w:right="179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2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80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635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8" w:hRule="exact"/>
        </w:trPr>
        <w:tc>
          <w:tcPr>
            <w:tcW w:w="454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30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0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454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308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4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01" w:type="dxa"/>
            <w:tcBorders>
              <w:top w:val="single" w:sz="4.640" w:space="0" w:color="000000"/>
              <w:bottom w:val="single" w:sz="4.648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454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308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4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80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60" w:lineRule="exact"/>
        <w:jc w:val="left"/>
        <w:rPr>
          <w:sz w:val="6"/>
          <w:szCs w:val="6"/>
        </w:rPr>
      </w:pPr>
      <w:rPr/>
      <w:r>
        <w:rPr>
          <w:sz w:val="6"/>
          <w:szCs w:val="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0.59" w:type="dxa"/>
      </w:tblPr>
      <w:tblGrid/>
      <w:tr>
        <w:trPr>
          <w:trHeight w:val="406" w:hRule="exact"/>
        </w:trPr>
        <w:tc>
          <w:tcPr>
            <w:tcW w:w="50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51" w:right="13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4291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799" w:right="17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82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789" w:type="dxa"/>
            <w:tcBorders>
              <w:top w:val="single" w:sz="4.648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630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06" w:hRule="exact"/>
        </w:trPr>
        <w:tc>
          <w:tcPr>
            <w:tcW w:w="50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429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8" w:hRule="exact"/>
        </w:trPr>
        <w:tc>
          <w:tcPr>
            <w:tcW w:w="50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60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429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406" w:hRule="exact"/>
        </w:trPr>
        <w:tc>
          <w:tcPr>
            <w:tcW w:w="50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0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429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182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/>
            <w:rPr/>
          </w:p>
        </w:tc>
        <w:tc>
          <w:tcPr>
            <w:tcW w:w="2789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60" w:right="-20"/>
        <w:jc w:val="left"/>
        <w:tabs>
          <w:tab w:pos="52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CURI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160" w:right="1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AEC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1840126484" w:footer="633" w:top="1340" w:bottom="820" w:left="1280" w:right="1280"/>
          <w:pgSz w:w="12240" w:h="15840"/>
        </w:sectPr>
      </w:pPr>
      <w:rPr/>
    </w:p>
    <w:p>
      <w:pPr>
        <w:spacing w:before="59" w:after="0" w:line="240" w:lineRule="auto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20" w:right="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2pt;margin-top:42.829102pt;width:470pt;height:195.75pt;mso-position-horizontal-relative:page;mso-position-vertical-relative:paragraph;z-index:-1246" coordorigin="1440,857" coordsize="9400,3915">
            <v:shape style="position:absolute;left:1440;top:857;width:9400;height:3915" coordorigin="1440,857" coordsize="9400,3915" path="m1440,857l10840,857,10840,4772,1440,4772,1440,857xe" filled="f" stroked="t" strokeweight=".7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37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6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tion]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4.189997" w:type="dxa"/>
      </w:tblPr>
      <w:tblGrid/>
      <w:tr>
        <w:trPr>
          <w:trHeight w:val="1598" w:hRule="exact"/>
        </w:trPr>
        <w:tc>
          <w:tcPr>
            <w:tcW w:w="353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#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649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282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59" w:after="0" w:line="240" w:lineRule="auto"/>
              <w:ind w:left="109" w:right="30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2"/>
                <w:w w:val="100"/>
                <w:i/>
              </w:rPr>
              <w:t>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ic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ode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yna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App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l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on)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620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256" w:right="23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ool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383" w:right="36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Pr/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2"/>
                <w:w w:val="100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essus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B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gF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i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x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M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cA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f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ee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/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-1"/>
                <w:w w:val="100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1"/>
                <w:w w:val="100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FF"/>
                <w:spacing w:val="0"/>
                <w:w w:val="100"/>
                <w:i/>
              </w:rPr>
              <w:t>her)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411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07" w:right="8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520" w:right="50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By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886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40" w:lineRule="auto"/>
              <w:ind w:left="196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3571" w:type="dxa"/>
            <w:tcBorders>
              <w:top w:val="single" w:sz="4.648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  <w:shd w:val="clear" w:color="auto" w:fill="D0CECE"/>
          </w:tcPr>
          <w:p>
            <w:pPr>
              <w:spacing w:before="58" w:after="0" w:line="292" w:lineRule="auto"/>
              <w:ind w:left="1225" w:right="1083" w:firstLine="-8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1078" w:hRule="exact"/>
        </w:trPr>
        <w:tc>
          <w:tcPr>
            <w:tcW w:w="353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</w:tc>
        <w:tc>
          <w:tcPr>
            <w:tcW w:w="1649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41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886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571" w:type="dxa"/>
            <w:tcBorders>
              <w:top w:val="single" w:sz="4.648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1078" w:hRule="exact"/>
        </w:trPr>
        <w:tc>
          <w:tcPr>
            <w:tcW w:w="353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</w:tc>
        <w:tc>
          <w:tcPr>
            <w:tcW w:w="1649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41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886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571" w:type="dxa"/>
            <w:tcBorders>
              <w:top w:val="single" w:sz="4.640" w:space="0" w:color="000000"/>
              <w:bottom w:val="single" w:sz="4.640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  <w:tr>
        <w:trPr>
          <w:trHeight w:val="1078" w:hRule="exact"/>
        </w:trPr>
        <w:tc>
          <w:tcPr>
            <w:tcW w:w="353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>
              <w:spacing w:before="58" w:after="0" w:line="240" w:lineRule="auto"/>
              <w:ind w:left="10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  <w:tc>
          <w:tcPr>
            <w:tcW w:w="1649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620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141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886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  <w:tc>
          <w:tcPr>
            <w:tcW w:w="3571" w:type="dxa"/>
            <w:tcBorders>
              <w:top w:val="single" w:sz="4.640" w:space="0" w:color="000000"/>
              <w:bottom w:val="single" w:sz="4.648" w:space="0" w:color="000000"/>
              <w:left w:val="single" w:sz="4.648" w:space="0" w:color="000000"/>
              <w:right w:val="single" w:sz="4.648" w:space="0" w:color="000000"/>
            </w:tcBorders>
          </w:tcPr>
          <w:p>
            <w:pPr/>
            <w:rPr/>
          </w:p>
        </w:tc>
      </w:tr>
    </w:tbl>
    <w:p>
      <w:pPr>
        <w:spacing w:before="0" w:after="0" w:line="240" w:lineRule="auto"/>
        <w:ind w:left="3486" w:right="3405"/>
        <w:jc w:val="center"/>
        <w:rPr>
          <w:rFonts w:ascii="Times New Roman" w:hAnsi="Times New Roman" w:cs="Times New Roman" w:eastAsia="Times New Roman"/>
          <w:sz w:val="22"/>
          <w:szCs w:val="22"/>
        </w:rPr>
      </w:pPr>
      <w:rPr/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ab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9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Past</w:t>
      </w:r>
      <w:r>
        <w:rPr>
          <w:rFonts w:ascii="Times New Roman" w:hAnsi="Times New Roman" w:cs="Times New Roman" w:eastAsia="Times New Roman"/>
          <w:sz w:val="22"/>
          <w:szCs w:val="22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Secu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2"/>
          <w:szCs w:val="22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2"/>
          <w:szCs w:val="22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b/>
          <w:bCs/>
        </w:rPr>
        <w:t>ans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1840126484" w:footer="633" w:top="1380" w:bottom="820" w:left="1220" w:right="1280"/>
          <w:pgSz w:w="12240" w:h="15840"/>
        </w:sectPr>
      </w:pPr>
      <w:rPr/>
    </w:p>
    <w:p>
      <w:pPr>
        <w:spacing w:before="59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2.650002pt;margin-top:39.329102pt;width:463.9pt;height:112.75pt;mso-position-horizontal-relative:page;mso-position-vertical-relative:paragraph;z-index:-1245" coordorigin="1453,787" coordsize="9278,2255">
            <v:shape style="position:absolute;left:1453;top:787;width:9278;height:2255" coordorigin="1453,787" coordsize="9278,2255" path="m1453,787l10731,787,10731,3042,1453,3042,1453,787xe" filled="f" stroked="t" strokeweight=".7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3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6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tion]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ssus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</w:t>
      </w:r>
    </w:p>
    <w:p>
      <w:pPr>
        <w:spacing w:before="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2.650002pt;margin-top:39.018135pt;width:463.9pt;height:110pt;mso-position-horizontal-relative:page;mso-position-vertical-relative:paragraph;z-index:-1244" coordorigin="1453,780" coordsize="9278,2200">
            <v:shape style="position:absolute;left:1453;top:780;width:9278;height:2200" coordorigin="1453,780" coordsize="9278,2200" path="m1453,780l10731,780,10731,2980,1453,2980,1453,780xe" filled="f" stroked="t" strokeweight=".7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3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6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  <w:position w:val="-1"/>
        </w:rPr>
        <w:t>tion]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60" w:right="1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2.650002pt;margin-top:56.155121pt;width:463.9pt;height:113.4pt;mso-position-horizontal-relative:page;mso-position-vertical-relative:paragraph;z-index:-1243" coordorigin="1453,1123" coordsize="9278,2268">
            <v:shape style="position:absolute;left:1453;top:1123;width:9278;height:2268" coordorigin="1453,1123" coordsize="9278,2268" path="m1453,1123l10731,1123,10731,3391,1453,3391,1453,1123xe" filled="f" stroked="t" strokeweight=".7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  <w:t>tion]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jc w:val="left"/>
        <w:spacing w:after="0"/>
        <w:sectPr>
          <w:pgMar w:header="1840126484" w:footer="633" w:top="1380" w:bottom="820" w:left="1280" w:right="1280"/>
          <w:pgSz w:w="12240" w:h="15840"/>
        </w:sectPr>
      </w:pPr>
      <w:rPr/>
    </w:p>
    <w:p>
      <w:pPr>
        <w:spacing w:before="59" w:after="0" w:line="240" w:lineRule="auto"/>
        <w:ind w:left="160" w:right="45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RIX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0" w:after="0" w:line="240" w:lineRule="auto"/>
        <w:ind w:left="160" w:right="9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M)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sponsibili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0" w:right="50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60" w:right="167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ov_8_2018_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sectPr>
      <w:pgMar w:header="1840126484" w:footer="633" w:top="1380" w:bottom="820" w:left="1280" w:right="128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ＭＳ ゴシック">
    <w:altName w:val="ＭＳ ゴシック"/>
    <w:charset w:val="0"/>
    <w:family w:val="auto"/>
    <w:pitch w:val="default"/>
  </w:font>
  <w:font w:name="Calibri">
    <w:altName w:val="Calibri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59998pt;margin-top:728.400024pt;width:470.88pt;height:.1pt;mso-position-horizontal-relative:page;mso-position-vertical-relative:page;z-index:-1256" coordorigin="1411,14568" coordsize="9418,2">
          <v:shape style="position:absolute;left:1411;top:14568;width:9418;height:2" coordorigin="1411,14568" coordsize="9418,0" path="m1411,14568l10829,14568e" filled="f" stroked="t" strokeweight="1.5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3999pt;margin-top:730.30542pt;width:4.767207pt;height:11.96pt;mso-position-horizontal-relative:page;mso-position-vertical-relative:page;z-index:-1255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59998pt;margin-top:728.400024pt;width:470.88pt;height:.1pt;mso-position-horizontal-relative:page;mso-position-vertical-relative:page;z-index:-1254" coordorigin="1411,14568" coordsize="9418,2">
          <v:shape style="position:absolute;left:1411;top:14568;width:9418;height:2" coordorigin="1411,14568" coordsize="9418,0" path="m1411,14568l10829,14568e" filled="f" stroked="t" strokeweight="1.5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79980pt;margin-top:730.30542pt;width:7.514495pt;height:11.96pt;mso-position-horizontal-relative:page;mso-position-vertical-relative:page;z-index:-1253" type="#_x0000_t202" filled="f" stroked="f">
          <v:textbox inset="0,0,0,0">
            <w:txbxContent>
              <w:p>
                <w:pPr>
                  <w:spacing w:before="0" w:after="0" w:line="224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59998pt;margin-top:739.559998pt;width:470.88pt;height:.1pt;mso-position-horizontal-relative:page;mso-position-vertical-relative:page;z-index:-1252" coordorigin="1411,14791" coordsize="9418,2">
          <v:shape style="position:absolute;left:1411;top:14791;width:9418;height:2" coordorigin="1411,14791" coordsize="9418,0" path="m1411,14791l10829,14791e" filled="f" stroked="t" strokeweight="1.5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039978pt;margin-top:741.585449pt;width:14.079521pt;height:11.96pt;mso-position-horizontal-relative:page;mso-position-vertical-relative:page;z-index:-1251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59998pt;margin-top:739.559998pt;width:470.88pt;height:.1pt;mso-position-horizontal-relative:page;mso-position-vertical-relative:page;z-index:-1250" coordorigin="1411,14791" coordsize="9418,2">
          <v:shape style="position:absolute;left:1411;top:14791;width:9418;height:2" coordorigin="1411,14791" coordsize="9418,0" path="m1411,14791l10829,14791e" filled="f" stroked="t" strokeweight="1.5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039978pt;margin-top:741.585449pt;width:14.079521pt;height:11.96pt;mso-position-horizontal-relative:page;mso-position-vertical-relative:page;z-index:-1249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559998pt;margin-top:739.559998pt;width:470.88pt;height:.1pt;mso-position-horizontal-relative:page;mso-position-vertical-relative:page;z-index:-1248" coordorigin="1411,14791" coordsize="9418,2">
          <v:shape style="position:absolute;left:1411;top:14791;width:9418;height:2" coordorigin="1411,14791" coordsize="9418,0" path="m1411,14791l10829,14791e" filled="f" stroked="t" strokeweight="1.5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960022pt;margin-top:741.585449pt;width:8.98pt;height:11.96pt;mso-position-horizontal-relative:page;mso-position-vertical-relative:page;z-index:-1247" type="#_x0000_t202" filled="f" stroked="f">
          <v:textbox inset="0,0,0,0">
            <w:txbxContent>
              <w:p>
                <w:pPr>
                  <w:spacing w:before="0" w:after="0" w:line="224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2019-02-22T11:07:43Z</dcterms:created>
  <dcterms:modified xsi:type="dcterms:W3CDTF">2019-02-22T11:07:43Z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LastSaved">
    <vt:filetime>2019-02-22T00:00:00Z</vt:filetime>
  </property>
</Properties>
</file>