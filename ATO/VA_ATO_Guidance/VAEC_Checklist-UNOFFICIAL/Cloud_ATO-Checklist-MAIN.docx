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5" w:after="0" w:line="384" w:lineRule="exact"/>
        <w:ind w:left="100" w:right="-20"/>
        <w:jc w:val="left"/>
        <w:rPr>
          <w:rFonts w:ascii="Calibri" w:hAnsi="Calibri" w:cs="Calibri" w:eastAsia="Calibri"/>
          <w:sz w:val="32"/>
          <w:szCs w:val="32"/>
        </w:rPr>
      </w:pPr>
      <w:rPr/>
      <w:r>
        <w:rPr/>
        <w:pict>
          <v:group style="position:absolute;margin-left:71.709503pt;margin-top:16.414307pt;width:509.981pt;height:603.899995pt;mso-position-horizontal-relative:page;mso-position-vertical-relative:paragraph;z-index:-111" coordorigin="1434,328" coordsize="10200,12078">
            <v:shape style="position:absolute;left:1675;top:429;width:9178;height:11877" type="#_x0000_t75">
              <v:imagedata r:id="rId5" o:title=""/>
            </v:shape>
            <v:shape style="position:absolute;left:1598;top:328;width:9333;height:12078" type="#_x0000_t75">
              <v:imagedata r:id="rId6" o:title=""/>
            </v:shape>
            <v:group style="position:absolute;left:1450;top:1018;width:10169;height:300" coordorigin="1450,1018" coordsize="10169,300">
              <v:shape style="position:absolute;left:1450;top:1018;width:10169;height:300" coordorigin="1450,1018" coordsize="10169,300" path="m1450,1318l11618,1318,11618,1018,1450,1018,1450,1318e" filled="t" fillcolor="#2E75B5" stroked="f">
                <v:path arrowok="t"/>
                <v:fill/>
              </v:shape>
            </v:group>
            <v:group style="position:absolute;left:1553;top:1051;width:9962;height:266" coordorigin="1553,1051" coordsize="9962,266">
              <v:shape style="position:absolute;left:1553;top:1051;width:9962;height:266" coordorigin="1553,1051" coordsize="9962,266" path="m1553,1318l11515,1318,11515,1051,1553,1051,1553,1318e" filled="t" fillcolor="#2E75B5" stroked="f">
                <v:path arrowok="t"/>
                <v:fill/>
              </v:shape>
            </v:group>
            <v:group style="position:absolute;left:1440;top:1013;width:10188;height:2" coordorigin="1440,1013" coordsize="10188,2">
              <v:shape style="position:absolute;left:1440;top:1013;width:10188;height:2" coordorigin="1440,1013" coordsize="10188,0" path="m1440,1013l11628,1013e" filled="f" stroked="t" strokeweight=".580pt" strokecolor="#000000">
                <v:path arrowok="t"/>
              </v:shape>
            </v:group>
            <v:group style="position:absolute;left:1445;top:1018;width:2;height:10385" coordorigin="1445,1018" coordsize="2,10385">
              <v:shape style="position:absolute;left:1445;top:1018;width:2;height:10385" coordorigin="1445,1018" coordsize="0,10385" path="m1445,1018l1445,11402e" filled="f" stroked="t" strokeweight=".580pt" strokecolor="#000000">
                <v:path arrowok="t"/>
              </v:shape>
            </v:group>
            <v:group style="position:absolute;left:11623;top:1018;width:2;height:10385" coordorigin="11623,1018" coordsize="2,10385">
              <v:shape style="position:absolute;left:11623;top:1018;width:2;height:10385" coordorigin="11623,1018" coordsize="0,10385" path="m11623,1018l11623,11402e" filled="f" stroked="t" strokeweight=".580pt" strokecolor="#000000">
                <v:path arrowok="t"/>
              </v:shape>
            </v:group>
            <v:group style="position:absolute;left:1450;top:1330;width:8174;height:300" coordorigin="1450,1330" coordsize="8174,300">
              <v:shape style="position:absolute;left:1450;top:1330;width:8174;height:300" coordorigin="1450,1330" coordsize="8174,300" path="m1450,1630l9624,1630,9624,1330,1450,1330,1450,1630e" filled="t" fillcolor="#BCD6ED" stroked="f">
                <v:path arrowok="t"/>
                <v:fill/>
              </v:shape>
            </v:group>
            <v:group style="position:absolute;left:1553;top:1361;width:7968;height:269" coordorigin="1553,1361" coordsize="7968,269">
              <v:shape style="position:absolute;left:1553;top:1361;width:7968;height:269" coordorigin="1553,1361" coordsize="7968,269" path="m1553,1630l9521,1630,9521,1361,1553,1361,1553,1630e" filled="t" fillcolor="#BCD6ED" stroked="f">
                <v:path arrowok="t"/>
                <v:fill/>
              </v:shape>
            </v:group>
            <v:group style="position:absolute;left:9631;top:1330;width:1987;height:300" coordorigin="9631,1330" coordsize="1987,300">
              <v:shape style="position:absolute;left:9631;top:1330;width:1987;height:300" coordorigin="9631,1330" coordsize="1987,300" path="m9631,1630l11618,1630,11618,1330,9631,1330,9631,1630e" filled="t" fillcolor="#BCD6ED" stroked="f">
                <v:path arrowok="t"/>
                <v:fill/>
              </v:shape>
            </v:group>
            <v:group style="position:absolute;left:9737;top:1361;width:1778;height:269" coordorigin="9737,1361" coordsize="1778,269">
              <v:shape style="position:absolute;left:9737;top:1361;width:1778;height:269" coordorigin="9737,1361" coordsize="1778,269" path="m9737,1630l11515,1630,11515,1361,9737,1361,9737,1630e" filled="t" fillcolor="#BCD6ED" stroked="f">
                <v:path arrowok="t"/>
                <v:fill/>
              </v:shape>
            </v:group>
            <v:group style="position:absolute;left:1440;top:1322;width:10188;height:2" coordorigin="1440,1322" coordsize="10188,2">
              <v:shape style="position:absolute;left:1440;top:1322;width:10188;height:2" coordorigin="1440,1322" coordsize="10188,0" path="m1440,1322l11628,1322e" filled="f" stroked="t" strokeweight=".580pt" strokecolor="#000000">
                <v:path arrowok="t"/>
              </v:shape>
            </v:group>
            <v:group style="position:absolute;left:9631;top:1327;width:2;height:302" coordorigin="9631,1327" coordsize="2,302">
              <v:shape style="position:absolute;left:9631;top:1327;width:2;height:302" coordorigin="9631,1327" coordsize="0,302" path="m9631,1327l9631,1630e" filled="f" stroked="t" strokeweight=".580pt" strokecolor="#000000">
                <v:path arrowok="t"/>
              </v:shape>
            </v:group>
            <v:group style="position:absolute;left:1450;top:1639;width:10169;height:300" coordorigin="1450,1639" coordsize="10169,300">
              <v:shape style="position:absolute;left:1450;top:1639;width:10169;height:300" coordorigin="1450,1639" coordsize="10169,300" path="m1450,1939l11618,1939,11618,1639,1450,1639,1450,1939e" filled="t" fillcolor="#5B9BD4" stroked="f">
                <v:path arrowok="t"/>
                <v:fill/>
              </v:shape>
            </v:group>
            <v:group style="position:absolute;left:1553;top:1670;width:9962;height:269" coordorigin="1553,1670" coordsize="9962,269">
              <v:shape style="position:absolute;left:1553;top:1670;width:9962;height:269" coordorigin="1553,1670" coordsize="9962,269" path="m1553,1939l11515,1939,11515,1670,1553,1670,1553,1939e" filled="t" fillcolor="#5B9BD4" stroked="f">
                <v:path arrowok="t"/>
                <v:fill/>
              </v:shape>
            </v:group>
            <v:group style="position:absolute;left:1440;top:1634;width:10188;height:2" coordorigin="1440,1634" coordsize="10188,2">
              <v:shape style="position:absolute;left:1440;top:1634;width:10188;height:2" coordorigin="1440,1634" coordsize="10188,0" path="m1440,1634l11628,1634e" filled="f" stroked="t" strokeweight=".580pt" strokecolor="#000000">
                <v:path arrowok="t"/>
              </v:shape>
            </v:group>
            <v:group style="position:absolute;left:1440;top:1944;width:10188;height:2" coordorigin="1440,1944" coordsize="10188,2">
              <v:shape style="position:absolute;left:1440;top:1944;width:10188;height:2" coordorigin="1440,1944" coordsize="10188,0" path="m1440,1944l11628,1944e" filled="f" stroked="t" strokeweight=".580pt" strokecolor="#000000">
                <v:path arrowok="t"/>
              </v:shape>
            </v:group>
            <v:group style="position:absolute;left:9631;top:1949;width:2;height:1850" coordorigin="9631,1949" coordsize="2,1850">
              <v:shape style="position:absolute;left:9631;top:1949;width:2;height:1850" coordorigin="9631,1949" coordsize="0,1850" path="m9631,1949l9631,3799e" filled="f" stroked="t" strokeweight=".580pt" strokecolor="#000000">
                <v:path arrowok="t"/>
              </v:shape>
            </v:group>
            <v:group style="position:absolute;left:1440;top:2254;width:10188;height:2" coordorigin="1440,2254" coordsize="10188,2">
              <v:shape style="position:absolute;left:1440;top:2254;width:10188;height:2" coordorigin="1440,2254" coordsize="10188,0" path="m1440,2254l11628,2254e" filled="f" stroked="t" strokeweight=".580pt" strokecolor="#000000">
                <v:path arrowok="t"/>
              </v:shape>
            </v:group>
            <v:group style="position:absolute;left:1440;top:2563;width:10188;height:2" coordorigin="1440,2563" coordsize="10188,2">
              <v:shape style="position:absolute;left:1440;top:2563;width:10188;height:2" coordorigin="1440,2563" coordsize="10188,0" path="m1440,2563l11628,2563e" filled="f" stroked="t" strokeweight=".580pt" strokecolor="#000000">
                <v:path arrowok="t"/>
              </v:shape>
            </v:group>
            <v:group style="position:absolute;left:1440;top:2873;width:10188;height:2" coordorigin="1440,2873" coordsize="10188,2">
              <v:shape style="position:absolute;left:1440;top:2873;width:10188;height:2" coordorigin="1440,2873" coordsize="10188,0" path="m1440,2873l11628,2873e" filled="f" stroked="t" strokeweight=".580pt" strokecolor="#000000">
                <v:path arrowok="t"/>
              </v:shape>
            </v:group>
            <v:group style="position:absolute;left:1440;top:3182;width:10188;height:2" coordorigin="1440,3182" coordsize="10188,2">
              <v:shape style="position:absolute;left:1440;top:3182;width:10188;height:2" coordorigin="1440,3182" coordsize="10188,0" path="m1440,3182l11628,3182e" filled="f" stroked="t" strokeweight=".580pt" strokecolor="#000000">
                <v:path arrowok="t"/>
              </v:shape>
            </v:group>
            <v:group style="position:absolute;left:1440;top:3494;width:10188;height:2" coordorigin="1440,3494" coordsize="10188,2">
              <v:shape style="position:absolute;left:1440;top:3494;width:10188;height:2" coordorigin="1440,3494" coordsize="10188,0" path="m1440,3494l11628,3494e" filled="f" stroked="t" strokeweight=".581pt" strokecolor="#000000">
                <v:path arrowok="t"/>
              </v:shape>
            </v:group>
            <v:group style="position:absolute;left:1450;top:3809;width:10169;height:300" coordorigin="1450,3809" coordsize="10169,300">
              <v:shape style="position:absolute;left:1450;top:3809;width:10169;height:300" coordorigin="1450,3809" coordsize="10169,300" path="m1450,4109l11618,4109,11618,3809,1450,3809,1450,4109e" filled="t" fillcolor="#5B9BD4" stroked="f">
                <v:path arrowok="t"/>
                <v:fill/>
              </v:shape>
            </v:group>
            <v:group style="position:absolute;left:1553;top:3840;width:9962;height:269" coordorigin="1553,3840" coordsize="9962,269">
              <v:shape style="position:absolute;left:1553;top:3840;width:9962;height:269" coordorigin="1553,3840" coordsize="9962,269" path="m1553,4109l11515,4109,11515,3840,1553,3840,1553,4109e" filled="t" fillcolor="#5B9BD4" stroked="f">
                <v:path arrowok="t"/>
                <v:fill/>
              </v:shape>
            </v:group>
            <v:group style="position:absolute;left:1440;top:3804;width:10188;height:2" coordorigin="1440,3804" coordsize="10188,2">
              <v:shape style="position:absolute;left:1440;top:3804;width:10188;height:2" coordorigin="1440,3804" coordsize="10188,0" path="m1440,3804l11628,3804e" filled="f" stroked="t" strokeweight=".581pt" strokecolor="#000000">
                <v:path arrowok="t"/>
              </v:shape>
            </v:group>
            <v:group style="position:absolute;left:1440;top:4114;width:10188;height:2" coordorigin="1440,4114" coordsize="10188,2">
              <v:shape style="position:absolute;left:1440;top:4114;width:10188;height:2" coordorigin="1440,4114" coordsize="10188,0" path="m1440,4114l11628,4114e" filled="f" stroked="t" strokeweight=".581pt" strokecolor="#000000">
                <v:path arrowok="t"/>
              </v:shape>
            </v:group>
            <v:group style="position:absolute;left:9631;top:4119;width:2;height:7284" coordorigin="9631,4119" coordsize="2,7284">
              <v:shape style="position:absolute;left:9631;top:4119;width:2;height:7284" coordorigin="9631,4119" coordsize="0,7284" path="m9631,4119l9631,11402e" filled="f" stroked="t" strokeweight=".580pt" strokecolor="#000000">
                <v:path arrowok="t"/>
              </v:shape>
            </v:group>
            <v:group style="position:absolute;left:1440;top:4423;width:10188;height:2" coordorigin="1440,4423" coordsize="10188,2">
              <v:shape style="position:absolute;left:1440;top:4423;width:10188;height:2" coordorigin="1440,4423" coordsize="10188,0" path="m1440,4423l11628,4423e" filled="f" stroked="t" strokeweight=".581pt" strokecolor="#000000">
                <v:path arrowok="t"/>
              </v:shape>
            </v:group>
            <v:group style="position:absolute;left:1440;top:4733;width:10188;height:2" coordorigin="1440,4733" coordsize="10188,2">
              <v:shape style="position:absolute;left:1440;top:4733;width:10188;height:2" coordorigin="1440,4733" coordsize="10188,0" path="m1440,4733l11628,4733e" filled="f" stroked="t" strokeweight=".581pt" strokecolor="#000000">
                <v:path arrowok="t"/>
              </v:shape>
            </v:group>
            <v:group style="position:absolute;left:1440;top:5042;width:10188;height:2" coordorigin="1440,5042" coordsize="10188,2">
              <v:shape style="position:absolute;left:1440;top:5042;width:10188;height:2" coordorigin="1440,5042" coordsize="10188,0" path="m1440,5042l11628,5042e" filled="f" stroked="t" strokeweight=".581pt" strokecolor="#000000">
                <v:path arrowok="t"/>
              </v:shape>
            </v:group>
            <v:group style="position:absolute;left:1440;top:5354;width:10188;height:2" coordorigin="1440,5354" coordsize="10188,2">
              <v:shape style="position:absolute;left:1440;top:5354;width:10188;height:2" coordorigin="1440,5354" coordsize="10188,0" path="m1440,5354l11628,5354e" filled="f" stroked="t" strokeweight=".580pt" strokecolor="#000000">
                <v:path arrowok="t"/>
              </v:shape>
            </v:group>
            <v:group style="position:absolute;left:1440;top:5664;width:10188;height:2" coordorigin="1440,5664" coordsize="10188,2">
              <v:shape style="position:absolute;left:1440;top:5664;width:10188;height:2" coordorigin="1440,5664" coordsize="10188,0" path="m1440,5664l11628,5664e" filled="f" stroked="t" strokeweight=".580pt" strokecolor="#000000">
                <v:path arrowok="t"/>
              </v:shape>
            </v:group>
            <v:group style="position:absolute;left:1440;top:6211;width:10188;height:2" coordorigin="1440,6211" coordsize="10188,2">
              <v:shape style="position:absolute;left:1440;top:6211;width:10188;height:2" coordorigin="1440,6211" coordsize="10188,0" path="m1440,6211l11628,6211e" filled="f" stroked="t" strokeweight=".580pt" strokecolor="#000000">
                <v:path arrowok="t"/>
              </v:shape>
            </v:group>
            <v:group style="position:absolute;left:1440;top:6521;width:10188;height:2" coordorigin="1440,6521" coordsize="10188,2">
              <v:shape style="position:absolute;left:1440;top:6521;width:10188;height:2" coordorigin="1440,6521" coordsize="10188,0" path="m1440,6521l11628,6521e" filled="f" stroked="t" strokeweight=".580pt" strokecolor="#000000">
                <v:path arrowok="t"/>
              </v:shape>
            </v:group>
            <v:group style="position:absolute;left:1440;top:6830;width:10188;height:2" coordorigin="1440,6830" coordsize="10188,2">
              <v:shape style="position:absolute;left:1440;top:6830;width:10188;height:2" coordorigin="1440,6830" coordsize="10188,0" path="m1440,6830l11628,6830e" filled="f" stroked="t" strokeweight=".580pt" strokecolor="#000000">
                <v:path arrowok="t"/>
              </v:shape>
            </v:group>
            <v:group style="position:absolute;left:1440;top:7140;width:10188;height:2" coordorigin="1440,7140" coordsize="10188,2">
              <v:shape style="position:absolute;left:1440;top:7140;width:10188;height:2" coordorigin="1440,7140" coordsize="10188,0" path="m1440,7140l11628,7140e" filled="f" stroked="t" strokeweight=".580pt" strokecolor="#000000">
                <v:path arrowok="t"/>
              </v:shape>
            </v:group>
            <v:group style="position:absolute;left:1440;top:7450;width:10188;height:2" coordorigin="1440,7450" coordsize="10188,2">
              <v:shape style="position:absolute;left:1440;top:7450;width:10188;height:2" coordorigin="1440,7450" coordsize="10188,0" path="m1440,7450l11628,7450e" filled="f" stroked="t" strokeweight=".580pt" strokecolor="#000000">
                <v:path arrowok="t"/>
              </v:shape>
            </v:group>
            <v:group style="position:absolute;left:1440;top:7997;width:10188;height:2" coordorigin="1440,7997" coordsize="10188,2">
              <v:shape style="position:absolute;left:1440;top:7997;width:10188;height:2" coordorigin="1440,7997" coordsize="10188,0" path="m1440,7997l11628,7997e" filled="f" stroked="t" strokeweight=".580pt" strokecolor="#000000">
                <v:path arrowok="t"/>
              </v:shape>
            </v:group>
            <v:group style="position:absolute;left:1440;top:8309;width:10188;height:2" coordorigin="1440,8309" coordsize="10188,2">
              <v:shape style="position:absolute;left:1440;top:8309;width:10188;height:2" coordorigin="1440,8309" coordsize="10188,0" path="m1440,8309l11628,8309e" filled="f" stroked="t" strokeweight=".580pt" strokecolor="#000000">
                <v:path arrowok="t"/>
              </v:shape>
            </v:group>
            <v:group style="position:absolute;left:1440;top:8618;width:10188;height:2" coordorigin="1440,8618" coordsize="10188,2">
              <v:shape style="position:absolute;left:1440;top:8618;width:10188;height:2" coordorigin="1440,8618" coordsize="10188,0" path="m1440,8618l11628,8618e" filled="f" stroked="t" strokeweight=".580pt" strokecolor="#000000">
                <v:path arrowok="t"/>
              </v:shape>
            </v:group>
            <v:group style="position:absolute;left:1440;top:8928;width:10188;height:2" coordorigin="1440,8928" coordsize="10188,2">
              <v:shape style="position:absolute;left:1440;top:8928;width:10188;height:2" coordorigin="1440,8928" coordsize="10188,0" path="m1440,8928l11628,8928e" filled="f" stroked="t" strokeweight=".580pt" strokecolor="#000000">
                <v:path arrowok="t"/>
              </v:shape>
            </v:group>
            <v:group style="position:absolute;left:1440;top:9238;width:10188;height:2" coordorigin="1440,9238" coordsize="10188,2">
              <v:shape style="position:absolute;left:1440;top:9238;width:10188;height:2" coordorigin="1440,9238" coordsize="10188,0" path="m1440,9238l11628,9238e" filled="f" stroked="t" strokeweight=".580pt" strokecolor="#000000">
                <v:path arrowok="t"/>
              </v:shape>
            </v:group>
            <v:group style="position:absolute;left:1440;top:9547;width:10188;height:2" coordorigin="1440,9547" coordsize="10188,2">
              <v:shape style="position:absolute;left:1440;top:9547;width:10188;height:2" coordorigin="1440,9547" coordsize="10188,0" path="m1440,9547l11628,9547e" filled="f" stroked="t" strokeweight=".580pt" strokecolor="#000000">
                <v:path arrowok="t"/>
              </v:shape>
            </v:group>
            <v:group style="position:absolute;left:1440;top:9857;width:10188;height:2" coordorigin="1440,9857" coordsize="10188,2">
              <v:shape style="position:absolute;left:1440;top:9857;width:10188;height:2" coordorigin="1440,9857" coordsize="10188,0" path="m1440,9857l11628,9857e" filled="f" stroked="t" strokeweight=".580pt" strokecolor="#000000">
                <v:path arrowok="t"/>
              </v:shape>
            </v:group>
            <v:group style="position:absolute;left:1440;top:10169;width:10188;height:2" coordorigin="1440,10169" coordsize="10188,2">
              <v:shape style="position:absolute;left:1440;top:10169;width:10188;height:2" coordorigin="1440,10169" coordsize="10188,0" path="m1440,10169l11628,10169e" filled="f" stroked="t" strokeweight=".581pt" strokecolor="#000000">
                <v:path arrowok="t"/>
              </v:shape>
            </v:group>
            <v:group style="position:absolute;left:1440;top:10478;width:10188;height:2" coordorigin="1440,10478" coordsize="10188,2">
              <v:shape style="position:absolute;left:1440;top:10478;width:10188;height:2" coordorigin="1440,10478" coordsize="10188,0" path="m1440,10478l11628,10478e" filled="f" stroked="t" strokeweight=".581pt" strokecolor="#000000">
                <v:path arrowok="t"/>
              </v:shape>
            </v:group>
            <v:group style="position:absolute;left:1440;top:10788;width:10188;height:2" coordorigin="1440,10788" coordsize="10188,2">
              <v:shape style="position:absolute;left:1440;top:10788;width:10188;height:2" coordorigin="1440,10788" coordsize="10188,0" path="m1440,10788l11628,10788e" filled="f" stroked="t" strokeweight=".581pt" strokecolor="#000000">
                <v:path arrowok="t"/>
              </v:shape>
            </v:group>
            <v:group style="position:absolute;left:1440;top:11098;width:10188;height:2" coordorigin="1440,11098" coordsize="10188,2">
              <v:shape style="position:absolute;left:1440;top:11098;width:10188;height:2" coordorigin="1440,11098" coordsize="10188,0" path="m1440,11098l11628,11098e" filled="f" stroked="t" strokeweight=".581pt" strokecolor="#000000">
                <v:path arrowok="t"/>
              </v:shape>
            </v:group>
            <v:group style="position:absolute;left:1440;top:11407;width:10188;height:2" coordorigin="1440,11407" coordsize="10188,2">
              <v:shape style="position:absolute;left:1440;top:11407;width:10188;height:2" coordorigin="1440,11407" coordsize="10188,0" path="m1440,11407l11628,11407e" filled="f" stroked="t" strokeweight=".581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32"/>
          <w:szCs w:val="32"/>
          <w:color w:val="1F5392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32"/>
          <w:szCs w:val="32"/>
          <w:color w:val="1F5392"/>
          <w:spacing w:val="-1"/>
          <w:w w:val="100"/>
          <w:b/>
          <w:bCs/>
        </w:rPr>
        <w:t>pp</w:t>
      </w:r>
      <w:r>
        <w:rPr>
          <w:rFonts w:ascii="Calibri" w:hAnsi="Calibri" w:cs="Calibri" w:eastAsia="Calibri"/>
          <w:sz w:val="32"/>
          <w:szCs w:val="32"/>
          <w:color w:val="1F5392"/>
          <w:spacing w:val="3"/>
          <w:w w:val="100"/>
          <w:b/>
          <w:bCs/>
        </w:rPr>
        <w:t>e</w:t>
      </w:r>
      <w:r>
        <w:rPr>
          <w:rFonts w:ascii="Calibri" w:hAnsi="Calibri" w:cs="Calibri" w:eastAsia="Calibri"/>
          <w:sz w:val="32"/>
          <w:szCs w:val="32"/>
          <w:color w:val="1F5392"/>
          <w:spacing w:val="-1"/>
          <w:w w:val="100"/>
          <w:b/>
          <w:bCs/>
        </w:rPr>
        <w:t>nd</w:t>
      </w:r>
      <w:r>
        <w:rPr>
          <w:rFonts w:ascii="Calibri" w:hAnsi="Calibri" w:cs="Calibri" w:eastAsia="Calibri"/>
          <w:sz w:val="32"/>
          <w:szCs w:val="32"/>
          <w:color w:val="1F539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32"/>
          <w:szCs w:val="32"/>
          <w:color w:val="1F5392"/>
          <w:spacing w:val="0"/>
          <w:w w:val="100"/>
          <w:b/>
          <w:bCs/>
        </w:rPr>
        <w:t>x</w:t>
      </w:r>
      <w:r>
        <w:rPr>
          <w:rFonts w:ascii="Calibri" w:hAnsi="Calibri" w:cs="Calibri" w:eastAsia="Calibri"/>
          <w:sz w:val="32"/>
          <w:szCs w:val="32"/>
          <w:color w:val="1F5392"/>
          <w:spacing w:val="-13"/>
          <w:w w:val="100"/>
          <w:b/>
          <w:bCs/>
        </w:rPr>
        <w:t> </w:t>
      </w:r>
      <w:r>
        <w:rPr>
          <w:rFonts w:ascii="Calibri" w:hAnsi="Calibri" w:cs="Calibri" w:eastAsia="Calibri"/>
          <w:sz w:val="32"/>
          <w:szCs w:val="32"/>
          <w:color w:val="1F5392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32"/>
          <w:szCs w:val="32"/>
          <w:color w:val="1F5392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32"/>
          <w:szCs w:val="32"/>
          <w:color w:val="1F5392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32"/>
          <w:szCs w:val="32"/>
          <w:color w:val="1F5392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32"/>
          <w:szCs w:val="32"/>
          <w:color w:val="1F5392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32"/>
          <w:szCs w:val="32"/>
          <w:color w:val="1F539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32"/>
          <w:szCs w:val="32"/>
          <w:color w:val="1F5392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32"/>
          <w:szCs w:val="32"/>
          <w:color w:val="1F5392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32"/>
          <w:szCs w:val="32"/>
          <w:color w:val="1F5392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32"/>
          <w:szCs w:val="32"/>
          <w:color w:val="1F5392"/>
          <w:spacing w:val="0"/>
          <w:w w:val="100"/>
          <w:b/>
          <w:bCs/>
        </w:rPr>
        <w:t>TO</w:t>
      </w:r>
      <w:r>
        <w:rPr>
          <w:rFonts w:ascii="Calibri" w:hAnsi="Calibri" w:cs="Calibri" w:eastAsia="Calibri"/>
          <w:sz w:val="32"/>
          <w:szCs w:val="32"/>
          <w:color w:val="1F5392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32"/>
          <w:szCs w:val="32"/>
          <w:color w:val="1F5392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32"/>
          <w:szCs w:val="32"/>
          <w:color w:val="1F5392"/>
          <w:spacing w:val="-1"/>
          <w:w w:val="100"/>
          <w:b/>
          <w:bCs/>
        </w:rPr>
        <w:t>h</w:t>
      </w:r>
      <w:r>
        <w:rPr>
          <w:rFonts w:ascii="Calibri" w:hAnsi="Calibri" w:cs="Calibri" w:eastAsia="Calibri"/>
          <w:sz w:val="32"/>
          <w:szCs w:val="32"/>
          <w:color w:val="1F5392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32"/>
          <w:szCs w:val="32"/>
          <w:color w:val="1F5392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32"/>
          <w:szCs w:val="32"/>
          <w:color w:val="1F5392"/>
          <w:spacing w:val="0"/>
          <w:w w:val="100"/>
          <w:b/>
          <w:bCs/>
        </w:rPr>
        <w:t>k</w:t>
      </w:r>
      <w:r>
        <w:rPr>
          <w:rFonts w:ascii="Calibri" w:hAnsi="Calibri" w:cs="Calibri" w:eastAsia="Calibri"/>
          <w:sz w:val="32"/>
          <w:szCs w:val="32"/>
          <w:color w:val="1F5392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32"/>
          <w:szCs w:val="32"/>
          <w:color w:val="1F539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32"/>
          <w:szCs w:val="32"/>
          <w:color w:val="1F5392"/>
          <w:spacing w:val="0"/>
          <w:w w:val="100"/>
          <w:b/>
          <w:bCs/>
        </w:rPr>
        <w:t>st</w:t>
      </w:r>
      <w:r>
        <w:rPr>
          <w:rFonts w:ascii="Calibri" w:hAnsi="Calibri" w:cs="Calibri" w:eastAsia="Calibri"/>
          <w:sz w:val="32"/>
          <w:szCs w:val="32"/>
          <w:color w:val="000000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1787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UD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H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Z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TI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HE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K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2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F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DE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NT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IT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H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2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HE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V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43" w:after="0" w:line="265" w:lineRule="exact"/>
        <w:ind w:left="3849" w:right="-20"/>
        <w:jc w:val="left"/>
        <w:tabs>
          <w:tab w:pos="89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y</w:t>
        <w:tab/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45" w:after="0" w:line="240" w:lineRule="auto"/>
        <w:ind w:left="213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ho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z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equ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41" w:after="0" w:line="240" w:lineRule="auto"/>
        <w:ind w:left="414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O)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ty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</w:p>
    <w:p>
      <w:pPr>
        <w:spacing w:before="41" w:after="0" w:line="276" w:lineRule="auto"/>
        <w:ind w:left="414" w:right="468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(VI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R)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tifi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kVisi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licati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</w:p>
    <w:p>
      <w:pPr>
        <w:spacing w:before="0" w:after="0" w:line="240" w:lineRule="auto"/>
        <w:ind w:left="414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licat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istra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</w:p>
    <w:p>
      <w:pPr>
        <w:spacing w:before="43" w:after="0" w:line="240" w:lineRule="auto"/>
        <w:ind w:left="364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</w:p>
    <w:p>
      <w:pPr>
        <w:spacing w:before="41" w:after="0" w:line="240" w:lineRule="auto"/>
        <w:ind w:left="364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/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</w:p>
    <w:p>
      <w:pPr>
        <w:spacing w:before="41" w:after="0" w:line="240" w:lineRule="auto"/>
        <w:ind w:left="213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Ass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ss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&amp;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h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z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(A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&amp;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)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41" w:after="0" w:line="240" w:lineRule="auto"/>
        <w:ind w:left="364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ty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(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41" w:after="0" w:line="277" w:lineRule="auto"/>
        <w:ind w:left="462" w:right="7543" w:firstLine="5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(IR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</w:p>
    <w:p>
      <w:pPr>
        <w:spacing w:before="0" w:after="0" w:line="267" w:lineRule="exact"/>
        <w:ind w:left="465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at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ri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ti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ng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cy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lan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(I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10" w:after="0" w:line="240" w:lineRule="auto"/>
        <w:ind w:left="213" w:right="2515" w:firstLine="252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rity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/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rsta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OU)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–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(if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</w:p>
    <w:p>
      <w:pPr>
        <w:spacing w:before="40" w:after="0" w:line="276" w:lineRule="auto"/>
        <w:ind w:left="465" w:right="6622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3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ty</w:t>
      </w:r>
    </w:p>
    <w:p>
      <w:pPr>
        <w:spacing w:before="0" w:after="0" w:line="240" w:lineRule="auto"/>
        <w:ind w:left="465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3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</w:p>
    <w:p>
      <w:pPr>
        <w:spacing w:before="41" w:after="0" w:line="240" w:lineRule="auto"/>
        <w:ind w:left="46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Risk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tep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</w:p>
    <w:p>
      <w:pPr>
        <w:spacing w:before="10" w:after="0" w:line="240" w:lineRule="auto"/>
        <w:ind w:left="314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ann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g</w:t>
      </w:r>
      <w:r>
        <w:rPr>
          <w:rFonts w:ascii="Calibri" w:hAnsi="Calibri" w:cs="Calibri" w:eastAsia="Calibri"/>
          <w:sz w:val="22"/>
          <w:szCs w:val="22"/>
          <w:spacing w:val="2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(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4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)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–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-4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ssi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ft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213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pl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an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43" w:after="0" w:line="240" w:lineRule="auto"/>
        <w:ind w:left="414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can</w:t>
      </w:r>
    </w:p>
    <w:p>
      <w:pPr>
        <w:spacing w:before="41" w:after="0" w:line="240" w:lineRule="auto"/>
        <w:ind w:left="41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(if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</w:p>
    <w:p>
      <w:pPr>
        <w:spacing w:before="41" w:after="0" w:line="240" w:lineRule="auto"/>
        <w:ind w:left="414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rificat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&amp;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Vali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&amp;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V)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ty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</w:p>
    <w:p>
      <w:pPr>
        <w:spacing w:before="41" w:after="0" w:line="240" w:lineRule="auto"/>
        <w:ind w:left="414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iew</w:t>
      </w:r>
    </w:p>
    <w:p>
      <w:pPr>
        <w:spacing w:before="41" w:after="0" w:line="276" w:lineRule="auto"/>
        <w:ind w:left="414" w:right="4421" w:firstLine="-2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/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Web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licati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ty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(W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rity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</w:p>
    <w:p>
      <w:pPr>
        <w:spacing w:before="2" w:after="0" w:line="276" w:lineRule="auto"/>
        <w:ind w:left="314" w:right="549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f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(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&amp;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)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h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zi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g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f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2"/>
          <w:szCs w:val="22"/>
          <w:spacing w:val="2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f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(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-4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B)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ho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z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k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314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ho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z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Op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te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(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)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uan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(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5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41" w:after="0" w:line="265" w:lineRule="exact"/>
        <w:ind w:left="314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nuou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Mon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(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6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auto"/>
        <w:ind w:right="81"/>
        <w:jc w:val="righ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5B606B"/>
          <w:spacing w:val="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color w:val="5B606B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5B606B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5B606B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5B606B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5B606B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5B606B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5B606B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5B606B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5B606B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5B606B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5B606B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5B606B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5B606B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5B606B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5B606B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5B606B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5B606B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5B606B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color w:val="5B606B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5B606B"/>
          <w:spacing w:val="0"/>
          <w:w w:val="100"/>
        </w:rPr>
        <w:t>|</w:t>
      </w:r>
      <w:r>
        <w:rPr>
          <w:rFonts w:ascii="Calibri" w:hAnsi="Calibri" w:cs="Calibri" w:eastAsia="Calibri"/>
          <w:sz w:val="24"/>
          <w:szCs w:val="24"/>
          <w:color w:val="5B606B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5B606B"/>
          <w:spacing w:val="1"/>
          <w:w w:val="100"/>
        </w:rPr>
        <w:t>23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sectPr>
      <w:type w:val="continuous"/>
      <w:pgSz w:w="12240" w:h="15840"/>
      <w:pgMar w:top="1480" w:bottom="280" w:left="13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alibri">
    <w:altName w:val="Calibri"/>
    <w:charset w:val="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U.S. Department of Veterans Affairs, Office of Information and Technology</dc:creator>
  <dc:title>OIT OIS Word Document</dc:title>
  <dcterms:created xsi:type="dcterms:W3CDTF">2019-02-22T10:07:01Z</dcterms:created>
  <dcterms:modified xsi:type="dcterms:W3CDTF">2019-02-22T10:07:01Z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LastSaved">
    <vt:filetime>2019-02-22T00:00:00Z</vt:filetime>
  </property>
</Properties>
</file>